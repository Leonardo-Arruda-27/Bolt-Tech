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12210607" w:rsidR="00DB04D5" w:rsidRPr="004C56C6" w:rsidRDefault="003219B2" w:rsidP="00DB04D5">
      <w:pPr>
        <w:pStyle w:val="NormalGrande"/>
      </w:pPr>
      <w:r>
        <w:t xml:space="preserve">BOLTTECH </w:t>
      </w:r>
      <w:r>
        <w:br/>
        <w:t xml:space="preserve">  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2.4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PRODUCT BACKLOG e requisitos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CA74534" w14:textId="7A31A22D" w:rsidR="00A827CA" w:rsidRPr="000014AC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</w:pPr>
      <w:r w:rsidRPr="000014AC">
        <w:rPr>
          <w:rFonts w:ascii="Times New Roman" w:hAnsi="Times New Roman"/>
          <w:caps w:val="0"/>
          <w:noProof/>
          <w:snapToGrid w:val="0"/>
          <w:color w:val="000000"/>
          <w:w w:val="0"/>
          <w:lang w:val="en-US"/>
        </w:rPr>
        <w:t>2.5</w:t>
      </w:r>
      <w:r w:rsidRPr="000014AC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US" w:eastAsia="pt-BR"/>
        </w:rPr>
        <w:tab/>
      </w:r>
      <w:r w:rsidRPr="000014AC">
        <w:rPr>
          <w:b/>
          <w:noProof/>
          <w:lang w:val="en-US"/>
        </w:rPr>
        <w:t>Sprints / sprint backlog</w:t>
      </w:r>
      <w:r w:rsidRPr="000014AC">
        <w:rPr>
          <w:noProof/>
          <w:lang w:val="en-US"/>
        </w:rPr>
        <w:tab/>
      </w:r>
      <w:r>
        <w:rPr>
          <w:noProof/>
        </w:rPr>
        <w:fldChar w:fldCharType="begin"/>
      </w:r>
      <w:r w:rsidRPr="000014AC">
        <w:rPr>
          <w:noProof/>
          <w:lang w:val="en-US"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Pr="000014AC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6B35DC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FB1953D" w14:textId="29FE6A7F" w:rsidR="00370E34" w:rsidRDefault="003E6F98" w:rsidP="00FC20C1">
      <w:pPr>
        <w:rPr>
          <w:noProof/>
        </w:rPr>
      </w:pPr>
      <w:r>
        <w:rPr>
          <w:noProof/>
        </w:rPr>
        <w:tab/>
      </w:r>
      <w:r w:rsidR="009E742E">
        <w:rPr>
          <w:noProof/>
        </w:rPr>
        <w:t>O grupo Bolttech tem como integrantes os alunos: Bruna Yumi Sato, Caio, Isaac, Júlio, João e Matheus.</w:t>
      </w:r>
      <w:r w:rsidR="00FC20C1">
        <w:rPr>
          <w:noProof/>
        </w:rPr>
        <w:t xml:space="preserve"> Bolttech,</w:t>
      </w:r>
      <w:r w:rsidR="00FC20C1" w:rsidRPr="001B0C53">
        <w:rPr>
          <w:noProof/>
        </w:rPr>
        <w:t xml:space="preserve"> </w:t>
      </w:r>
      <w:r w:rsidR="001B0C53" w:rsidRPr="001B0C53">
        <w:rPr>
          <w:noProof/>
        </w:rPr>
        <w:t>controle de temperatura na produção de café em Estufas</w:t>
      </w:r>
      <w:r w:rsidR="00FC20C1">
        <w:rPr>
          <w:noProof/>
        </w:rPr>
        <w:t>. A empresa t</w:t>
      </w:r>
      <w:r w:rsidR="009E742E">
        <w:rPr>
          <w:noProof/>
        </w:rPr>
        <w:t>em como intuito mostrar a importância do contro</w:t>
      </w:r>
      <w:r w:rsidR="00DD4244">
        <w:rPr>
          <w:noProof/>
        </w:rPr>
        <w:t xml:space="preserve">le de temperatura sob a produtividade do café no Brasil.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46146C21" w14:textId="6B50C64A" w:rsidR="00A53FEA" w:rsidRDefault="000014AC" w:rsidP="00C57D81">
      <w:r>
        <w:tab/>
      </w:r>
      <w:r w:rsidR="00AF115B">
        <w:t xml:space="preserve">O Brasil é um dos maiores produtores de café no mundo, o que favoreceu a agricultura foi a condições climáticas do país. A planta originária da Etiópia tem como temperatura média de 17ºC a 20ºC, uma característica que é comum encontrar pela região de São Paulo e Minas Gerais. </w:t>
      </w:r>
    </w:p>
    <w:p w14:paraId="5207543D" w14:textId="14D4035B" w:rsidR="00A8552C" w:rsidRPr="00A8552C" w:rsidRDefault="000014AC" w:rsidP="00C57D81">
      <w:pPr>
        <w:rPr>
          <w:u w:val="single"/>
        </w:rPr>
      </w:pPr>
      <w:r>
        <w:tab/>
      </w:r>
      <w:r w:rsidR="00A8552C">
        <w:t xml:space="preserve">A produção agrícola brasileira pode sofrer </w:t>
      </w:r>
      <w:proofErr w:type="spellStart"/>
      <w:r w:rsidR="00A8552C">
        <w:t>alterarações</w:t>
      </w:r>
      <w:proofErr w:type="spellEnd"/>
      <w:r w:rsidR="00A8552C">
        <w:t xml:space="preserve"> através de grandes mudanças climáticas. Sendo as mudanças climáticas prejudiciais para a produção </w:t>
      </w:r>
      <w:proofErr w:type="spellStart"/>
      <w:r w:rsidR="00A8552C">
        <w:t>revelante</w:t>
      </w:r>
      <w:proofErr w:type="spellEnd"/>
      <w:r w:rsidR="00A8552C">
        <w:t xml:space="preserve"> como o café, com as intensas ondas de calor e frio.</w:t>
      </w:r>
    </w:p>
    <w:p w14:paraId="19E27546" w14:textId="70C02D70" w:rsidR="003F4E12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66A42A48" w14:textId="249175C7" w:rsidR="002B182B" w:rsidRDefault="000014AC" w:rsidP="00DD4244">
      <w:r>
        <w:tab/>
      </w:r>
      <w:r w:rsidR="002B182B">
        <w:t>As temperaturas elevadas se tornaram um grave problema, reduzindo a produção cafeeira. De acordo com a Companhia Nacional de Abastecimento (Conab), Minas Gerais foi um exemplo que sofreu redução de 24% em comparação a safra passada. Além da baixa temperatura e geadas que queimaram partes do cafezal, com isso se há perda da produtividade.</w:t>
      </w:r>
    </w:p>
    <w:p w14:paraId="6CEBAB3A" w14:textId="7B602436" w:rsidR="006D1A9A" w:rsidRDefault="000014AC" w:rsidP="00DD4244">
      <w:r>
        <w:tab/>
      </w:r>
      <w:r w:rsidR="002B182B">
        <w:t>Em São Paulo a redução se tornou maior, sendo 30% de perda por causa do verão de 2018 e pela estação seca causada até maio de 2019.</w:t>
      </w:r>
    </w:p>
    <w:p w14:paraId="179C0725" w14:textId="4BCD663A" w:rsidR="00DD4244" w:rsidRPr="00DD4244" w:rsidRDefault="006D1A9A" w:rsidP="00DD4244">
      <w:r>
        <w:t xml:space="preserve">Sobre as </w:t>
      </w:r>
      <w:proofErr w:type="spellStart"/>
      <w:r>
        <w:t>evelações</w:t>
      </w:r>
      <w:proofErr w:type="spellEnd"/>
      <w:r>
        <w:t xml:space="preserve"> climáticas de temperaturas anuais tem sido problemática na cafeicultura. O solo seca facilmente e não tendo chuva suficiente para as plantas fecharem o ciclo. </w:t>
      </w:r>
    </w:p>
    <w:p w14:paraId="293BC2C8" w14:textId="325A326A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O projeto se justifica pelo crescimento do mercado de café no Brasil nas últimas décadas. A produção de café chamou a atenção não apenas de consumidores, mas também de investidores neste período.</w:t>
      </w:r>
    </w:p>
    <w:p w14:paraId="74AC308B" w14:textId="494CDDA8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lastRenderedPageBreak/>
        <w:tab/>
      </w:r>
      <w:r w:rsidR="00CD102A" w:rsidRPr="00DD4244">
        <w:rPr>
          <w:rFonts w:cs="Arial"/>
          <w:bCs/>
          <w:szCs w:val="22"/>
        </w:rPr>
        <w:t>Desta forma, este mercado ganhou uma grande importância para o país, tornando-se importante pesquisar novas maneiras de melhorar a produtividade.</w:t>
      </w:r>
    </w:p>
    <w:p w14:paraId="0CCF460D" w14:textId="24E04502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A pesquisa irá caracterizar a importância do uso de sensores de calor em plantações de café. Estudos mostram que a produtividade de um pé de café está diretamente ligada a temperatura.</w:t>
      </w:r>
    </w:p>
    <w:p w14:paraId="06BF1673" w14:textId="4AC4226F" w:rsidR="00CD102A" w:rsidRPr="00DD4244" w:rsidRDefault="000014AC" w:rsidP="00CD102A">
      <w:pPr>
        <w:rPr>
          <w:rFonts w:cs="Arial"/>
          <w:bCs/>
          <w:szCs w:val="22"/>
        </w:rPr>
      </w:pPr>
      <w:r>
        <w:rPr>
          <w:rFonts w:cs="Arial"/>
          <w:bCs/>
          <w:szCs w:val="22"/>
        </w:rPr>
        <w:tab/>
      </w:r>
      <w:r w:rsidR="00CD102A" w:rsidRPr="00DD4244">
        <w:rPr>
          <w:rFonts w:cs="Arial"/>
          <w:bCs/>
          <w:szCs w:val="22"/>
        </w:rPr>
        <w:t>Sendo a qualidade e quantidade um fator determinante para o aumento das vendas. Assim aumentando o lucro do produtor com um simples processo.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5DDC73F6" w14:textId="6169EBD1" w:rsidR="00685F98" w:rsidRDefault="000014AC" w:rsidP="00685F98">
      <w:r>
        <w:tab/>
      </w:r>
      <w:r w:rsidR="000A29AD">
        <w:t xml:space="preserve">A solução é o uso das estufas na cafeeira, tem os melhores resultados para </w:t>
      </w:r>
      <w:proofErr w:type="spellStart"/>
      <w:r w:rsidR="000A29AD">
        <w:t>cultivamento</w:t>
      </w:r>
      <w:proofErr w:type="spellEnd"/>
      <w:r w:rsidR="000A29AD">
        <w:t xml:space="preserve">. O resultado é melhor do que o plantio cultivado em ambiente aberto, as que ficam exposta a natureza. </w:t>
      </w:r>
    </w:p>
    <w:p w14:paraId="662E6477" w14:textId="3788958E" w:rsidR="003F4E12" w:rsidRDefault="000014AC" w:rsidP="00685F98">
      <w:r>
        <w:tab/>
      </w:r>
      <w:r w:rsidR="00685F98">
        <w:t>A vantagem da produção de mudas em estufas é proporcionar também o clima adequado para o melhor desenvolvimento das mudas de café, independente da região do Brasil onde se encontrar e da época do ano.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t>diagrama da solução</w:t>
      </w:r>
      <w:bookmarkEnd w:id="10"/>
    </w:p>
    <w:p w14:paraId="7311F797" w14:textId="77777777" w:rsidR="000E0F16" w:rsidRDefault="000E0F16" w:rsidP="003F4E12">
      <w:pPr>
        <w:rPr>
          <w:noProof/>
        </w:rPr>
      </w:pPr>
    </w:p>
    <w:p w14:paraId="1BE51EE4" w14:textId="047762B2" w:rsidR="003F4E12" w:rsidRDefault="000E0F16" w:rsidP="003F4E12">
      <w:r>
        <w:rPr>
          <w:noProof/>
        </w:rPr>
        <w:drawing>
          <wp:inline distT="0" distB="0" distL="0" distR="0" wp14:anchorId="71676E1D" wp14:editId="7AD2CFB6">
            <wp:extent cx="5760720" cy="2103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10118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6E701D55" w14:textId="77777777" w:rsidR="000014AC" w:rsidRDefault="00370E34" w:rsidP="000014AC">
      <w:r w:rsidRPr="004B1208">
        <w:tab/>
      </w:r>
      <w:r w:rsidR="000014AC">
        <w:t xml:space="preserve">A equipe formada pelos integrantes: Bruna Yumi Sato, </w:t>
      </w:r>
      <w:r w:rsidR="000014AC" w:rsidRPr="00BD31A3">
        <w:t xml:space="preserve">Caio Hideki </w:t>
      </w:r>
      <w:proofErr w:type="spellStart"/>
      <w:r w:rsidR="000014AC" w:rsidRPr="00BD31A3">
        <w:t>Katurem</w:t>
      </w:r>
      <w:proofErr w:type="spellEnd"/>
      <w:r w:rsidR="000014AC">
        <w:t xml:space="preserve">, Isaac Ferreira Santos, João Pedro Lima Santos, </w:t>
      </w:r>
      <w:r w:rsidR="000014AC" w:rsidRPr="00BD31A3">
        <w:t>J</w:t>
      </w:r>
      <w:r w:rsidR="000014AC">
        <w:t>ú</w:t>
      </w:r>
      <w:r w:rsidR="000014AC" w:rsidRPr="00BD31A3">
        <w:t xml:space="preserve">lio </w:t>
      </w:r>
      <w:proofErr w:type="spellStart"/>
      <w:r w:rsidR="000014AC" w:rsidRPr="00BD31A3">
        <w:t>Moudatsos</w:t>
      </w:r>
      <w:proofErr w:type="spellEnd"/>
      <w:r w:rsidR="000014AC" w:rsidRPr="00BD31A3">
        <w:t xml:space="preserve"> </w:t>
      </w:r>
      <w:proofErr w:type="spellStart"/>
      <w:r w:rsidR="000014AC" w:rsidRPr="00BD31A3">
        <w:t>Strassacapa</w:t>
      </w:r>
      <w:proofErr w:type="spellEnd"/>
      <w:r w:rsidR="000014AC" w:rsidRPr="00BD31A3">
        <w:t xml:space="preserve"> Rodrigues</w:t>
      </w:r>
      <w:r w:rsidR="000014AC">
        <w:t>, e Matheus Alves Correia. Teve seus papéis decididos de acordo com a metodologia ágil.</w:t>
      </w:r>
    </w:p>
    <w:p w14:paraId="5E2235E5" w14:textId="77777777" w:rsidR="000014AC" w:rsidRDefault="000014AC" w:rsidP="000014AC">
      <w:r w:rsidRPr="00EC04E0">
        <w:rPr>
          <w:b/>
          <w:bCs/>
        </w:rPr>
        <w:t>Especialistas</w:t>
      </w:r>
      <w:r>
        <w:t xml:space="preserve"> – </w:t>
      </w:r>
      <w:proofErr w:type="spellStart"/>
      <w:r>
        <w:t>Julio</w:t>
      </w:r>
      <w:proofErr w:type="spellEnd"/>
      <w:r>
        <w:t xml:space="preserve"> e Caio</w:t>
      </w:r>
    </w:p>
    <w:p w14:paraId="617A814F" w14:textId="77777777" w:rsidR="000014AC" w:rsidRPr="00A41B18" w:rsidRDefault="000014AC" w:rsidP="000014AC">
      <w:r w:rsidRPr="00EC04E0">
        <w:rPr>
          <w:b/>
          <w:bCs/>
        </w:rPr>
        <w:t>Scrum Master</w:t>
      </w:r>
      <w:r w:rsidRPr="00A41B18">
        <w:t xml:space="preserve"> – Bruna</w:t>
      </w:r>
    </w:p>
    <w:p w14:paraId="33BF9BDA" w14:textId="77777777" w:rsidR="000014AC" w:rsidRPr="00A41B18" w:rsidRDefault="000014AC" w:rsidP="000014AC">
      <w:proofErr w:type="spellStart"/>
      <w:r w:rsidRPr="00EC04E0">
        <w:rPr>
          <w:b/>
          <w:bCs/>
        </w:rPr>
        <w:t>Product</w:t>
      </w:r>
      <w:proofErr w:type="spellEnd"/>
      <w:r w:rsidRPr="00EC04E0">
        <w:rPr>
          <w:b/>
          <w:bCs/>
        </w:rPr>
        <w:t xml:space="preserve"> </w:t>
      </w:r>
      <w:proofErr w:type="spellStart"/>
      <w:r w:rsidRPr="00EC04E0">
        <w:rPr>
          <w:b/>
          <w:bCs/>
        </w:rPr>
        <w:t>Owner</w:t>
      </w:r>
      <w:proofErr w:type="spellEnd"/>
      <w:r w:rsidRPr="00A41B18">
        <w:t xml:space="preserve"> – Matheus</w:t>
      </w:r>
    </w:p>
    <w:p w14:paraId="58CAC01A" w14:textId="77777777" w:rsidR="000014AC" w:rsidRPr="00A41B18" w:rsidRDefault="000014AC" w:rsidP="000014AC">
      <w:proofErr w:type="spellStart"/>
      <w:r w:rsidRPr="00EC04E0">
        <w:rPr>
          <w:b/>
          <w:bCs/>
        </w:rPr>
        <w:t>Director</w:t>
      </w:r>
      <w:proofErr w:type="spellEnd"/>
      <w:r w:rsidRPr="00A41B18">
        <w:t xml:space="preserve"> – João Pedro </w:t>
      </w:r>
      <w:r>
        <w:t>Lima Santos</w:t>
      </w:r>
    </w:p>
    <w:p w14:paraId="75389157" w14:textId="77777777" w:rsidR="000014AC" w:rsidRDefault="000014AC" w:rsidP="000014AC">
      <w:r w:rsidRPr="00EC04E0">
        <w:rPr>
          <w:b/>
          <w:bCs/>
        </w:rPr>
        <w:t xml:space="preserve">CTO </w:t>
      </w:r>
      <w:r>
        <w:t>–</w:t>
      </w:r>
      <w:r w:rsidRPr="00A41B18">
        <w:t xml:space="preserve"> Isaac</w:t>
      </w:r>
    </w:p>
    <w:p w14:paraId="162CA607" w14:textId="77777777" w:rsidR="000014AC" w:rsidRDefault="000014AC" w:rsidP="000014AC">
      <w:r w:rsidRPr="00EC04E0">
        <w:rPr>
          <w:b/>
          <w:bCs/>
        </w:rPr>
        <w:t>Equipe de Desenvolvimento</w:t>
      </w:r>
      <w:r>
        <w:t xml:space="preserve">: </w:t>
      </w:r>
    </w:p>
    <w:p w14:paraId="49EA11EA" w14:textId="77777777" w:rsidR="000014AC" w:rsidRDefault="000014AC" w:rsidP="000014AC">
      <w:proofErr w:type="spellStart"/>
      <w:r>
        <w:t>Backend</w:t>
      </w:r>
      <w:proofErr w:type="spellEnd"/>
      <w:r>
        <w:t xml:space="preserve"> - Caio e </w:t>
      </w:r>
      <w:proofErr w:type="spellStart"/>
      <w:r>
        <w:t>Julio</w:t>
      </w:r>
      <w:proofErr w:type="spellEnd"/>
    </w:p>
    <w:p w14:paraId="33BE20C4" w14:textId="77777777" w:rsidR="000014AC" w:rsidRDefault="000014AC" w:rsidP="000014AC">
      <w:proofErr w:type="spellStart"/>
      <w:r>
        <w:t>Frontend</w:t>
      </w:r>
      <w:proofErr w:type="spellEnd"/>
      <w:r>
        <w:t xml:space="preserve"> – Bruna, Isaac e Matheus</w:t>
      </w:r>
    </w:p>
    <w:p w14:paraId="1FFBC21E" w14:textId="77777777" w:rsidR="000014AC" w:rsidRDefault="000014AC" w:rsidP="000014AC">
      <w:r>
        <w:t>Banco de dados – Matheus</w:t>
      </w:r>
    </w:p>
    <w:p w14:paraId="09E2F69D" w14:textId="1852B43F" w:rsidR="00370E34" w:rsidRDefault="000014AC" w:rsidP="000014AC">
      <w:r>
        <w:t>T.I – João Pedro, Bruna e Isaac</w:t>
      </w:r>
      <w:r w:rsidR="00370E34"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B0904F2" w14:textId="44ADA6E8" w:rsidR="004F585A" w:rsidRDefault="00EB4A20" w:rsidP="00EB4A20">
      <w:r w:rsidRPr="004B1208">
        <w:tab/>
      </w:r>
      <w:r w:rsidR="000014AC">
        <w:t xml:space="preserve">O processo de gestão do projeto foi muito facilitado pelo uso do Microsoft </w:t>
      </w:r>
      <w:proofErr w:type="spellStart"/>
      <w:r w:rsidR="000014AC">
        <w:t>Planner</w:t>
      </w:r>
      <w:proofErr w:type="spellEnd"/>
      <w:r w:rsidR="000014AC">
        <w:t xml:space="preserve">, onde pudemos organizar o que fazer, dividir tarefas e pelo Microsoft OneNote, pudemos realizar os registros de atas das reuniões. </w:t>
      </w:r>
    </w:p>
    <w:p w14:paraId="22B26A9B" w14:textId="77777777" w:rsidR="004F585A" w:rsidRDefault="004F585A" w:rsidP="00EB4A20">
      <w:r>
        <w:tab/>
      </w:r>
    </w:p>
    <w:p w14:paraId="59E5565F" w14:textId="77777777" w:rsidR="004F585A" w:rsidRDefault="004F585A" w:rsidP="00EB4A20"/>
    <w:p w14:paraId="0853B76A" w14:textId="77777777" w:rsidR="004F585A" w:rsidRDefault="004F585A" w:rsidP="00EB4A20"/>
    <w:p w14:paraId="148DF974" w14:textId="77777777" w:rsidR="004F585A" w:rsidRDefault="004F585A" w:rsidP="00EB4A20"/>
    <w:p w14:paraId="28B6F2FA" w14:textId="77777777" w:rsidR="004F585A" w:rsidRDefault="004F585A" w:rsidP="00EB4A20"/>
    <w:p w14:paraId="067686CB" w14:textId="77777777" w:rsidR="004F585A" w:rsidRDefault="004F585A" w:rsidP="00EB4A20"/>
    <w:p w14:paraId="6C31CE14" w14:textId="77777777" w:rsidR="004F585A" w:rsidRDefault="004F585A" w:rsidP="00EB4A20"/>
    <w:p w14:paraId="3721EF23" w14:textId="77777777" w:rsidR="004F585A" w:rsidRDefault="004F585A" w:rsidP="00EB4A20"/>
    <w:p w14:paraId="45A7B76D" w14:textId="77777777" w:rsidR="004F585A" w:rsidRDefault="004F585A" w:rsidP="00EB4A20"/>
    <w:p w14:paraId="54E8E321" w14:textId="5C32053E" w:rsidR="004F585A" w:rsidRDefault="004F585A" w:rsidP="00EB4A20">
      <w:r>
        <w:lastRenderedPageBreak/>
        <w:tab/>
      </w:r>
      <w:r w:rsidR="00B20C91">
        <w:t xml:space="preserve">As atas em Microsoft </w:t>
      </w:r>
      <w:proofErr w:type="spellStart"/>
      <w:r w:rsidR="00B20C91">
        <w:t>One</w:t>
      </w:r>
      <w:proofErr w:type="spellEnd"/>
      <w:r w:rsidR="00B20C91">
        <w:t xml:space="preserve">, </w:t>
      </w:r>
      <w:r>
        <w:t>registramos presenças e ausências, colocamos a data, os assuntos discutidos em reunião.</w:t>
      </w:r>
    </w:p>
    <w:p w14:paraId="6C12E7D4" w14:textId="0C7DD614" w:rsidR="004F585A" w:rsidRDefault="000014AC" w:rsidP="004F585A">
      <w:r>
        <w:tab/>
      </w:r>
    </w:p>
    <w:p w14:paraId="4958509C" w14:textId="3579353B" w:rsidR="008441CA" w:rsidRDefault="004F585A" w:rsidP="00EB4A20">
      <w:r w:rsidRPr="004F585A">
        <w:rPr>
          <w:noProof/>
        </w:rPr>
        <w:drawing>
          <wp:inline distT="0" distB="0" distL="0" distR="0" wp14:anchorId="3270028D" wp14:editId="70273309">
            <wp:extent cx="5760720" cy="30219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9F5" w14:textId="1A965F42" w:rsidR="00EB4A20" w:rsidRPr="008441CA" w:rsidRDefault="002D45C8" w:rsidP="008441CA">
      <w:pPr>
        <w:pStyle w:val="Ttulo2"/>
        <w:rPr>
          <w:b/>
        </w:rPr>
      </w:pPr>
      <w:bookmarkStart w:id="14" w:name="_Toc73427772"/>
      <w:r w:rsidRPr="008441CA">
        <w:rPr>
          <w:b/>
        </w:rPr>
        <w:t>Gestão dos Riscos do Projeto</w:t>
      </w:r>
      <w:bookmarkEnd w:id="14"/>
      <w:r w:rsidR="00EB4A20" w:rsidRPr="008441CA">
        <w:rPr>
          <w:b/>
        </w:rPr>
        <w:t xml:space="preserve"> </w:t>
      </w:r>
    </w:p>
    <w:p w14:paraId="4D24EF70" w14:textId="77777777" w:rsidR="00387C22" w:rsidRPr="002D45C8" w:rsidRDefault="00EB4A20" w:rsidP="00EB4A20">
      <w:r w:rsidRPr="004B1208">
        <w:tab/>
      </w:r>
    </w:p>
    <w:tbl>
      <w:tblPr>
        <w:tblStyle w:val="TabeladeGrade1Clara"/>
        <w:tblW w:w="9368" w:type="dxa"/>
        <w:tblLook w:val="04A0" w:firstRow="1" w:lastRow="0" w:firstColumn="1" w:lastColumn="0" w:noHBand="0" w:noVBand="1"/>
      </w:tblPr>
      <w:tblGrid>
        <w:gridCol w:w="1676"/>
        <w:gridCol w:w="1994"/>
        <w:gridCol w:w="1995"/>
        <w:gridCol w:w="1567"/>
        <w:gridCol w:w="2136"/>
      </w:tblGrid>
      <w:tr w:rsidR="00387C22" w14:paraId="06093930" w14:textId="77777777" w:rsidTr="004F58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shd w:val="clear" w:color="auto" w:fill="FFC000"/>
          </w:tcPr>
          <w:p w14:paraId="5EF81B1C" w14:textId="76E3C378" w:rsidR="00387C22" w:rsidRPr="008465EF" w:rsidRDefault="00387C22" w:rsidP="004F585A">
            <w:pPr>
              <w:spacing w:before="240"/>
              <w:jc w:val="center"/>
            </w:pPr>
            <w:r w:rsidRPr="008465EF">
              <w:rPr>
                <w:sz w:val="20"/>
                <w:szCs w:val="20"/>
              </w:rPr>
              <w:t>Risco do projeto</w:t>
            </w:r>
          </w:p>
        </w:tc>
        <w:tc>
          <w:tcPr>
            <w:tcW w:w="1994" w:type="dxa"/>
            <w:shd w:val="clear" w:color="auto" w:fill="FFC000"/>
          </w:tcPr>
          <w:p w14:paraId="6F34ECB1" w14:textId="379D575F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Pontuação</w:t>
            </w:r>
          </w:p>
        </w:tc>
        <w:tc>
          <w:tcPr>
            <w:tcW w:w="1995" w:type="dxa"/>
            <w:shd w:val="clear" w:color="auto" w:fill="FFC000"/>
          </w:tcPr>
          <w:p w14:paraId="5C69353D" w14:textId="006ADC13" w:rsidR="00387C22" w:rsidRPr="00387C22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465EF">
              <w:rPr>
                <w:sz w:val="20"/>
                <w:szCs w:val="20"/>
              </w:rPr>
              <w:t>Impacto</w:t>
            </w:r>
          </w:p>
        </w:tc>
        <w:tc>
          <w:tcPr>
            <w:tcW w:w="1567" w:type="dxa"/>
            <w:shd w:val="clear" w:color="auto" w:fill="FFC000"/>
          </w:tcPr>
          <w:p w14:paraId="4B2C5793" w14:textId="11DE6B35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Evitar ou Mitigar</w:t>
            </w:r>
          </w:p>
        </w:tc>
        <w:tc>
          <w:tcPr>
            <w:tcW w:w="2136" w:type="dxa"/>
            <w:shd w:val="clear" w:color="auto" w:fill="FFC000"/>
          </w:tcPr>
          <w:p w14:paraId="7F288A40" w14:textId="1AB2B05B" w:rsidR="00387C22" w:rsidRPr="008465EF" w:rsidRDefault="00387C22" w:rsidP="004F585A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465EF">
              <w:rPr>
                <w:sz w:val="20"/>
                <w:szCs w:val="20"/>
              </w:rPr>
              <w:t>Plano de resposta</w:t>
            </w:r>
          </w:p>
        </w:tc>
      </w:tr>
      <w:tr w:rsidR="00387C22" w14:paraId="25087942" w14:textId="77777777" w:rsidTr="004F585A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AE38E9A" w14:textId="5CCF3515" w:rsidR="00387C22" w:rsidRPr="008465EF" w:rsidRDefault="00387C22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Integrante sair da equipe</w:t>
            </w:r>
          </w:p>
        </w:tc>
        <w:tc>
          <w:tcPr>
            <w:tcW w:w="1994" w:type="dxa"/>
          </w:tcPr>
          <w:p w14:paraId="76E26B34" w14:textId="3ED41B9C" w:rsid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7C22">
              <w:rPr>
                <w:sz w:val="20"/>
                <w:szCs w:val="20"/>
              </w:rPr>
              <w:t>10</w:t>
            </w:r>
          </w:p>
        </w:tc>
        <w:tc>
          <w:tcPr>
            <w:tcW w:w="1995" w:type="dxa"/>
            <w:shd w:val="clear" w:color="auto" w:fill="FFFF00"/>
          </w:tcPr>
          <w:p w14:paraId="6737B21C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EB8BEB3" w14:textId="0BC7AAD3" w:rsidR="00387C22" w:rsidRPr="00387C22" w:rsidRDefault="00387C22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078D3C2" w14:textId="14343D06" w:rsidR="00387C22" w:rsidRPr="008441CA" w:rsidRDefault="00387C22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Reorganização de tarefas entre os remanescentes </w:t>
            </w:r>
          </w:p>
        </w:tc>
      </w:tr>
      <w:tr w:rsidR="00387C22" w14:paraId="5046CCB4" w14:textId="77777777" w:rsidTr="00B20C91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12092D2" w14:textId="2A962326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Dificuldade de compreender a lógica</w:t>
            </w:r>
          </w:p>
        </w:tc>
        <w:tc>
          <w:tcPr>
            <w:tcW w:w="1994" w:type="dxa"/>
          </w:tcPr>
          <w:p w14:paraId="69AD64D1" w14:textId="3DE8B9AB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95" w:type="dxa"/>
            <w:shd w:val="clear" w:color="auto" w:fill="00B0F0"/>
          </w:tcPr>
          <w:p w14:paraId="3C01A0A9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257D3B1A" w14:textId="6536F755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505127C4" w14:textId="6CB0EF6D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Explicar novamente o motivo da dúvida</w:t>
            </w:r>
          </w:p>
        </w:tc>
      </w:tr>
      <w:tr w:rsidR="00387C22" w14:paraId="5E6DC8F5" w14:textId="77777777" w:rsidTr="00B20C91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4727E963" w14:textId="0A4F9865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Erro de código</w:t>
            </w:r>
          </w:p>
        </w:tc>
        <w:tc>
          <w:tcPr>
            <w:tcW w:w="1994" w:type="dxa"/>
          </w:tcPr>
          <w:p w14:paraId="61314631" w14:textId="6754BC1F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65EF">
              <w:rPr>
                <w:sz w:val="20"/>
                <w:szCs w:val="20"/>
              </w:rPr>
              <w:t>18</w:t>
            </w:r>
          </w:p>
        </w:tc>
        <w:tc>
          <w:tcPr>
            <w:tcW w:w="1995" w:type="dxa"/>
            <w:shd w:val="clear" w:color="auto" w:fill="FFFF00"/>
          </w:tcPr>
          <w:p w14:paraId="3A5EADBA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5D3B8FEF" w14:textId="3826CB39" w:rsidR="00387C22" w:rsidRPr="008465EF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10DBC15" w14:textId="37139CB9" w:rsidR="00387C22" w:rsidRPr="008441CA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Revisão do Código</w:t>
            </w:r>
          </w:p>
        </w:tc>
      </w:tr>
      <w:tr w:rsidR="00387C22" w14:paraId="15C589B4" w14:textId="77777777" w:rsidTr="00B20C91">
        <w:trPr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34C3523F" w14:textId="4968839B" w:rsidR="00387C22" w:rsidRPr="008465EF" w:rsidRDefault="008465EF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0"/>
                <w:szCs w:val="20"/>
                <w:lang w:eastAsia="pt-BR"/>
              </w:rPr>
            </w:pP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Falta</w:t>
            </w:r>
            <w:r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 xml:space="preserve"> </w:t>
            </w:r>
            <w:r w:rsidRPr="008465EF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t>de comunicação</w:t>
            </w:r>
          </w:p>
        </w:tc>
        <w:tc>
          <w:tcPr>
            <w:tcW w:w="1994" w:type="dxa"/>
          </w:tcPr>
          <w:p w14:paraId="4436FC4D" w14:textId="79074F2E" w:rsidR="00387C22" w:rsidRPr="008441CA" w:rsidRDefault="008465EF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441CA">
              <w:rPr>
                <w:sz w:val="20"/>
                <w:szCs w:val="20"/>
              </w:rPr>
              <w:t>21</w:t>
            </w:r>
          </w:p>
        </w:tc>
        <w:tc>
          <w:tcPr>
            <w:tcW w:w="1995" w:type="dxa"/>
            <w:shd w:val="clear" w:color="auto" w:fill="00B050"/>
          </w:tcPr>
          <w:p w14:paraId="0C79DF68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3A7C4C8F" w14:textId="361F5FF4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Mitigar</w:t>
            </w:r>
          </w:p>
        </w:tc>
        <w:tc>
          <w:tcPr>
            <w:tcW w:w="2136" w:type="dxa"/>
          </w:tcPr>
          <w:p w14:paraId="4D91D121" w14:textId="0A6254AA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Aumentar comunicação entre os integrantes</w:t>
            </w:r>
          </w:p>
        </w:tc>
      </w:tr>
      <w:tr w:rsidR="00387C22" w:rsidRPr="00B20C91" w14:paraId="1F8AA7D9" w14:textId="77777777" w:rsidTr="00B20C91">
        <w:trPr>
          <w:trHeight w:val="1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56407C0E" w14:textId="2989DDD8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rPr>
                <w:rFonts w:cs="Arial"/>
                <w:b w:val="0"/>
                <w:bCs w:val="0"/>
                <w:color w:val="000000"/>
                <w:sz w:val="22"/>
                <w:szCs w:val="22"/>
                <w:lang w:eastAsia="pt-BR"/>
              </w:rPr>
            </w:pPr>
            <w:r w:rsidRPr="008441CA">
              <w:rPr>
                <w:rFonts w:cs="Arial"/>
                <w:b w:val="0"/>
                <w:bCs w:val="0"/>
                <w:color w:val="000000"/>
                <w:sz w:val="20"/>
                <w:szCs w:val="20"/>
              </w:rPr>
              <w:lastRenderedPageBreak/>
              <w:t>Integrante se recusar a colaborar com a equipe</w:t>
            </w:r>
          </w:p>
        </w:tc>
        <w:tc>
          <w:tcPr>
            <w:tcW w:w="1994" w:type="dxa"/>
          </w:tcPr>
          <w:p w14:paraId="02E411BC" w14:textId="76F8DF7E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20</w:t>
            </w:r>
          </w:p>
        </w:tc>
        <w:tc>
          <w:tcPr>
            <w:tcW w:w="1995" w:type="dxa"/>
            <w:shd w:val="clear" w:color="auto" w:fill="FF0000"/>
          </w:tcPr>
          <w:p w14:paraId="02891B50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60E98083" w14:textId="583EC885" w:rsidR="00387C22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41CA"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78F4181E" w14:textId="06A7DD63" w:rsidR="00387C22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>Conversar com superiores para ajudar a resolver</w:t>
            </w:r>
          </w:p>
        </w:tc>
      </w:tr>
      <w:tr w:rsidR="00387C22" w:rsidRPr="008441CA" w14:paraId="7ADAD886" w14:textId="77777777" w:rsidTr="00B20C91">
        <w:trPr>
          <w:trHeight w:val="1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</w:tcPr>
          <w:p w14:paraId="2555F96A" w14:textId="6856F1B8" w:rsidR="00387C22" w:rsidRPr="008441CA" w:rsidRDefault="008441CA" w:rsidP="004F585A">
            <w:pPr>
              <w:spacing w:before="240" w:line="240" w:lineRule="auto"/>
              <w:jc w:val="center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Entregas atrasadas</w:t>
            </w:r>
          </w:p>
        </w:tc>
        <w:tc>
          <w:tcPr>
            <w:tcW w:w="1994" w:type="dxa"/>
          </w:tcPr>
          <w:p w14:paraId="6E4E1938" w14:textId="6919262D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1995" w:type="dxa"/>
            <w:shd w:val="clear" w:color="auto" w:fill="FF0000"/>
          </w:tcPr>
          <w:p w14:paraId="452A5EA6" w14:textId="77777777" w:rsidR="00387C22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7" w:type="dxa"/>
          </w:tcPr>
          <w:p w14:paraId="057DCFF7" w14:textId="26C7B5F8" w:rsidR="00387C22" w:rsidRPr="008441CA" w:rsidRDefault="008441CA" w:rsidP="004F585A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Evitar</w:t>
            </w:r>
          </w:p>
        </w:tc>
        <w:tc>
          <w:tcPr>
            <w:tcW w:w="2136" w:type="dxa"/>
          </w:tcPr>
          <w:p w14:paraId="505CFF56" w14:textId="77777777" w:rsidR="008441CA" w:rsidRPr="008441CA" w:rsidRDefault="008441CA" w:rsidP="004F585A">
            <w:pPr>
              <w:tabs>
                <w:tab w:val="clear" w:pos="851"/>
              </w:tabs>
              <w:spacing w:before="2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0"/>
                <w:szCs w:val="20"/>
                <w:lang w:eastAsia="pt-BR"/>
              </w:rPr>
            </w:pPr>
            <w:r w:rsidRPr="008441CA">
              <w:rPr>
                <w:rFonts w:cs="Arial"/>
                <w:color w:val="000000"/>
                <w:sz w:val="20"/>
                <w:szCs w:val="20"/>
              </w:rPr>
              <w:t xml:space="preserve">Cobrança maior sobre o atraso e cuidado para a não </w:t>
            </w:r>
            <w:proofErr w:type="spellStart"/>
            <w:r w:rsidRPr="008441CA">
              <w:rPr>
                <w:rFonts w:cs="Arial"/>
                <w:color w:val="000000"/>
                <w:sz w:val="20"/>
                <w:szCs w:val="20"/>
              </w:rPr>
              <w:t>reincidencia</w:t>
            </w:r>
            <w:proofErr w:type="spellEnd"/>
          </w:p>
          <w:p w14:paraId="469FD90C" w14:textId="77777777" w:rsidR="00387C22" w:rsidRPr="008441CA" w:rsidRDefault="00387C22" w:rsidP="004F585A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</w:p>
        </w:tc>
      </w:tr>
    </w:tbl>
    <w:p w14:paraId="49BB1179" w14:textId="77777777" w:rsidR="006037CC" w:rsidRDefault="006037CC" w:rsidP="00EB4A20"/>
    <w:p w14:paraId="29785EC2" w14:textId="7E253545" w:rsidR="00EB4A20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747983CF" w14:textId="74C2A431" w:rsidR="006037CC" w:rsidRDefault="006037CC" w:rsidP="006037CC"/>
    <w:p w14:paraId="6A21DFB6" w14:textId="0D337D55" w:rsidR="006037CC" w:rsidRDefault="006037CC" w:rsidP="006037CC">
      <w:r>
        <w:tab/>
        <w:t>O backlog</w:t>
      </w:r>
      <w:r w:rsidR="00B20C91">
        <w:t xml:space="preserve"> foi separado pelos níveis: Importante, essencial e desejável. Esses níveis foram atribuídos na ferramenta do Microsoft </w:t>
      </w:r>
      <w:proofErr w:type="spellStart"/>
      <w:r w:rsidR="00B20C91">
        <w:t>Planner</w:t>
      </w:r>
      <w:proofErr w:type="spellEnd"/>
      <w:r w:rsidR="00B20C91">
        <w:t>, dentro dos requisitos adicionado em cada tarefa.</w:t>
      </w:r>
      <w:r>
        <w:t xml:space="preserve"> </w:t>
      </w:r>
    </w:p>
    <w:p w14:paraId="0AA41935" w14:textId="16E723AA" w:rsidR="003765EF" w:rsidRDefault="003765EF" w:rsidP="006037CC">
      <w:r>
        <w:tab/>
      </w:r>
      <w:r w:rsidR="00FB0B48">
        <w:t xml:space="preserve">Entre de cada coluna na ferramenta, foi </w:t>
      </w:r>
      <w:r>
        <w:t xml:space="preserve">acordo com </w:t>
      </w:r>
      <w:r w:rsidR="00FB0B48">
        <w:t>cada matéria qual exigiam nos entregáveis</w:t>
      </w:r>
      <w:r>
        <w:t>.</w:t>
      </w:r>
      <w:r w:rsidR="00FB0B48">
        <w:t xml:space="preserve"> Adicionando também a coluna de concluídos e de acordo com cada sprint.</w:t>
      </w:r>
    </w:p>
    <w:p w14:paraId="097FB351" w14:textId="22038E50" w:rsidR="00A2773F" w:rsidRPr="006037CC" w:rsidRDefault="00A2773F" w:rsidP="00FB0B48">
      <w:r w:rsidRPr="00A2773F">
        <w:rPr>
          <w:noProof/>
        </w:rPr>
        <w:drawing>
          <wp:anchor distT="0" distB="0" distL="114300" distR="114300" simplePos="0" relativeHeight="251661824" behindDoc="0" locked="0" layoutInCell="1" allowOverlap="1" wp14:anchorId="236AF8A2" wp14:editId="0C78B7D1">
            <wp:simplePos x="0" y="0"/>
            <wp:positionH relativeFrom="column">
              <wp:posOffset>-5715</wp:posOffset>
            </wp:positionH>
            <wp:positionV relativeFrom="paragraph">
              <wp:posOffset>1129665</wp:posOffset>
            </wp:positionV>
            <wp:extent cx="5919470" cy="25298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B48">
        <w:tab/>
        <w:t>Em requisitos, foi feito uma lista de acordo com que era necessário com alguns entregáveis. O site institucional tem os requisitos de: Página Inicial tendo conteúdo de sobre a empresa, benefícios, contato, cadastro, login, monitoramento de estufas no Arduino lm3</w:t>
      </w:r>
      <w:r>
        <w:t>5, cadastro na nuvem do Microsoft Azure.</w:t>
      </w:r>
    </w:p>
    <w:p w14:paraId="3EE4FA63" w14:textId="74EF790B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31572661" w14:textId="166FF178" w:rsidR="00791162" w:rsidRDefault="000C7251" w:rsidP="00791162">
      <w:r w:rsidRPr="004B1208">
        <w:tab/>
      </w:r>
      <w:r w:rsidR="00791162">
        <w:t xml:space="preserve">As sprints que o grupo realizou internamente tiveram como intenção revisar as coisas que faltavam para a entrega final do projeto. </w:t>
      </w:r>
    </w:p>
    <w:p w14:paraId="77683126" w14:textId="5D8AA314" w:rsidR="00791162" w:rsidRDefault="00791162" w:rsidP="00791162">
      <w:r>
        <w:tab/>
        <w:t>Durante a sprint 1, as sprints foram focadas principalmente no desenvolvimento do protótipo do site, desenvolvimento dos slides</w:t>
      </w:r>
      <w:r w:rsidR="004D4656">
        <w:t>, script do banco de dados</w:t>
      </w:r>
      <w:r>
        <w:t xml:space="preserve"> e um diferencial na apresentação pela apresentação de um simulador financeiro em relação a </w:t>
      </w:r>
      <w:proofErr w:type="spellStart"/>
      <w:r>
        <w:t>instalaçãode</w:t>
      </w:r>
      <w:proofErr w:type="spellEnd"/>
      <w:r>
        <w:t xml:space="preserve"> sensores do projeto.</w:t>
      </w:r>
    </w:p>
    <w:p w14:paraId="73327DCE" w14:textId="1BA9BD2D" w:rsidR="00791162" w:rsidRDefault="00791162" w:rsidP="00791162">
      <w:r>
        <w:tab/>
        <w:t xml:space="preserve">Com a mudança de sprint, veio a mudança no grupo, e a mudança em algumas ideias do projeto, começando pelo nome, passamos a utilizar apenas o </w:t>
      </w:r>
      <w:proofErr w:type="spellStart"/>
      <w:r>
        <w:t>Bolttech</w:t>
      </w:r>
      <w:proofErr w:type="spellEnd"/>
      <w:r>
        <w:t xml:space="preserve"> e vender a empresa como o próprio produto</w:t>
      </w:r>
      <w:r w:rsidR="004D4656">
        <w:t xml:space="preserve">. Foram adicionados métricas para o site institucional, modelagem DEER do banco de dados e o HLD e LLD </w:t>
      </w:r>
      <w:r w:rsidR="00DA75A1">
        <w:t>em tecnologia da informação.</w:t>
      </w:r>
    </w:p>
    <w:p w14:paraId="4B282152" w14:textId="47CCF706" w:rsidR="003765EF" w:rsidRDefault="00791162" w:rsidP="00791162">
      <w:r>
        <w:tab/>
        <w:t xml:space="preserve">Depois dos feedbacks da sprint 2, </w:t>
      </w:r>
      <w:r w:rsidR="00DA75A1">
        <w:t>o time</w:t>
      </w:r>
      <w:r>
        <w:t xml:space="preserve"> se reuniu e organizamos nosso tempo de melhor forma.</w:t>
      </w:r>
      <w:r w:rsidR="00DA75A1">
        <w:t xml:space="preserve"> Du</w:t>
      </w:r>
      <w:r>
        <w:t>rante essa sprint 3, reuniões de grupo</w:t>
      </w:r>
      <w:r w:rsidR="00DA75A1">
        <w:t xml:space="preserve"> tornou mais frequenta para</w:t>
      </w:r>
      <w:r>
        <w:t xml:space="preserve"> melhor organização, </w:t>
      </w:r>
      <w:r w:rsidR="00DA75A1">
        <w:t>finalizando o projeto com tempo adequado</w:t>
      </w:r>
      <w:r>
        <w:t xml:space="preserve">, </w:t>
      </w:r>
      <w:r w:rsidR="00DA75A1">
        <w:t xml:space="preserve">alteração para o </w:t>
      </w:r>
      <w:r>
        <w:t>site</w:t>
      </w:r>
      <w:r w:rsidR="00DA75A1">
        <w:t xml:space="preserve"> tornar-se organizado</w:t>
      </w:r>
      <w:r>
        <w:t>,</w:t>
      </w:r>
      <w:r w:rsidR="00DA75A1">
        <w:t xml:space="preserve"> funcional</w:t>
      </w:r>
      <w:r>
        <w:t xml:space="preserve"> e</w:t>
      </w:r>
      <w:r w:rsidR="00DA75A1">
        <w:t xml:space="preserve"> atendendo todos os requisitos do projeto</w:t>
      </w:r>
      <w:r>
        <w:t>. O protótipo foi alterado algumas vezes</w:t>
      </w:r>
      <w:r w:rsidR="00DA75A1">
        <w:t xml:space="preserve"> e finalizado com o </w:t>
      </w:r>
      <w:r>
        <w:t>que foi proposto</w:t>
      </w:r>
      <w:r w:rsidR="00DA75A1">
        <w:t xml:space="preserve">. Tendo banco de dados inserido no Microsoft Azure, site institucional com a API funcionando normalmente, central de suporte de TI e a documentação final. </w:t>
      </w:r>
    </w:p>
    <w:p w14:paraId="4F872C30" w14:textId="77777777" w:rsidR="00370E34" w:rsidRDefault="00370E34" w:rsidP="007B4A44"/>
    <w:p w14:paraId="2694CCEC" w14:textId="59FC78AC" w:rsidR="00FD3BD3" w:rsidRDefault="00A2773F" w:rsidP="007B4A44">
      <w:pPr>
        <w:sectPr w:rsidR="00FD3BD3" w:rsidSect="008B07E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2773F">
        <w:rPr>
          <w:noProof/>
        </w:rPr>
        <w:t xml:space="preserve"> </w:t>
      </w:r>
    </w:p>
    <w:p w14:paraId="35864B8F" w14:textId="77777777" w:rsidR="00370E34" w:rsidRDefault="006B35DC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1D4A69F9" w14:textId="345B5154" w:rsidR="00A66A93" w:rsidRPr="006C2AF7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77160999" w14:textId="77777777" w:rsidR="00286F0C" w:rsidRDefault="00356F23" w:rsidP="00286F0C">
      <w:r>
        <w:tab/>
      </w:r>
      <w:bookmarkStart w:id="19" w:name="_Toc154569928"/>
      <w:r w:rsidR="00286F0C">
        <w:t>O LM35 é o sensor de temperatura, com circuito integrado de precisão para graus centigrados o famoso Celsius, tem uma voltagem de saída analógica, na sua faixa de medição é de -55ºC a 150ºC com uma precisão em média de 0,5ºC. A tensão de saída é de 10mV/ºC, a saída pode ser conectada diretamente a uma porta de qualquer microcontrolador. Possui como funcionamento básico, para cada 10mV na saída representa um grau Celsius. Tendo o exemplo de uma medida em sua saída 222mV, representa que a temperatura é de 22,2ºC. Através deste princípio, qualquer multímetro pode ser usado como um termômetro de precisão.</w:t>
      </w:r>
      <w:r w:rsidR="00286F0C">
        <w:tab/>
      </w:r>
    </w:p>
    <w:p w14:paraId="237B2A8B" w14:textId="13A05C85" w:rsidR="00286F0C" w:rsidRDefault="00286F0C" w:rsidP="00286F0C">
      <w:r>
        <w:tab/>
        <w:t xml:space="preserve">Através do LM35 junto ao Arduino, juntos são conhecidos como a junção para a medição de temperatura. As conexões do LM35 com o Arduino são simples, o pino representado pelo número um da cor vermelha é conectado com o +5V do </w:t>
      </w:r>
      <w:proofErr w:type="spellStart"/>
      <w:r>
        <w:t>arduino</w:t>
      </w:r>
      <w:proofErr w:type="spellEnd"/>
      <w:r>
        <w:t>. O pino representado pelo número dois da cor verde, qual a saída vai conectar com a porta AO, analógica do Arduino. O pino representado pelo número três da cor preta, é um pino negativo qual conectado ao GND do Arduino.</w:t>
      </w:r>
    </w:p>
    <w:p w14:paraId="471BE8FE" w14:textId="77777777" w:rsidR="00286F0C" w:rsidRDefault="00286F0C" w:rsidP="00286F0C">
      <w:r>
        <w:tab/>
        <w:t xml:space="preserve">Desta forma, conectado se torna possível realizar o monitoramento do tempo real das estufas, se tornando crucial para o desenvolvimento do plantio. </w:t>
      </w:r>
    </w:p>
    <w:p w14:paraId="14C63197" w14:textId="77777777" w:rsidR="00286F0C" w:rsidRDefault="00286F0C" w:rsidP="00286F0C"/>
    <w:p w14:paraId="5FB7B081" w14:textId="7F065520" w:rsidR="00DF446C" w:rsidRDefault="00286F0C" w:rsidP="00DF446C">
      <w:pPr>
        <w:jc w:val="center"/>
      </w:pPr>
      <w:r>
        <w:rPr>
          <w:rFonts w:cs="Arial"/>
          <w:noProof/>
          <w:color w:val="202124"/>
          <w:shd w:val="clear" w:color="auto" w:fill="FFFFFF"/>
        </w:rPr>
        <w:drawing>
          <wp:inline distT="0" distB="0" distL="0" distR="0" wp14:anchorId="2803ACC0" wp14:editId="3006FFCB">
            <wp:extent cx="3649293" cy="2176272"/>
            <wp:effectExtent l="0" t="0" r="0" b="0"/>
            <wp:docPr id="35" name="Imagem 35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, Esquemátic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93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DFBB" w14:textId="77777777" w:rsidR="00DF446C" w:rsidRDefault="00DF446C" w:rsidP="00DF446C"/>
    <w:p w14:paraId="7A962550" w14:textId="69D1F98C" w:rsidR="00DF446C" w:rsidRDefault="00DF446C" w:rsidP="00DF446C">
      <w:r>
        <w:lastRenderedPageBreak/>
        <w:tab/>
      </w:r>
      <w:r>
        <w:t>Para a solução do problema, inserimos o sensor de temperatura LM35 instalado dentro da estufa, o sensor é programável e muito acessível para conseguir capturar a temperatura atual. A partir desse controle é possível evitar qualquer tipo de alteração de temperatura, junto com a programação, é inserido um sistema de alertas, caso a temperatura ultrapassar os 22º graus emite sinais de alerta em vermelho mostrando alta temperatura no website, ou se a temperatura está abaixo dos 19° graus emite alertas em azul mostrando baixa temperatura.</w:t>
      </w:r>
    </w:p>
    <w:p w14:paraId="6D225563" w14:textId="77777777" w:rsidR="00DF446C" w:rsidRDefault="00DF446C" w:rsidP="00DF446C">
      <w:r>
        <w:t xml:space="preserve">    Utilizando as estufas qual proporcionam menos impactos ambientais que as lavouras convencionais, pelo uso racional de recursos como água e fertilizantes. A redução dos agrotóxicos, tornando a produção mais limpa e sustentável. Por gerar uma menor quantidade de resíduos, o manejo é facilitado e a ventilação natural nas estufas permite a renovação do ar no interior, levando o calor para fora e baixando a temperatura do ambiente</w:t>
      </w:r>
    </w:p>
    <w:p w14:paraId="5932A363" w14:textId="77777777" w:rsidR="00DF446C" w:rsidRDefault="00DF446C" w:rsidP="00DF446C">
      <w:pPr>
        <w:shd w:val="clear" w:color="auto" w:fill="FFFFFF"/>
        <w:spacing w:after="120" w:line="360" w:lineRule="atLeast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Pr="00FD48AF">
        <w:rPr>
          <w:rFonts w:cs="Arial"/>
          <w:color w:val="000000"/>
          <w:lang w:eastAsia="pt-BR"/>
        </w:rPr>
        <w:t>Estufas são lugares com o objetivo de acumular e conter o calo</w:t>
      </w:r>
      <w:r>
        <w:rPr>
          <w:rFonts w:cs="Arial"/>
          <w:color w:val="000000"/>
          <w:lang w:eastAsia="pt-BR"/>
        </w:rPr>
        <w:t>r</w:t>
      </w:r>
      <w:r w:rsidRPr="00FD48AF">
        <w:rPr>
          <w:rFonts w:cs="Arial"/>
          <w:color w:val="000000"/>
          <w:lang w:eastAsia="pt-BR"/>
        </w:rPr>
        <w:t xml:space="preserve">, mantendo uma temperatura maior que ao seu redor. </w:t>
      </w:r>
      <w:r>
        <w:rPr>
          <w:rFonts w:cs="Arial"/>
          <w:color w:val="000000"/>
          <w:lang w:eastAsia="pt-BR"/>
        </w:rPr>
        <w:t>C</w:t>
      </w:r>
      <w:r w:rsidRPr="00FD48AF">
        <w:rPr>
          <w:rFonts w:cs="Arial"/>
          <w:color w:val="000000"/>
          <w:lang w:eastAsia="pt-BR"/>
        </w:rPr>
        <w:t>omposta de uma caixa e uma fonte de calor, normalmente utilizada para cultivar o aquecimento</w:t>
      </w:r>
      <w:r>
        <w:rPr>
          <w:rFonts w:cs="Arial"/>
          <w:color w:val="000000"/>
          <w:lang w:eastAsia="pt-BR"/>
        </w:rPr>
        <w:t xml:space="preserve">. </w:t>
      </w:r>
      <w:r w:rsidRPr="00FD48AF">
        <w:rPr>
          <w:rFonts w:cs="Arial"/>
          <w:color w:val="000000"/>
          <w:lang w:eastAsia="pt-BR"/>
        </w:rPr>
        <w:t>Nes</w:t>
      </w:r>
      <w:r>
        <w:rPr>
          <w:rFonts w:cs="Arial"/>
          <w:color w:val="000000"/>
          <w:lang w:eastAsia="pt-BR"/>
        </w:rPr>
        <w:t xml:space="preserve">te tipo de </w:t>
      </w:r>
      <w:r w:rsidRPr="00FD48AF">
        <w:rPr>
          <w:rFonts w:cs="Arial"/>
          <w:color w:val="000000"/>
          <w:lang w:eastAsia="pt-BR"/>
        </w:rPr>
        <w:t>estufa, feita de materiais semitransparentes, não há troca de ar entre o interior e o exterior</w:t>
      </w:r>
      <w:r>
        <w:rPr>
          <w:rFonts w:cs="Arial"/>
          <w:color w:val="000000"/>
          <w:lang w:eastAsia="pt-BR"/>
        </w:rPr>
        <w:t>.</w:t>
      </w:r>
      <w:r w:rsidRPr="00FD48AF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Tornando</w:t>
      </w:r>
      <w:r w:rsidRPr="00FD48AF">
        <w:rPr>
          <w:rFonts w:cs="Arial"/>
          <w:color w:val="000000"/>
          <w:lang w:eastAsia="pt-BR"/>
        </w:rPr>
        <w:t xml:space="preserve"> a energia que entra pela radiação solar</w:t>
      </w:r>
      <w:r>
        <w:rPr>
          <w:rFonts w:cs="Arial"/>
          <w:color w:val="000000"/>
          <w:lang w:eastAsia="pt-BR"/>
        </w:rPr>
        <w:t>,</w:t>
      </w:r>
      <w:r w:rsidRPr="00FD48AF">
        <w:rPr>
          <w:rFonts w:cs="Arial"/>
          <w:color w:val="000000"/>
          <w:lang w:eastAsia="pt-BR"/>
        </w:rPr>
        <w:t xml:space="preserve"> aquece</w:t>
      </w:r>
      <w:r>
        <w:rPr>
          <w:rFonts w:cs="Arial"/>
          <w:color w:val="000000"/>
          <w:lang w:eastAsia="pt-BR"/>
        </w:rPr>
        <w:t>ndo</w:t>
      </w:r>
      <w:r w:rsidRPr="00FD48AF">
        <w:rPr>
          <w:rFonts w:cs="Arial"/>
          <w:color w:val="000000"/>
          <w:lang w:eastAsia="pt-BR"/>
        </w:rPr>
        <w:t xml:space="preserve"> o ambiente interno e não é perdida com as correntes ascendentes, que dissipariam o calor.</w:t>
      </w:r>
    </w:p>
    <w:p w14:paraId="06B2E084" w14:textId="77777777" w:rsidR="00DF446C" w:rsidRDefault="00DF446C" w:rsidP="00DF446C">
      <w:pPr>
        <w:shd w:val="clear" w:color="auto" w:fill="FFFFFF"/>
        <w:spacing w:after="120" w:line="360" w:lineRule="atLeast"/>
        <w:rPr>
          <w:rFonts w:cs="Arial"/>
          <w:color w:val="000000"/>
          <w:lang w:eastAsia="pt-BR"/>
        </w:rPr>
      </w:pPr>
    </w:p>
    <w:p w14:paraId="175BC960" w14:textId="77777777" w:rsidR="00DF446C" w:rsidRDefault="00DF446C" w:rsidP="00DF446C">
      <w:pPr>
        <w:shd w:val="clear" w:color="auto" w:fill="FFFFFF"/>
        <w:spacing w:after="120" w:line="360" w:lineRule="atLeast"/>
        <w:jc w:val="center"/>
        <w:rPr>
          <w:rFonts w:cs="Arial"/>
          <w:color w:val="000000"/>
          <w:lang w:eastAsia="pt-BR"/>
        </w:rPr>
      </w:pPr>
      <w:r w:rsidRPr="00D01F04">
        <w:rPr>
          <w:rFonts w:cs="Arial"/>
          <w:noProof/>
          <w:color w:val="000000"/>
          <w:lang w:eastAsia="pt-BR"/>
        </w:rPr>
        <w:drawing>
          <wp:inline distT="0" distB="0" distL="0" distR="0" wp14:anchorId="0ABC5C98" wp14:editId="7738F3E1">
            <wp:extent cx="2878455" cy="2209721"/>
            <wp:effectExtent l="0" t="0" r="0" b="635"/>
            <wp:docPr id="36" name="Imagem 11" descr="Imagem digital fictícia de personagem de desenho animado&#10;&#10;Descrição gerada automaticamente com confiança baixa">
              <a:extLst xmlns:a="http://schemas.openxmlformats.org/drawingml/2006/main">
                <a:ext uri="{FF2B5EF4-FFF2-40B4-BE49-F238E27FC236}">
                  <a16:creationId xmlns:a16="http://schemas.microsoft.com/office/drawing/2014/main" id="{D0FB0803-1FAE-4A01-AB12-3EBA1CBAB9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 descr="Imagem digital fictícia de personagem de desenho animado&#10;&#10;Descrição gerada automaticamente com confiança baixa">
                      <a:extLst>
                        <a:ext uri="{FF2B5EF4-FFF2-40B4-BE49-F238E27FC236}">
                          <a16:creationId xmlns:a16="http://schemas.microsoft.com/office/drawing/2014/main" id="{D0FB0803-1FAE-4A01-AB12-3EBA1CBAB9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4922" cy="221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351E" w14:textId="37491BCD" w:rsidR="00286F0C" w:rsidRDefault="00286F0C" w:rsidP="00286F0C">
      <w:pPr>
        <w:jc w:val="center"/>
      </w:pPr>
    </w:p>
    <w:p w14:paraId="06A6962D" w14:textId="69276968" w:rsidR="006C2AF7" w:rsidRDefault="006C2AF7" w:rsidP="00286F0C"/>
    <w:p w14:paraId="0898B340" w14:textId="77777777" w:rsidR="00E77CD6" w:rsidRPr="00E77CD6" w:rsidRDefault="00E77CD6" w:rsidP="00B30672">
      <w:pPr>
        <w:rPr>
          <w:u w:val="single"/>
        </w:rPr>
      </w:pPr>
    </w:p>
    <w:p w14:paraId="128BA251" w14:textId="1E61EFF1" w:rsidR="00562EC3" w:rsidRPr="00A93EFB" w:rsidRDefault="00A66A93" w:rsidP="00562EC3">
      <w:pPr>
        <w:pStyle w:val="Ttulo2"/>
        <w:rPr>
          <w:b/>
        </w:rPr>
      </w:pPr>
      <w:bookmarkStart w:id="20" w:name="_Toc73427777"/>
      <w:r w:rsidRPr="00192CAB">
        <w:rPr>
          <w:b/>
        </w:rPr>
        <w:lastRenderedPageBreak/>
        <w:t>Solução Técnica - Aplicação</w:t>
      </w:r>
      <w:bookmarkEnd w:id="20"/>
      <w:r w:rsidRPr="00192CAB">
        <w:rPr>
          <w:b/>
        </w:rPr>
        <w:t xml:space="preserve"> </w:t>
      </w:r>
    </w:p>
    <w:p w14:paraId="04036EE0" w14:textId="53F18B79" w:rsidR="00562EC3" w:rsidRPr="00562EC3" w:rsidRDefault="000A2894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Usamos a API-ENVIADADOS, tendo o arquivo </w:t>
      </w:r>
      <w:r w:rsidR="00562EC3" w:rsidRPr="00562EC3">
        <w:rPr>
          <w:rFonts w:cs="Arial"/>
          <w:color w:val="000000"/>
          <w:lang w:eastAsia="pt-BR"/>
        </w:rPr>
        <w:t>Config.js</w:t>
      </w:r>
      <w:r>
        <w:rPr>
          <w:rFonts w:cs="Arial"/>
          <w:color w:val="000000"/>
          <w:lang w:eastAsia="pt-BR"/>
        </w:rPr>
        <w:t xml:space="preserve"> qual</w:t>
      </w:r>
      <w:r w:rsidR="00562EC3" w:rsidRPr="00562EC3">
        <w:rPr>
          <w:rFonts w:cs="Arial"/>
          <w:color w:val="000000"/>
          <w:lang w:eastAsia="pt-BR"/>
        </w:rPr>
        <w:t xml:space="preserve"> será o arquivo utilizado para conexão com o banco de dados Azure, basta apenas inserir seus dados.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Na parte de “api-sensor.js” criamos 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inserir os dados na nossa tabela leitura que será usada na parte de “</w:t>
      </w:r>
      <w:proofErr w:type="spellStart"/>
      <w:r w:rsidR="00562EC3" w:rsidRPr="00562EC3">
        <w:rPr>
          <w:rFonts w:cs="Arial"/>
          <w:color w:val="000000"/>
          <w:lang w:eastAsia="pt-BR"/>
        </w:rPr>
        <w:t>obterTemperatura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()” onde ele </w:t>
      </w:r>
      <w:proofErr w:type="spellStart"/>
      <w:r w:rsidR="00562EC3" w:rsidRPr="00562EC3">
        <w:rPr>
          <w:rFonts w:cs="Arial"/>
          <w:color w:val="000000"/>
          <w:lang w:eastAsia="pt-BR"/>
        </w:rPr>
        <w:t>ira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pegar os dados e assim o ciclo será iniciado</w:t>
      </w:r>
      <w:r w:rsidR="00387F88">
        <w:rPr>
          <w:rFonts w:cs="Arial"/>
          <w:color w:val="000000"/>
          <w:lang w:eastAsia="pt-BR"/>
        </w:rPr>
        <w:t>.</w:t>
      </w:r>
    </w:p>
    <w:p w14:paraId="665107B6" w14:textId="0405DCD9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Primeiro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>configura</w:t>
      </w:r>
      <w:r>
        <w:rPr>
          <w:rFonts w:cs="Arial"/>
          <w:color w:val="000000"/>
          <w:lang w:eastAsia="pt-BR"/>
        </w:rPr>
        <w:t>ndo a</w:t>
      </w:r>
      <w:r w:rsidR="00562EC3" w:rsidRPr="00562EC3">
        <w:rPr>
          <w:rFonts w:cs="Arial"/>
          <w:color w:val="000000"/>
          <w:lang w:eastAsia="pt-BR"/>
        </w:rPr>
        <w:t xml:space="preserve"> A</w:t>
      </w:r>
      <w:r>
        <w:rPr>
          <w:rFonts w:cs="Arial"/>
          <w:color w:val="000000"/>
          <w:lang w:eastAsia="pt-BR"/>
        </w:rPr>
        <w:t>PI</w:t>
      </w:r>
      <w:r w:rsidR="00562EC3" w:rsidRPr="00562EC3">
        <w:rPr>
          <w:rFonts w:cs="Arial"/>
          <w:color w:val="000000"/>
          <w:lang w:eastAsia="pt-BR"/>
        </w:rPr>
        <w:t xml:space="preserve"> para se conectar com nosso banco de dados do Azure na parte de arquivo </w:t>
      </w:r>
      <w:r w:rsidRPr="00562EC3">
        <w:rPr>
          <w:rFonts w:cs="Arial"/>
          <w:color w:val="000000"/>
          <w:lang w:eastAsia="pt-BR"/>
        </w:rPr>
        <w:t>config.js</w:t>
      </w:r>
      <w:r>
        <w:rPr>
          <w:rFonts w:cs="Arial"/>
          <w:color w:val="000000"/>
          <w:lang w:eastAsia="pt-BR"/>
        </w:rPr>
        <w:t>, ao</w:t>
      </w:r>
      <w:r w:rsidR="00562EC3" w:rsidRPr="00562EC3">
        <w:rPr>
          <w:rFonts w:cs="Arial"/>
          <w:color w:val="000000"/>
          <w:lang w:eastAsia="pt-BR"/>
        </w:rPr>
        <w:t xml:space="preserve"> entrar na área de Dashboard obtemos a temperatura logo de </w:t>
      </w:r>
      <w:proofErr w:type="spellStart"/>
      <w:r w:rsidR="00562EC3" w:rsidRPr="00562EC3">
        <w:rPr>
          <w:rFonts w:cs="Arial"/>
          <w:color w:val="000000"/>
          <w:lang w:eastAsia="pt-BR"/>
        </w:rPr>
        <w:t>inicio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pela função “</w:t>
      </w:r>
      <w:proofErr w:type="spell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()” onde utilizamos uma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 para nós nos comunicarmos com o arquivo “/leituras/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/${e capturamos o id da estufa desejada}”, que se encontra no arquivo “leituras.js”.</w:t>
      </w:r>
    </w:p>
    <w:p w14:paraId="3549BF70" w14:textId="360A2ADD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 xml:space="preserve">Em “leituras.js” na </w:t>
      </w:r>
      <w:proofErr w:type="spellStart"/>
      <w:r w:rsidR="00562EC3" w:rsidRPr="00562EC3">
        <w:rPr>
          <w:rFonts w:cs="Arial"/>
          <w:color w:val="000000"/>
          <w:lang w:eastAsia="pt-BR"/>
        </w:rPr>
        <w:t>router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do tipo “</w:t>
      </w:r>
      <w:proofErr w:type="spellStart"/>
      <w:r w:rsidR="00562EC3" w:rsidRPr="00562EC3">
        <w:rPr>
          <w:rFonts w:cs="Arial"/>
          <w:color w:val="000000"/>
          <w:lang w:eastAsia="pt-BR"/>
        </w:rPr>
        <w:t>get</w:t>
      </w:r>
      <w:proofErr w:type="spellEnd"/>
      <w:r w:rsidR="00562EC3" w:rsidRPr="00562EC3">
        <w:rPr>
          <w:rFonts w:cs="Arial"/>
          <w:color w:val="000000"/>
          <w:lang w:eastAsia="pt-BR"/>
        </w:rPr>
        <w:t>” temos o “/</w:t>
      </w:r>
      <w:proofErr w:type="spellStart"/>
      <w:r w:rsidR="00562EC3" w:rsidRPr="00562EC3">
        <w:rPr>
          <w:rFonts w:cs="Arial"/>
          <w:color w:val="000000"/>
          <w:lang w:eastAsia="pt-BR"/>
        </w:rPr>
        <w:t>tempo-real</w:t>
      </w:r>
      <w:proofErr w:type="spellEnd"/>
      <w:r w:rsidR="00562EC3" w:rsidRPr="00562EC3">
        <w:rPr>
          <w:rFonts w:cs="Arial"/>
          <w:color w:val="000000"/>
          <w:lang w:eastAsia="pt-BR"/>
        </w:rPr>
        <w:t>/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>
        <w:rPr>
          <w:rFonts w:cs="Arial"/>
          <w:color w:val="000000"/>
          <w:lang w:eastAsia="pt-BR"/>
        </w:rPr>
        <w:t xml:space="preserve">, </w:t>
      </w:r>
      <w:r w:rsidR="00562EC3" w:rsidRPr="00562EC3">
        <w:rPr>
          <w:rFonts w:cs="Arial"/>
          <w:color w:val="000000"/>
          <w:lang w:eastAsia="pt-BR"/>
        </w:rPr>
        <w:t xml:space="preserve">o id da estufa já capturado, criamos 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 os parâmetros </w:t>
      </w:r>
      <w:proofErr w:type="spellStart"/>
      <w:r w:rsidR="00562EC3" w:rsidRPr="00562EC3">
        <w:rPr>
          <w:rFonts w:cs="Arial"/>
          <w:color w:val="000000"/>
          <w:lang w:eastAsia="pt-BR"/>
        </w:rPr>
        <w:t>req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de requisição e res de resposta, criamos a variável </w:t>
      </w:r>
      <w:proofErr w:type="spellStart"/>
      <w:r w:rsidR="00562EC3" w:rsidRPr="00562EC3">
        <w:rPr>
          <w:rFonts w:cs="Arial"/>
          <w:color w:val="000000"/>
          <w:lang w:eastAsia="pt-BR"/>
        </w:rPr>
        <w:t>idSensor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passamos os parâmetros da requisição e assim na validação, por meio do Azure ou do </w:t>
      </w:r>
      <w:proofErr w:type="spellStart"/>
      <w:r w:rsidR="00562EC3" w:rsidRPr="00562EC3">
        <w:rPr>
          <w:rFonts w:cs="Arial"/>
          <w:color w:val="000000"/>
          <w:lang w:eastAsia="pt-BR"/>
        </w:rPr>
        <w:t>env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production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nós criamos a nossa instrução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para capturarmos as informações do banco Azure por meio do </w:t>
      </w:r>
      <w:proofErr w:type="spellStart"/>
      <w:r w:rsidR="00562EC3" w:rsidRPr="00562EC3">
        <w:rPr>
          <w:rFonts w:cs="Arial"/>
          <w:color w:val="000000"/>
          <w:lang w:eastAsia="pt-BR"/>
        </w:rPr>
        <w:t>sequelize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e gerar um resultado.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Temos outros tipos de rotas onde capturamos as últimas temperaturas obtidas de nossos sensores e injetamos ela no gráfico do “chart.js” onde definimos o limite de linhas que irá aparecer no gráfico para analisar os dados. Sendo assim uma variável armazena a informação </w:t>
      </w:r>
      <w:proofErr w:type="spellStart"/>
      <w:r w:rsidR="00562EC3" w:rsidRPr="00562EC3">
        <w:rPr>
          <w:rFonts w:cs="Arial"/>
          <w:color w:val="000000"/>
          <w:lang w:eastAsia="pt-BR"/>
        </w:rPr>
        <w:t>sql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irá até o banco de dados para recuperar as informações desejadas.</w:t>
      </w:r>
    </w:p>
    <w:p w14:paraId="50004BDB" w14:textId="13835AF4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Temos nossas estatísticas de temperatura onde será analisada a média, o mínimo e a máxima temperatura da nossa tabela de “leitura”.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Voltando na </w:t>
      </w:r>
      <w:proofErr w:type="spellStart"/>
      <w:r w:rsidR="00562EC3" w:rsidRPr="00562EC3">
        <w:rPr>
          <w:rFonts w:cs="Arial"/>
          <w:color w:val="000000"/>
          <w:lang w:eastAsia="pt-BR"/>
        </w:rPr>
        <w:t>function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“</w:t>
      </w:r>
      <w:proofErr w:type="spellStart"/>
      <w:r w:rsidR="00562EC3" w:rsidRPr="00562EC3">
        <w:rPr>
          <w:rFonts w:cs="Arial"/>
          <w:color w:val="000000"/>
          <w:lang w:eastAsia="pt-BR"/>
        </w:rPr>
        <w:t>obterdadosestufa</w:t>
      </w:r>
      <w:proofErr w:type="spellEnd"/>
      <w:r w:rsidR="00562EC3" w:rsidRPr="00562EC3">
        <w:rPr>
          <w:rFonts w:cs="Arial"/>
          <w:color w:val="000000"/>
          <w:lang w:eastAsia="pt-BR"/>
        </w:rPr>
        <w:t>()”  podemos visualizar melhor a variável dados  que será passada como parâmetro na função “alerta” e “</w:t>
      </w:r>
      <w:proofErr w:type="spellStart"/>
      <w:r w:rsidR="00562EC3" w:rsidRPr="00562EC3">
        <w:rPr>
          <w:rFonts w:cs="Arial"/>
          <w:color w:val="000000"/>
          <w:lang w:eastAsia="pt-BR"/>
        </w:rPr>
        <w:t>atualizartela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”, na Var dados será passada a resposta do </w:t>
      </w:r>
      <w:proofErr w:type="spellStart"/>
      <w:r w:rsidR="00562EC3" w:rsidRPr="00562EC3">
        <w:rPr>
          <w:rFonts w:cs="Arial"/>
          <w:color w:val="000000"/>
          <w:lang w:eastAsia="pt-BR"/>
        </w:rPr>
        <w:t>fecht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que contém as informações do nosso banco de dados, “</w:t>
      </w:r>
      <w:proofErr w:type="spellStart"/>
      <w:r w:rsidR="00562EC3" w:rsidRPr="00562EC3">
        <w:rPr>
          <w:rFonts w:cs="Arial"/>
          <w:color w:val="000000"/>
          <w:lang w:eastAsia="pt-BR"/>
        </w:rPr>
        <w:t>resposta.temperatura</w:t>
      </w:r>
      <w:proofErr w:type="spellEnd"/>
      <w:r w:rsidR="00562EC3" w:rsidRPr="00562EC3">
        <w:rPr>
          <w:rFonts w:cs="Arial"/>
          <w:color w:val="000000"/>
          <w:lang w:eastAsia="pt-BR"/>
        </w:rPr>
        <w:t>”, que est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 xml:space="preserve"> passando a temperatura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</w:p>
    <w:p w14:paraId="76B2A0CA" w14:textId="2939FF27" w:rsidR="00562EC3" w:rsidRPr="00562EC3" w:rsidRDefault="00387F88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A93EFB">
        <w:rPr>
          <w:rFonts w:cs="Arial"/>
          <w:color w:val="000000"/>
          <w:lang w:eastAsia="pt-BR"/>
        </w:rPr>
        <w:t>A</w:t>
      </w:r>
      <w:r w:rsidR="00562EC3" w:rsidRPr="00562EC3">
        <w:rPr>
          <w:rFonts w:cs="Arial"/>
          <w:color w:val="000000"/>
          <w:lang w:eastAsia="pt-BR"/>
        </w:rPr>
        <w:t xml:space="preserve"> função “alertar” fazemos uma validação a partir dos dados obtidos e assim alteramos os dados do nosso “front-</w:t>
      </w:r>
      <w:proofErr w:type="spellStart"/>
      <w:r w:rsidR="00562EC3" w:rsidRPr="00562EC3">
        <w:rPr>
          <w:rFonts w:cs="Arial"/>
          <w:color w:val="000000"/>
          <w:lang w:eastAsia="pt-BR"/>
        </w:rPr>
        <w:t>end</w:t>
      </w:r>
      <w:proofErr w:type="spellEnd"/>
      <w:r w:rsidR="00562EC3" w:rsidRPr="00562EC3">
        <w:rPr>
          <w:rFonts w:cs="Arial"/>
          <w:color w:val="000000"/>
          <w:lang w:eastAsia="pt-BR"/>
        </w:rPr>
        <w:t>” para uma melhor visualização e usabilidade do cliente.</w:t>
      </w:r>
    </w:p>
    <w:p w14:paraId="62254C7A" w14:textId="478B6B99" w:rsidR="00562EC3" w:rsidRP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Na função atualizar tela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captura o id e os dados obtidos para assim realizar a atualização que será realizada pela função “</w:t>
      </w:r>
      <w:proofErr w:type="spellStart"/>
      <w:r w:rsidR="00562EC3" w:rsidRPr="00562EC3">
        <w:rPr>
          <w:rFonts w:cs="Arial"/>
          <w:color w:val="000000"/>
          <w:lang w:eastAsia="pt-BR"/>
        </w:rPr>
        <w:t>sendData</w:t>
      </w:r>
      <w:proofErr w:type="spellEnd"/>
      <w:r w:rsidR="00562EC3" w:rsidRPr="00562EC3">
        <w:rPr>
          <w:rFonts w:cs="Arial"/>
          <w:color w:val="000000"/>
          <w:lang w:eastAsia="pt-BR"/>
        </w:rPr>
        <w:t>”</w:t>
      </w:r>
      <w:r>
        <w:rPr>
          <w:rFonts w:cs="Arial"/>
          <w:color w:val="000000"/>
          <w:lang w:eastAsia="pt-BR"/>
        </w:rPr>
        <w:t>, a</w:t>
      </w:r>
      <w:r w:rsidR="00562EC3" w:rsidRPr="00562EC3">
        <w:rPr>
          <w:rFonts w:cs="Arial"/>
          <w:color w:val="000000"/>
          <w:lang w:eastAsia="pt-BR"/>
        </w:rPr>
        <w:t xml:space="preserve"> envia os dados a partir </w:t>
      </w:r>
      <w:r w:rsidR="00562EC3" w:rsidRPr="00562EC3">
        <w:rPr>
          <w:rFonts w:cs="Arial"/>
          <w:color w:val="000000"/>
          <w:lang w:eastAsia="pt-BR"/>
        </w:rPr>
        <w:lastRenderedPageBreak/>
        <w:t>de uma requisição da página local 900</w:t>
      </w:r>
      <w:r>
        <w:rPr>
          <w:rFonts w:cs="Arial"/>
          <w:color w:val="000000"/>
          <w:lang w:eastAsia="pt-BR"/>
        </w:rPr>
        <w:t>1</w:t>
      </w:r>
      <w:r w:rsidR="00562EC3" w:rsidRPr="00562EC3">
        <w:rPr>
          <w:rFonts w:cs="Arial"/>
          <w:color w:val="000000"/>
          <w:lang w:eastAsia="pt-BR"/>
        </w:rPr>
        <w:t xml:space="preserve"> utilizada na API-ENVIADADOS que simulando o envio de informação do Arduíno.</w:t>
      </w:r>
    </w:p>
    <w:p w14:paraId="4BF3DEE7" w14:textId="21418224" w:rsidR="00562EC3" w:rsidRDefault="00A93EFB" w:rsidP="00562EC3">
      <w:pPr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 xml:space="preserve">A API-PROJETO SITE, que </w:t>
      </w:r>
      <w:proofErr w:type="spellStart"/>
      <w:r>
        <w:rPr>
          <w:rFonts w:cs="Arial"/>
          <w:color w:val="000000"/>
          <w:lang w:eastAsia="pt-BR"/>
        </w:rPr>
        <w:t>obtem</w:t>
      </w:r>
      <w:proofErr w:type="spellEnd"/>
      <w:r>
        <w:rPr>
          <w:rFonts w:cs="Arial"/>
          <w:color w:val="000000"/>
          <w:lang w:eastAsia="pt-BR"/>
        </w:rPr>
        <w:t xml:space="preserve"> o cadastro, login, dashboard, também tem mantém uma função que conecta</w:t>
      </w:r>
      <w:r w:rsidR="00562EC3" w:rsidRPr="00562EC3">
        <w:rPr>
          <w:rFonts w:cs="Arial"/>
          <w:color w:val="000000"/>
          <w:lang w:eastAsia="pt-BR"/>
        </w:rPr>
        <w:t>d</w:t>
      </w:r>
      <w:r>
        <w:rPr>
          <w:rFonts w:cs="Arial"/>
          <w:color w:val="000000"/>
          <w:lang w:eastAsia="pt-BR"/>
        </w:rPr>
        <w:t>a as d</w:t>
      </w:r>
      <w:r w:rsidR="00562EC3" w:rsidRPr="00562EC3">
        <w:rPr>
          <w:rFonts w:cs="Arial"/>
          <w:color w:val="000000"/>
          <w:lang w:eastAsia="pt-BR"/>
        </w:rPr>
        <w:t>uas APIs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 xml:space="preserve">Qual ligadas, </w:t>
      </w:r>
      <w:r w:rsidR="00562EC3" w:rsidRPr="00562EC3">
        <w:rPr>
          <w:rFonts w:cs="Arial"/>
          <w:color w:val="000000"/>
          <w:lang w:eastAsia="pt-BR"/>
        </w:rPr>
        <w:t xml:space="preserve">em funcionamento e conectada ao banco de dados Azure temos o sistema </w:t>
      </w:r>
      <w:proofErr w:type="spellStart"/>
      <w:r w:rsidR="00562EC3" w:rsidRPr="00562EC3">
        <w:rPr>
          <w:rFonts w:cs="Arial"/>
          <w:color w:val="000000"/>
          <w:lang w:eastAsia="pt-BR"/>
        </w:rPr>
        <w:t>Bolttech</w:t>
      </w:r>
      <w:proofErr w:type="spellEnd"/>
      <w:r w:rsidR="00562EC3" w:rsidRPr="00562EC3">
        <w:rPr>
          <w:rFonts w:cs="Arial"/>
          <w:color w:val="000000"/>
          <w:lang w:eastAsia="pt-BR"/>
        </w:rPr>
        <w:t xml:space="preserve"> completo onde por meio dos resultados obtidos com a AP</w:t>
      </w:r>
      <w:r>
        <w:rPr>
          <w:rFonts w:cs="Arial"/>
          <w:color w:val="000000"/>
          <w:lang w:eastAsia="pt-BR"/>
        </w:rPr>
        <w:t>I</w:t>
      </w:r>
      <w:r w:rsidR="00562EC3" w:rsidRPr="00562EC3">
        <w:rPr>
          <w:rFonts w:cs="Arial"/>
          <w:color w:val="000000"/>
          <w:lang w:eastAsia="pt-BR"/>
        </w:rPr>
        <w:t xml:space="preserve"> envia dados</w:t>
      </w:r>
      <w:r>
        <w:rPr>
          <w:rFonts w:cs="Arial"/>
          <w:color w:val="000000"/>
          <w:lang w:eastAsia="pt-BR"/>
        </w:rPr>
        <w:t>.</w:t>
      </w:r>
      <w:r w:rsidR="00562EC3" w:rsidRPr="00562EC3">
        <w:rPr>
          <w:rFonts w:cs="Arial"/>
          <w:color w:val="000000"/>
          <w:lang w:eastAsia="pt-BR"/>
        </w:rPr>
        <w:t xml:space="preserve">  </w:t>
      </w:r>
      <w:r>
        <w:rPr>
          <w:rFonts w:cs="Arial"/>
          <w:color w:val="000000"/>
          <w:lang w:eastAsia="pt-BR"/>
        </w:rPr>
        <w:t xml:space="preserve">Por fim, </w:t>
      </w:r>
      <w:r w:rsidR="00562EC3" w:rsidRPr="00562EC3">
        <w:rPr>
          <w:rFonts w:cs="Arial"/>
          <w:color w:val="000000"/>
          <w:lang w:eastAsia="pt-BR"/>
        </w:rPr>
        <w:t>criamos métricas de</w:t>
      </w:r>
      <w:r>
        <w:rPr>
          <w:rFonts w:cs="Arial"/>
          <w:color w:val="000000"/>
          <w:lang w:eastAsia="pt-BR"/>
        </w:rPr>
        <w:t xml:space="preserve"> alerta, perigo e moderado.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Onde analisa a</w:t>
      </w:r>
      <w:r w:rsidR="00562EC3" w:rsidRPr="00562EC3">
        <w:rPr>
          <w:rFonts w:cs="Arial"/>
          <w:color w:val="000000"/>
          <w:lang w:eastAsia="pt-BR"/>
        </w:rPr>
        <w:t xml:space="preserve"> temperatura ambiente da estufa </w:t>
      </w:r>
      <w:r w:rsidRPr="00562EC3">
        <w:rPr>
          <w:rFonts w:cs="Arial"/>
          <w:color w:val="000000"/>
          <w:lang w:eastAsia="pt-BR"/>
        </w:rPr>
        <w:t>está</w:t>
      </w:r>
      <w:r w:rsidR="00562EC3" w:rsidRPr="00562EC3">
        <w:rPr>
          <w:rFonts w:cs="Arial"/>
          <w:color w:val="000000"/>
          <w:lang w:eastAsia="pt-BR"/>
        </w:rPr>
        <w:t xml:space="preserve"> de acordo com os padrões internacionais das boas pr</w:t>
      </w:r>
      <w:r>
        <w:rPr>
          <w:rFonts w:cs="Arial"/>
          <w:color w:val="000000"/>
          <w:lang w:eastAsia="pt-BR"/>
        </w:rPr>
        <w:t>á</w:t>
      </w:r>
      <w:r w:rsidR="00562EC3" w:rsidRPr="00562EC3">
        <w:rPr>
          <w:rFonts w:cs="Arial"/>
          <w:color w:val="000000"/>
          <w:lang w:eastAsia="pt-BR"/>
        </w:rPr>
        <w:t>ticas de plantio de café, caso aja algum erro o usuário será informado imediatamente no momento em que o programa se inicia, criando assim um sistema inteligente de monitoramento de temperatura de cada estufa.</w:t>
      </w:r>
    </w:p>
    <w:p w14:paraId="6A672A11" w14:textId="1141D32D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  <w:r w:rsidR="00562EC3" w:rsidRPr="00562EC3">
        <w:rPr>
          <w:rFonts w:cs="Arial"/>
          <w:color w:val="000000"/>
          <w:lang w:eastAsia="pt-BR"/>
        </w:rPr>
        <w:t>Durante o processo de criação deste projeto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entramos em contato com diversas tecnologias </w:t>
      </w:r>
      <w:r>
        <w:rPr>
          <w:rFonts w:cs="Arial"/>
          <w:color w:val="000000"/>
          <w:lang w:eastAsia="pt-BR"/>
        </w:rPr>
        <w:t>sendo as principais</w:t>
      </w:r>
      <w:r w:rsidR="00562EC3" w:rsidRPr="00562EC3">
        <w:rPr>
          <w:rFonts w:cs="Arial"/>
          <w:color w:val="000000"/>
          <w:lang w:eastAsia="pt-BR"/>
        </w:rPr>
        <w:t>,</w:t>
      </w:r>
      <w:r>
        <w:rPr>
          <w:rFonts w:cs="Arial"/>
          <w:color w:val="000000"/>
          <w:lang w:eastAsia="pt-BR"/>
        </w:rPr>
        <w:t xml:space="preserve"> </w:t>
      </w:r>
      <w:r w:rsidR="00562EC3" w:rsidRPr="00562EC3">
        <w:rPr>
          <w:rFonts w:cs="Arial"/>
          <w:color w:val="000000"/>
          <w:lang w:eastAsia="pt-BR"/>
        </w:rPr>
        <w:t xml:space="preserve">HTML, </w:t>
      </w:r>
      <w:r>
        <w:rPr>
          <w:rFonts w:cs="Arial"/>
          <w:color w:val="000000"/>
          <w:lang w:eastAsia="pt-BR"/>
        </w:rPr>
        <w:t xml:space="preserve">CSS, </w:t>
      </w:r>
      <w:r w:rsidR="00562EC3" w:rsidRPr="00562EC3">
        <w:rPr>
          <w:rFonts w:cs="Arial"/>
          <w:color w:val="000000"/>
          <w:lang w:eastAsia="pt-BR"/>
        </w:rPr>
        <w:t>JS, NODE JS</w:t>
      </w:r>
      <w:r>
        <w:rPr>
          <w:rFonts w:cs="Arial"/>
          <w:color w:val="000000"/>
          <w:lang w:eastAsia="pt-BR"/>
        </w:rPr>
        <w:t xml:space="preserve"> e </w:t>
      </w:r>
      <w:r w:rsidR="00562EC3" w:rsidRPr="00562EC3">
        <w:rPr>
          <w:rFonts w:cs="Arial"/>
          <w:color w:val="000000"/>
          <w:lang w:eastAsia="pt-BR"/>
        </w:rPr>
        <w:t>Azure SQL SERVER</w:t>
      </w:r>
      <w:r>
        <w:rPr>
          <w:rFonts w:cs="Arial"/>
          <w:color w:val="000000"/>
          <w:lang w:eastAsia="pt-BR"/>
        </w:rPr>
        <w:t>.</w:t>
      </w:r>
    </w:p>
    <w:p w14:paraId="6BC4A560" w14:textId="03702B53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  <w:t>Criamos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o</w:t>
      </w:r>
      <w:r w:rsidR="00562EC3" w:rsidRPr="00562EC3">
        <w:rPr>
          <w:rFonts w:cs="Arial"/>
          <w:color w:val="000000"/>
          <w:lang w:eastAsia="pt-BR"/>
        </w:rPr>
        <w:t xml:space="preserve"> banco de dados</w:t>
      </w:r>
      <w:r>
        <w:rPr>
          <w:rFonts w:cs="Arial"/>
          <w:color w:val="000000"/>
          <w:lang w:eastAsia="pt-BR"/>
        </w:rPr>
        <w:t>,</w:t>
      </w:r>
      <w:r w:rsidR="00562EC3" w:rsidRPr="00562EC3">
        <w:rPr>
          <w:rFonts w:cs="Arial"/>
          <w:color w:val="000000"/>
          <w:lang w:eastAsia="pt-BR"/>
        </w:rPr>
        <w:t xml:space="preserve"> </w:t>
      </w:r>
      <w:r>
        <w:rPr>
          <w:rFonts w:cs="Arial"/>
          <w:color w:val="000000"/>
          <w:lang w:eastAsia="pt-BR"/>
        </w:rPr>
        <w:t>tendo as</w:t>
      </w:r>
      <w:r w:rsidR="00562EC3" w:rsidRPr="00562EC3">
        <w:rPr>
          <w:rFonts w:cs="Arial"/>
          <w:color w:val="000000"/>
          <w:lang w:eastAsia="pt-BR"/>
        </w:rPr>
        <w:t xml:space="preserve"> tabelas p</w:t>
      </w:r>
      <w:r>
        <w:rPr>
          <w:rFonts w:cs="Arial"/>
          <w:color w:val="000000"/>
          <w:lang w:eastAsia="pt-BR"/>
        </w:rPr>
        <w:t>elo</w:t>
      </w:r>
      <w:r w:rsidR="00562EC3" w:rsidRPr="00562EC3">
        <w:rPr>
          <w:rFonts w:cs="Arial"/>
          <w:color w:val="000000"/>
          <w:lang w:eastAsia="pt-BR"/>
        </w:rPr>
        <w:t xml:space="preserve"> Azure</w:t>
      </w:r>
      <w:r>
        <w:rPr>
          <w:rFonts w:cs="Arial"/>
          <w:color w:val="000000"/>
          <w:lang w:eastAsia="pt-BR"/>
        </w:rPr>
        <w:t xml:space="preserve"> SQL SERVER</w:t>
      </w:r>
      <w:r w:rsidR="00562EC3" w:rsidRPr="00562EC3">
        <w:rPr>
          <w:rFonts w:cs="Arial"/>
          <w:color w:val="000000"/>
          <w:lang w:eastAsia="pt-BR"/>
        </w:rPr>
        <w:t>, utilizada a linguagem SQL</w:t>
      </w:r>
      <w:r>
        <w:rPr>
          <w:rFonts w:cs="Arial"/>
          <w:color w:val="000000"/>
          <w:lang w:eastAsia="pt-BR"/>
        </w:rPr>
        <w:t xml:space="preserve"> para conectar o banco de dados na NUVEM. Também usamos o </w:t>
      </w:r>
      <w:r w:rsidR="00562EC3" w:rsidRPr="00562EC3">
        <w:rPr>
          <w:rFonts w:cs="Arial"/>
          <w:color w:val="000000"/>
          <w:lang w:eastAsia="pt-BR"/>
        </w:rPr>
        <w:t>NODE</w:t>
      </w:r>
      <w:r>
        <w:rPr>
          <w:rFonts w:cs="Arial"/>
          <w:color w:val="000000"/>
          <w:lang w:eastAsia="pt-BR"/>
        </w:rPr>
        <w:t xml:space="preserve"> JS com c</w:t>
      </w:r>
      <w:r w:rsidR="00562EC3" w:rsidRPr="00562EC3">
        <w:rPr>
          <w:rFonts w:cs="Arial"/>
          <w:color w:val="000000"/>
          <w:lang w:eastAsia="pt-BR"/>
        </w:rPr>
        <w:t xml:space="preserve">onexão com banco de dados via </w:t>
      </w:r>
      <w:proofErr w:type="spellStart"/>
      <w:r w:rsidR="00562EC3" w:rsidRPr="00562EC3">
        <w:rPr>
          <w:rFonts w:cs="Arial"/>
          <w:color w:val="000000"/>
          <w:lang w:eastAsia="pt-BR"/>
        </w:rPr>
        <w:t>Javascript</w:t>
      </w:r>
      <w:proofErr w:type="spellEnd"/>
      <w:r>
        <w:rPr>
          <w:rFonts w:cs="Arial"/>
          <w:color w:val="000000"/>
          <w:lang w:eastAsia="pt-BR"/>
        </w:rPr>
        <w:t>.</w:t>
      </w:r>
    </w:p>
    <w:p w14:paraId="013AB2F9" w14:textId="17C7FC7D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6E2E1230" w14:textId="787C9FE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600FC42D" w14:textId="57E5C90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255E648B" w14:textId="3143EF2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63A9006" w14:textId="5FB3FC6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6E64360" w14:textId="1AB3727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13A5E92" w14:textId="674AFB1A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28FFC39" w14:textId="28CBE023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306278DB" w14:textId="4CC330BD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731B1ED" w14:textId="4883C72F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7D3A1C" w14:textId="192AE41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1D7D2EBC" w14:textId="6676ADBF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71F47537" w14:textId="4A41B059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5517196D" w14:textId="7237554B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FD01143" w14:textId="7C330A48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D1E6F48" w14:textId="239FF234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4A1B6E96" w14:textId="77777777" w:rsidR="00002A3B" w:rsidRDefault="00002A3B" w:rsidP="00002A3B">
      <w:pPr>
        <w:ind w:left="11"/>
        <w:rPr>
          <w:rFonts w:cs="Arial"/>
          <w:color w:val="000000"/>
          <w:lang w:eastAsia="pt-BR"/>
        </w:rPr>
      </w:pPr>
    </w:p>
    <w:p w14:paraId="024AC724" w14:textId="7C5C0340" w:rsid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>Diagramas de Arquitetura</w:t>
      </w:r>
    </w:p>
    <w:p w14:paraId="70F5A097" w14:textId="0ED4E0FD" w:rsidR="00002A3B" w:rsidRPr="00002A3B" w:rsidRDefault="00002A3B" w:rsidP="00002A3B">
      <w:pPr>
        <w:ind w:left="11"/>
        <w:rPr>
          <w:rFonts w:cs="Arial"/>
          <w:color w:val="000000"/>
          <w:lang w:eastAsia="pt-BR"/>
        </w:rPr>
      </w:pPr>
      <w:r>
        <w:rPr>
          <w:rFonts w:cs="Arial"/>
          <w:noProof/>
          <w:color w:val="000000"/>
          <w:lang w:eastAsia="pt-BR"/>
        </w:rPr>
        <w:drawing>
          <wp:inline distT="0" distB="0" distL="0" distR="0" wp14:anchorId="453BCE6F" wp14:editId="72D92106">
            <wp:extent cx="5758180" cy="5099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D660" w14:textId="1C8D8829" w:rsidR="00652362" w:rsidRDefault="00652362" w:rsidP="00B30672"/>
    <w:p w14:paraId="7CAD5918" w14:textId="213FE382" w:rsidR="00002A3B" w:rsidRDefault="00002A3B" w:rsidP="00B30672"/>
    <w:p w14:paraId="2B07BA62" w14:textId="386A9015" w:rsidR="00002A3B" w:rsidRDefault="00002A3B" w:rsidP="00B30672"/>
    <w:p w14:paraId="6B26347E" w14:textId="589F7FB0" w:rsidR="00002A3B" w:rsidRDefault="00002A3B" w:rsidP="00B30672"/>
    <w:p w14:paraId="79F26E9B" w14:textId="6D5C13BE" w:rsidR="00002A3B" w:rsidRDefault="00002A3B" w:rsidP="00B30672"/>
    <w:p w14:paraId="006E57FD" w14:textId="1ECC6BD3" w:rsidR="00002A3B" w:rsidRDefault="00002A3B" w:rsidP="00B30672"/>
    <w:p w14:paraId="235135D0" w14:textId="0D798DF5" w:rsidR="00002A3B" w:rsidRDefault="00002A3B" w:rsidP="00B30672"/>
    <w:p w14:paraId="0B47B624" w14:textId="3DE6877E" w:rsidR="00002A3B" w:rsidRDefault="00002A3B" w:rsidP="00B30672"/>
    <w:p w14:paraId="4FE8BDFF" w14:textId="5502BD59" w:rsidR="00002A3B" w:rsidRDefault="00002A3B" w:rsidP="00B30672"/>
    <w:p w14:paraId="6526E070" w14:textId="78C83D20" w:rsidR="00002A3B" w:rsidRDefault="00002A3B" w:rsidP="00B30672"/>
    <w:p w14:paraId="34DDEA6A" w14:textId="3615178F" w:rsidR="00002A3B" w:rsidRDefault="00002A3B" w:rsidP="00B30672"/>
    <w:p w14:paraId="5D33AF3E" w14:textId="42718FEC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3FEEC27C" w14:textId="056E72C5" w:rsidR="00652362" w:rsidRDefault="00A66A93" w:rsidP="00A66A93">
      <w:r w:rsidRPr="004B1208">
        <w:tab/>
      </w:r>
      <w:r w:rsidRPr="00A66A93">
        <w:t>Modelo Conceitual</w:t>
      </w:r>
    </w:p>
    <w:p w14:paraId="7935B446" w14:textId="77777777" w:rsidR="00BD04DD" w:rsidRDefault="00BD04DD" w:rsidP="00A66A93"/>
    <w:p w14:paraId="34B7F271" w14:textId="4E3C8EE5" w:rsidR="00652362" w:rsidRDefault="00652362" w:rsidP="00BD04DD">
      <w:pPr>
        <w:jc w:val="center"/>
      </w:pPr>
      <w:r>
        <w:rPr>
          <w:noProof/>
        </w:rPr>
        <w:drawing>
          <wp:inline distT="0" distB="0" distL="0" distR="0" wp14:anchorId="66DAA625" wp14:editId="4F659A54">
            <wp:extent cx="5484674" cy="343517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37" cy="344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3084F5FF" w:rsidR="00E04392" w:rsidRDefault="00E04392" w:rsidP="00E04392"/>
    <w:p w14:paraId="6DB5B3A1" w14:textId="045BC5CF" w:rsidR="00652362" w:rsidRDefault="00652362" w:rsidP="00E04392">
      <w:r>
        <w:tab/>
        <w:t>Modelo lógico</w:t>
      </w:r>
    </w:p>
    <w:p w14:paraId="7830ED59" w14:textId="6423A7EE" w:rsidR="00652362" w:rsidRDefault="00652362" w:rsidP="00BD04DD">
      <w:pPr>
        <w:jc w:val="center"/>
      </w:pPr>
      <w:r w:rsidRPr="007521D7">
        <w:rPr>
          <w:noProof/>
        </w:rPr>
        <w:drawing>
          <wp:inline distT="0" distB="0" distL="0" distR="0" wp14:anchorId="46EE452E" wp14:editId="207B383E">
            <wp:extent cx="4876800" cy="28416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162" cy="2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71EAFB3A" w:rsidR="00E04392" w:rsidRDefault="00E04392" w:rsidP="00E04392">
      <w:r w:rsidRPr="004B1208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</w:r>
      <w:r w:rsidR="00652362">
        <w:tab/>
        <w:t>Lógica de navegação das telas</w:t>
      </w:r>
    </w:p>
    <w:p w14:paraId="5EB4E238" w14:textId="761AA0BE" w:rsidR="00652362" w:rsidRDefault="00652362" w:rsidP="00652362">
      <w:pPr>
        <w:jc w:val="center"/>
      </w:pPr>
      <w:r>
        <w:rPr>
          <w:noProof/>
        </w:rPr>
        <w:drawing>
          <wp:inline distT="0" distB="0" distL="0" distR="0" wp14:anchorId="76959600" wp14:editId="7C600D2A">
            <wp:extent cx="4819650" cy="45453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68" cy="45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00CB" w14:textId="77777777" w:rsidR="00EF74F9" w:rsidRDefault="00EF74F9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2629CCB" w14:textId="77777777" w:rsidR="00652362" w:rsidRDefault="0065236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EC7B00" w14:textId="09D54D03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color w:val="000000"/>
        </w:rPr>
        <w:t>Tela de cadastro das empresas</w:t>
      </w:r>
    </w:p>
    <w:p w14:paraId="10F9FBD2" w14:textId="77777777" w:rsidR="00652362" w:rsidRDefault="00652362" w:rsidP="00E04392">
      <w:pPr>
        <w:spacing w:line="240" w:lineRule="auto"/>
        <w:jc w:val="left"/>
        <w:rPr>
          <w:rFonts w:cs="Arial"/>
          <w:color w:val="000000"/>
        </w:rPr>
      </w:pPr>
    </w:p>
    <w:p w14:paraId="00D25C66" w14:textId="77777777" w:rsidR="00652362" w:rsidRP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23A418C" wp14:editId="7FF1649F">
            <wp:extent cx="5400040" cy="26358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28529130" w:rsidR="00E0439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lastRenderedPageBreak/>
        <w:tab/>
      </w:r>
      <w:r>
        <w:rPr>
          <w:rFonts w:cs="Arial"/>
          <w:color w:val="000000"/>
        </w:rPr>
        <w:t>Tela de login das empresas</w:t>
      </w:r>
    </w:p>
    <w:p w14:paraId="12644D87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D422BE5" w14:textId="08F5336C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75347A42" wp14:editId="794321DF">
            <wp:extent cx="5400040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925" w14:textId="2BC6940D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7C2A6E51" w14:textId="02D7111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FB755FB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5F75139" w14:textId="2CFEE29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  <w:t>Dashboard com as estufas</w:t>
      </w:r>
    </w:p>
    <w:p w14:paraId="4946F386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821B728" w14:textId="0BE60969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A54FD18" wp14:editId="697E5231">
            <wp:extent cx="5400040" cy="26339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C15" w14:textId="7BC6D570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15F724F3" w14:textId="0D713B23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BF66AC8" w14:textId="476B55E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BCBFB59" w14:textId="5B768383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A00DEE" w14:textId="53435F6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AF69F3" w14:textId="16807B5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5A07F625" w14:textId="7E7ABEDB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5F8DA75" w14:textId="76E1A0EE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7AFEA" w14:textId="7B547BBF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31C431F" w14:textId="1E47FC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AAD32FA" w14:textId="7189812D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32D8BD1" w14:textId="45599D21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EDCA6A" w14:textId="485F1FB4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  <w:t>Tela com os gráficos das estufas</w:t>
      </w:r>
    </w:p>
    <w:p w14:paraId="56D1C42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60B1048" w14:textId="7CD8569A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882BD0">
        <w:rPr>
          <w:noProof/>
        </w:rPr>
        <w:drawing>
          <wp:inline distT="0" distB="0" distL="0" distR="0" wp14:anchorId="127F3FDE" wp14:editId="36C1ED1C">
            <wp:extent cx="5400040" cy="25673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C5A" w14:textId="56F81F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7DFCF5A" w14:textId="6D32687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41DE52CE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041E23CC" w14:textId="6831316A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cadastro de funcionários</w:t>
      </w:r>
    </w:p>
    <w:p w14:paraId="4241B10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D29E8B7" w14:textId="31AED6BD" w:rsidR="00652362" w:rsidRDefault="00652362" w:rsidP="00BD04DD">
      <w:pPr>
        <w:spacing w:line="240" w:lineRule="auto"/>
        <w:jc w:val="center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6E3C9112" wp14:editId="61545B6C">
            <wp:extent cx="5400040" cy="26257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F7D" w14:textId="378195F5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0162A243" w14:textId="3FF7980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9119AE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9203241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459B117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8CC0519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3405555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6C6A676B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48E42188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2A8E0442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136ED7F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7F50E413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909E37" w14:textId="5D4AA131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ab/>
      </w:r>
      <w:r w:rsidR="00652362">
        <w:rPr>
          <w:rFonts w:cs="Arial"/>
          <w:color w:val="000000"/>
        </w:rPr>
        <w:t>Tela de login de funcionários</w:t>
      </w:r>
    </w:p>
    <w:p w14:paraId="086FF42F" w14:textId="49F751B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3005C9FE" w14:textId="254CF8F4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01EA9E0F" wp14:editId="20BE5EFF">
            <wp:extent cx="5400040" cy="26276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410" w14:textId="41103291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2570CCD4" w14:textId="410E6C3A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615AC329" w14:textId="77777777" w:rsidR="00652362" w:rsidRDefault="00652362" w:rsidP="00A66A93">
      <w:pPr>
        <w:spacing w:line="240" w:lineRule="auto"/>
        <w:jc w:val="left"/>
        <w:rPr>
          <w:rFonts w:cs="Arial"/>
          <w:color w:val="000000"/>
        </w:rPr>
      </w:pPr>
    </w:p>
    <w:p w14:paraId="572B1BEC" w14:textId="26624230" w:rsidR="00652362" w:rsidRDefault="00EF74F9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652362">
        <w:rPr>
          <w:rFonts w:cs="Arial"/>
          <w:color w:val="000000"/>
        </w:rPr>
        <w:t>Tela de publicações para funcionários</w:t>
      </w:r>
    </w:p>
    <w:p w14:paraId="3B7AF524" w14:textId="77777777" w:rsidR="00EF74F9" w:rsidRDefault="00EF74F9" w:rsidP="00A66A93">
      <w:pPr>
        <w:spacing w:line="240" w:lineRule="auto"/>
        <w:jc w:val="left"/>
        <w:rPr>
          <w:rFonts w:cs="Arial"/>
          <w:color w:val="000000"/>
        </w:rPr>
      </w:pPr>
    </w:p>
    <w:p w14:paraId="10525C24" w14:textId="0168AC2C" w:rsidR="00652362" w:rsidRPr="00652362" w:rsidRDefault="00652362" w:rsidP="00A66A93">
      <w:pPr>
        <w:spacing w:line="240" w:lineRule="auto"/>
        <w:jc w:val="left"/>
        <w:rPr>
          <w:rFonts w:cs="Arial"/>
          <w:color w:val="000000"/>
        </w:rPr>
      </w:pPr>
      <w:r w:rsidRPr="00A52BC3">
        <w:rPr>
          <w:noProof/>
        </w:rPr>
        <w:drawing>
          <wp:inline distT="0" distB="0" distL="0" distR="0" wp14:anchorId="36C35703" wp14:editId="7EEDD39F">
            <wp:extent cx="5400040" cy="26104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1316AB0C" w:rsidR="00E04392" w:rsidRDefault="00E04392" w:rsidP="00E04392"/>
    <w:p w14:paraId="67ACA175" w14:textId="64BAE4E3" w:rsidR="00EF74F9" w:rsidRDefault="00EF74F9" w:rsidP="00E04392"/>
    <w:p w14:paraId="70EBBB11" w14:textId="4E422EB8" w:rsidR="00EF74F9" w:rsidRDefault="00EF74F9" w:rsidP="00E04392"/>
    <w:p w14:paraId="5C071A97" w14:textId="1B74CB1F" w:rsidR="00EF74F9" w:rsidRDefault="00EF74F9" w:rsidP="00E04392"/>
    <w:p w14:paraId="6AA12CB7" w14:textId="77777777" w:rsidR="00EF74F9" w:rsidRDefault="00EF74F9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415CCC19" w14:textId="74A5EC66" w:rsidR="00EF74F9" w:rsidRPr="001D2D54" w:rsidRDefault="00EF74F9" w:rsidP="00EF74F9">
      <w:pPr>
        <w:rPr>
          <w:rFonts w:cs="Arial"/>
        </w:rPr>
      </w:pPr>
      <w:r w:rsidRPr="001D2D54">
        <w:rPr>
          <w:rFonts w:cs="Arial"/>
        </w:rPr>
        <w:t>Utilizamos a tabela a seguir como referência para o disparo dos alarmes das estufas</w:t>
      </w:r>
      <w:r w:rsidR="00BD04DD">
        <w:rPr>
          <w:rFonts w:cs="Arial"/>
        </w:rPr>
        <w:t>.</w:t>
      </w:r>
      <w:r w:rsidR="00BD04DD">
        <w:rPr>
          <w:rFonts w:cs="Arial"/>
        </w:rPr>
        <w:br/>
      </w:r>
    </w:p>
    <w:tbl>
      <w:tblPr>
        <w:tblpPr w:leftFromText="141" w:rightFromText="141" w:vertAnchor="text" w:horzAnchor="margin" w:tblpXSpec="center" w:tblpY="31"/>
        <w:tblOverlap w:val="never"/>
        <w:tblW w:w="6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960"/>
        <w:gridCol w:w="1345"/>
        <w:gridCol w:w="1345"/>
        <w:gridCol w:w="960"/>
        <w:gridCol w:w="960"/>
      </w:tblGrid>
      <w:tr w:rsidR="00EF74F9" w:rsidRPr="006F453B" w14:paraId="16D1394E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200EAFFA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6E81DBF0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6DF8964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48A676E7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MODERADO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352C50E3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ALERTA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bottom"/>
            <w:hideMark/>
          </w:tcPr>
          <w:p w14:paraId="0027ED8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FFFFFF"/>
                <w:lang w:eastAsia="pt-BR"/>
              </w:rPr>
            </w:pPr>
            <w:r w:rsidRPr="006F453B">
              <w:rPr>
                <w:rFonts w:ascii="Calibri" w:hAnsi="Calibri" w:cs="Calibri"/>
                <w:color w:val="FFFFFF"/>
                <w:lang w:eastAsia="pt-BR"/>
              </w:rPr>
              <w:t>PERIGO</w:t>
            </w:r>
          </w:p>
        </w:tc>
      </w:tr>
      <w:tr w:rsidR="00EF74F9" w:rsidRPr="006F453B" w14:paraId="55E47439" w14:textId="77777777" w:rsidTr="005034F0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vAlign w:val="bottom"/>
            <w:hideMark/>
          </w:tcPr>
          <w:p w14:paraId="73901B35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A70BF76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526E03FB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19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bottom"/>
            <w:hideMark/>
          </w:tcPr>
          <w:p w14:paraId="619BA69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53236F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F8329B9" w14:textId="77777777" w:rsidR="00EF74F9" w:rsidRPr="006F453B" w:rsidRDefault="00EF74F9" w:rsidP="005034F0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lang w:eastAsia="pt-BR"/>
              </w:rPr>
            </w:pPr>
            <w:r w:rsidRPr="006F453B">
              <w:rPr>
                <w:rFonts w:ascii="Calibri" w:hAnsi="Calibri" w:cs="Calibri"/>
                <w:color w:val="000000"/>
                <w:lang w:eastAsia="pt-BR"/>
              </w:rPr>
              <w:t>27</w:t>
            </w:r>
          </w:p>
        </w:tc>
      </w:tr>
    </w:tbl>
    <w:p w14:paraId="384B9CA1" w14:textId="77777777" w:rsidR="00EF74F9" w:rsidRDefault="00EF74F9" w:rsidP="00EF74F9"/>
    <w:p w14:paraId="67946990" w14:textId="77777777" w:rsidR="00BD04DD" w:rsidRDefault="00EF74F9" w:rsidP="00BD04DD">
      <w:pPr>
        <w:ind w:left="2"/>
        <w:rPr>
          <w:rFonts w:cs="Arial"/>
        </w:rPr>
      </w:pPr>
      <w:r>
        <w:br w:type="textWrapping" w:clear="all"/>
      </w:r>
    </w:p>
    <w:p w14:paraId="019C3CAE" w14:textId="4FED46F7" w:rsidR="00EF74F9" w:rsidRPr="00BD04DD" w:rsidRDefault="00BD04DD" w:rsidP="00BD04DD">
      <w:pPr>
        <w:ind w:left="2"/>
      </w:pPr>
      <w:r>
        <w:rPr>
          <w:rFonts w:cs="Arial"/>
        </w:rPr>
        <w:tab/>
      </w:r>
      <w:r w:rsidRPr="00EF74F9">
        <w:rPr>
          <w:rFonts w:cs="Arial"/>
        </w:rPr>
        <w:t>Estufa com temperatura moderada</w:t>
      </w:r>
      <w:r>
        <w:rPr>
          <w:rFonts w:cs="Arial"/>
        </w:rPr>
        <w:t>. Q</w:t>
      </w:r>
      <w:r w:rsidR="00EF74F9" w:rsidRPr="001D2D54">
        <w:rPr>
          <w:rFonts w:cs="Arial"/>
        </w:rPr>
        <w:t xml:space="preserve">uando a temperatura está moderada, é exibido um ícone de </w:t>
      </w:r>
      <w:r>
        <w:rPr>
          <w:rFonts w:cs="Arial"/>
        </w:rPr>
        <w:t>uma planta</w:t>
      </w:r>
      <w:r w:rsidR="00EF74F9" w:rsidRPr="001D2D54">
        <w:rPr>
          <w:rFonts w:cs="Arial"/>
        </w:rPr>
        <w:t xml:space="preserve"> e a borda aparece na cor verde.</w:t>
      </w:r>
    </w:p>
    <w:p w14:paraId="61D093E2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48D62E7C" wp14:editId="5BC22F4D">
            <wp:extent cx="2371199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3001" cy="19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398B" w14:textId="77777777" w:rsidR="00EF74F9" w:rsidRDefault="00EF74F9" w:rsidP="00EF74F9"/>
    <w:p w14:paraId="649A52C6" w14:textId="77777777" w:rsidR="00EF74F9" w:rsidRDefault="00EF74F9" w:rsidP="00EF74F9"/>
    <w:p w14:paraId="66C39F8F" w14:textId="40AAD633" w:rsidR="00EF74F9" w:rsidRPr="00A52BC3" w:rsidRDefault="00EF74F9" w:rsidP="00EF74F9">
      <w:pPr>
        <w:rPr>
          <w:rFonts w:cs="Arial"/>
        </w:rPr>
      </w:pPr>
      <w:r>
        <w:rPr>
          <w:rFonts w:cs="Arial"/>
        </w:rPr>
        <w:tab/>
      </w:r>
      <w:r w:rsidRPr="00EF74F9">
        <w:rPr>
          <w:rFonts w:cs="Arial"/>
        </w:rPr>
        <w:t>Estufa com temperatura em alerta</w:t>
      </w:r>
      <w:r w:rsidR="00BD04DD">
        <w:rPr>
          <w:rFonts w:cs="Arial"/>
        </w:rPr>
        <w:t xml:space="preserve">, </w:t>
      </w:r>
      <w:proofErr w:type="spellStart"/>
      <w:r w:rsidR="00BD04DD">
        <w:rPr>
          <w:rFonts w:cs="Arial"/>
        </w:rPr>
        <w:t>a</w:t>
      </w:r>
      <w:r w:rsidRPr="00A52BC3">
        <w:rPr>
          <w:rFonts w:cs="Arial"/>
        </w:rPr>
        <w:t>uando</w:t>
      </w:r>
      <w:proofErr w:type="spellEnd"/>
      <w:r w:rsidRPr="00A52BC3">
        <w:rPr>
          <w:rFonts w:cs="Arial"/>
        </w:rPr>
        <w:t xml:space="preserve"> a temperatura começa a variar, é exibido o mesmo ícone de </w:t>
      </w:r>
      <w:r w:rsidR="00BD04DD">
        <w:rPr>
          <w:rFonts w:cs="Arial"/>
        </w:rPr>
        <w:t>uma planta,</w:t>
      </w:r>
      <w:r w:rsidRPr="00A52BC3">
        <w:rPr>
          <w:rFonts w:cs="Arial"/>
        </w:rPr>
        <w:t xml:space="preserve"> porém num tom amarelado, a borda também fica amarela.</w:t>
      </w:r>
    </w:p>
    <w:p w14:paraId="79CD1F77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439D7829" wp14:editId="0B1798E9">
            <wp:extent cx="2143125" cy="18573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205" cy="18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55C" w14:textId="77777777" w:rsidR="00EF74F9" w:rsidRDefault="00EF74F9" w:rsidP="00EF74F9"/>
    <w:p w14:paraId="3B695173" w14:textId="77777777" w:rsidR="00EF74F9" w:rsidRDefault="00EF74F9" w:rsidP="00EF74F9"/>
    <w:p w14:paraId="52667940" w14:textId="77777777" w:rsidR="00EF74F9" w:rsidRDefault="00EF74F9" w:rsidP="00EF74F9"/>
    <w:p w14:paraId="4046693C" w14:textId="77777777" w:rsidR="00EF74F9" w:rsidRDefault="00EF74F9" w:rsidP="00EF74F9"/>
    <w:p w14:paraId="68400C98" w14:textId="77777777" w:rsidR="00EF74F9" w:rsidRDefault="00EF74F9" w:rsidP="00EF74F9"/>
    <w:p w14:paraId="7C300F56" w14:textId="77777777" w:rsidR="00EF74F9" w:rsidRDefault="00EF74F9" w:rsidP="00EF74F9"/>
    <w:p w14:paraId="79A43E1F" w14:textId="18FCCAAD" w:rsidR="00EF74F9" w:rsidRDefault="00EF74F9" w:rsidP="00EF74F9">
      <w:pPr>
        <w:rPr>
          <w:rFonts w:cs="Arial"/>
        </w:rPr>
      </w:pPr>
      <w:r>
        <w:rPr>
          <w:rFonts w:cs="Arial"/>
        </w:rPr>
        <w:tab/>
      </w:r>
      <w:r w:rsidR="00BD04DD">
        <w:rPr>
          <w:rFonts w:cs="Arial"/>
        </w:rPr>
        <w:t>Estufa com t</w:t>
      </w:r>
      <w:r w:rsidRPr="00EF74F9">
        <w:rPr>
          <w:rFonts w:cs="Arial"/>
        </w:rPr>
        <w:t>emperatura alta</w:t>
      </w:r>
      <w:r w:rsidR="00BD04DD">
        <w:rPr>
          <w:rFonts w:cs="Arial"/>
        </w:rPr>
        <w:t xml:space="preserve"> em perigo, q</w:t>
      </w:r>
      <w:r w:rsidRPr="00A52BC3">
        <w:rPr>
          <w:rFonts w:cs="Arial"/>
        </w:rPr>
        <w:t xml:space="preserve">uando a temperatura chega a níveis extremos, exibimos um ícone de </w:t>
      </w:r>
      <w:r w:rsidR="00BD04DD">
        <w:rPr>
          <w:rFonts w:cs="Arial"/>
        </w:rPr>
        <w:t>f</w:t>
      </w:r>
      <w:r w:rsidRPr="00A52BC3">
        <w:rPr>
          <w:rFonts w:cs="Arial"/>
        </w:rPr>
        <w:t>ogo na estufa, e a borda se alterna entre branco e laranja, emitindo um alarme.</w:t>
      </w:r>
    </w:p>
    <w:p w14:paraId="34F80FD0" w14:textId="77777777" w:rsidR="00BD04DD" w:rsidRPr="00A52BC3" w:rsidRDefault="00BD04DD" w:rsidP="00EF74F9">
      <w:pPr>
        <w:rPr>
          <w:rFonts w:cs="Arial"/>
        </w:rPr>
      </w:pPr>
    </w:p>
    <w:p w14:paraId="2CF0161C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2351D838" wp14:editId="15E0B151">
            <wp:extent cx="2328092" cy="19716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557" cy="19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96EA" w14:textId="6CBD46B9" w:rsidR="00EF74F9" w:rsidRPr="00EF74F9" w:rsidRDefault="00EF74F9" w:rsidP="00EF74F9">
      <w:pPr>
        <w:rPr>
          <w:rFonts w:cs="Arial"/>
        </w:rPr>
      </w:pPr>
    </w:p>
    <w:p w14:paraId="69CD882A" w14:textId="4925C647" w:rsidR="00EF74F9" w:rsidRPr="00A52BC3" w:rsidRDefault="00BD04DD" w:rsidP="00EF74F9">
      <w:pPr>
        <w:rPr>
          <w:rFonts w:cs="Arial"/>
        </w:rPr>
      </w:pPr>
      <w:r>
        <w:rPr>
          <w:rFonts w:cs="Arial"/>
        </w:rPr>
        <w:tab/>
        <w:t>Estufa com temperatura baixa em perigo</w:t>
      </w:r>
      <w:r w:rsidR="00EF74F9" w:rsidRPr="00A52BC3">
        <w:rPr>
          <w:rFonts w:cs="Arial"/>
        </w:rPr>
        <w:t xml:space="preserve">, </w:t>
      </w:r>
      <w:r>
        <w:rPr>
          <w:rFonts w:cs="Arial"/>
        </w:rPr>
        <w:t>q</w:t>
      </w:r>
      <w:r w:rsidRPr="00A52BC3">
        <w:rPr>
          <w:rFonts w:cs="Arial"/>
        </w:rPr>
        <w:t>uando a temperatura chega a níveis extremos</w:t>
      </w:r>
      <w:r>
        <w:rPr>
          <w:rFonts w:cs="Arial"/>
        </w:rPr>
        <w:t xml:space="preserve">, </w:t>
      </w:r>
      <w:r w:rsidR="00EF74F9" w:rsidRPr="00A52BC3">
        <w:rPr>
          <w:rFonts w:cs="Arial"/>
        </w:rPr>
        <w:t xml:space="preserve">exibimos um ícone de </w:t>
      </w:r>
      <w:r>
        <w:rPr>
          <w:rFonts w:cs="Arial"/>
        </w:rPr>
        <w:t>gelo</w:t>
      </w:r>
      <w:r w:rsidR="00EF74F9" w:rsidRPr="00A52BC3">
        <w:rPr>
          <w:rFonts w:cs="Arial"/>
        </w:rPr>
        <w:t xml:space="preserve"> na estufa, e a borda se alterna entre branco e ciano, emitindo um alarme.</w:t>
      </w:r>
    </w:p>
    <w:p w14:paraId="0CEDA886" w14:textId="77777777" w:rsidR="00EF74F9" w:rsidRDefault="00EF74F9" w:rsidP="00EF74F9">
      <w:pPr>
        <w:jc w:val="center"/>
      </w:pPr>
      <w:r w:rsidRPr="006F453B">
        <w:rPr>
          <w:noProof/>
        </w:rPr>
        <w:drawing>
          <wp:inline distT="0" distB="0" distL="0" distR="0" wp14:anchorId="67FF2326" wp14:editId="41F467E2">
            <wp:extent cx="2347231" cy="200972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8216" cy="2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673" w14:textId="1466DA6C" w:rsidR="00E04392" w:rsidRDefault="00E04392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D1FE3C4" w14:textId="77777777" w:rsidR="001E6AA0" w:rsidRDefault="008F3EFD" w:rsidP="001E6AA0">
      <w:pPr>
        <w:pStyle w:val="PargrafodaLista"/>
        <w:ind w:left="1215"/>
      </w:pPr>
      <w:r w:rsidRPr="004B1208">
        <w:tab/>
      </w:r>
      <w:r w:rsidR="001E6AA0">
        <w:tab/>
        <w:t>1.</w:t>
      </w:r>
      <w:r w:rsidR="001E6AA0" w:rsidRPr="00771EF4">
        <w:t xml:space="preserve"> </w:t>
      </w:r>
      <w:r w:rsidR="001E6AA0">
        <w:t xml:space="preserve">Requisitos para funcionamento do </w:t>
      </w:r>
      <w:proofErr w:type="spellStart"/>
      <w:r w:rsidR="001E6AA0">
        <w:t>arduíno</w:t>
      </w:r>
      <w:proofErr w:type="spellEnd"/>
      <w:r w:rsidR="001E6AA0">
        <w:t>;</w:t>
      </w:r>
    </w:p>
    <w:p w14:paraId="7B71BBCD" w14:textId="77777777" w:rsidR="001E6AA0" w:rsidRPr="00327090" w:rsidRDefault="001E6AA0" w:rsidP="001E6AA0">
      <w:pPr>
        <w:rPr>
          <w:b/>
          <w:bCs/>
        </w:rPr>
      </w:pPr>
    </w:p>
    <w:p w14:paraId="553EB35D" w14:textId="77777777" w:rsidR="001E6AA0" w:rsidRDefault="001E6AA0" w:rsidP="001E6AA0">
      <w:r>
        <w:rPr>
          <w:noProof/>
        </w:rPr>
        <w:drawing>
          <wp:inline distT="0" distB="0" distL="0" distR="0" wp14:anchorId="22C728F5" wp14:editId="4D7B1446">
            <wp:extent cx="5760720" cy="2783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D56B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Instalação do ambiente do Arduíno;</w:t>
      </w:r>
    </w:p>
    <w:p w14:paraId="33CF5385" w14:textId="77777777" w:rsidR="001E6AA0" w:rsidRDefault="001E6AA0" w:rsidP="001E6AA0"/>
    <w:p w14:paraId="33C3F381" w14:textId="77777777" w:rsidR="001E6AA0" w:rsidRPr="00481D8C" w:rsidRDefault="001E6AA0" w:rsidP="001E6AA0">
      <w:pPr>
        <w:rPr>
          <w:rFonts w:ascii="inherit" w:hAnsi="inherit"/>
          <w:color w:val="202124"/>
          <w:sz w:val="42"/>
          <w:szCs w:val="42"/>
          <w:lang w:eastAsia="ja-JP"/>
        </w:rPr>
      </w:pPr>
      <w:r>
        <w:rPr>
          <w:noProof/>
        </w:rPr>
        <w:drawing>
          <wp:inline distT="0" distB="0" distL="0" distR="0" wp14:anchorId="05C59009" wp14:editId="07334B24">
            <wp:extent cx="5760720" cy="29660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BB3" w14:textId="77777777" w:rsidR="001E6AA0" w:rsidRDefault="001E6AA0" w:rsidP="001E6AA0">
      <w:pPr>
        <w:pStyle w:val="PargrafodaLista"/>
        <w:numPr>
          <w:ilvl w:val="1"/>
          <w:numId w:val="48"/>
        </w:numPr>
      </w:pPr>
      <w:r>
        <w:lastRenderedPageBreak/>
        <w:t xml:space="preserve"> Finalizando a instalação do Arduíno;</w:t>
      </w:r>
    </w:p>
    <w:p w14:paraId="5507D8F0" w14:textId="77777777" w:rsidR="001E6AA0" w:rsidRDefault="001E6AA0" w:rsidP="001E6AA0"/>
    <w:p w14:paraId="291A5338" w14:textId="77777777" w:rsidR="001E6AA0" w:rsidRDefault="001E6AA0" w:rsidP="001E6AA0">
      <w:r>
        <w:rPr>
          <w:noProof/>
        </w:rPr>
        <w:drawing>
          <wp:inline distT="0" distB="0" distL="0" distR="0" wp14:anchorId="55D65B73" wp14:editId="1B7F2D89">
            <wp:extent cx="5760720" cy="31711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1A0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 xml:space="preserve">Entre no site da </w:t>
      </w:r>
      <w:proofErr w:type="spellStart"/>
      <w:r>
        <w:t>Bolttech</w:t>
      </w:r>
      <w:proofErr w:type="spellEnd"/>
      <w:r>
        <w:t xml:space="preserve"> e clique em entrar;</w:t>
      </w:r>
    </w:p>
    <w:p w14:paraId="38034F80" w14:textId="77777777" w:rsidR="001E6AA0" w:rsidRDefault="001E6AA0" w:rsidP="001E6AA0">
      <w:r>
        <w:rPr>
          <w:noProof/>
        </w:rPr>
        <w:drawing>
          <wp:inline distT="0" distB="0" distL="0" distR="0" wp14:anchorId="7902A3AD" wp14:editId="754E2BEA">
            <wp:extent cx="5760720" cy="15741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BC63" w14:textId="77777777" w:rsidR="001E6AA0" w:rsidRDefault="001E6AA0" w:rsidP="001E6AA0">
      <w:pPr>
        <w:tabs>
          <w:tab w:val="clear" w:pos="851"/>
        </w:tabs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10878" w14:textId="77777777" w:rsidR="001E6AA0" w:rsidRDefault="001E6AA0" w:rsidP="001E6AA0">
      <w:pPr>
        <w:pStyle w:val="PargrafodaLista"/>
        <w:numPr>
          <w:ilvl w:val="0"/>
          <w:numId w:val="47"/>
        </w:numPr>
        <w:tabs>
          <w:tab w:val="clear" w:pos="851"/>
        </w:tabs>
        <w:spacing w:line="240" w:lineRule="auto"/>
        <w:jc w:val="left"/>
      </w:pPr>
      <w:r>
        <w:br w:type="page"/>
      </w:r>
    </w:p>
    <w:p w14:paraId="06AEA9A8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lastRenderedPageBreak/>
        <w:t>Entre na conta cadastrada;</w:t>
      </w:r>
    </w:p>
    <w:p w14:paraId="75AF3F23" w14:textId="77777777" w:rsidR="001E6AA0" w:rsidRDefault="001E6AA0" w:rsidP="001E6AA0"/>
    <w:p w14:paraId="5F1608E4" w14:textId="77777777" w:rsidR="001E6AA0" w:rsidRDefault="001E6AA0" w:rsidP="001E6AA0">
      <w:r>
        <w:rPr>
          <w:noProof/>
        </w:rPr>
        <w:drawing>
          <wp:inline distT="0" distB="0" distL="0" distR="0" wp14:anchorId="52F7AAD1" wp14:editId="0260E2AE">
            <wp:extent cx="5760720" cy="19151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14F" w14:textId="2DD25CBB" w:rsidR="001E6AA0" w:rsidRDefault="001E6AA0" w:rsidP="001E6AA0">
      <w:r>
        <w:tab/>
        <w:t>O cadastro da empresa deve estar validado antes para ter acesso</w:t>
      </w:r>
      <w:r w:rsidR="00320A00">
        <w:t>.</w:t>
      </w:r>
    </w:p>
    <w:p w14:paraId="5AB965C6" w14:textId="77777777" w:rsidR="001E6AA0" w:rsidRDefault="001E6AA0" w:rsidP="001E6AA0"/>
    <w:p w14:paraId="1582435C" w14:textId="77777777" w:rsidR="001E6AA0" w:rsidRDefault="001E6AA0" w:rsidP="001E6AA0">
      <w:pPr>
        <w:pStyle w:val="PargrafodaLista"/>
        <w:numPr>
          <w:ilvl w:val="0"/>
          <w:numId w:val="48"/>
        </w:numPr>
      </w:pPr>
      <w:r>
        <w:t>Área do cliente com informações em tempo real das estufas;</w:t>
      </w:r>
      <w:r>
        <w:tab/>
      </w:r>
    </w:p>
    <w:p w14:paraId="415EDF83" w14:textId="77777777" w:rsidR="001E6AA0" w:rsidRDefault="001E6AA0" w:rsidP="001E6AA0">
      <w:pPr>
        <w:pStyle w:val="PargrafodaLista"/>
        <w:ind w:left="1215"/>
      </w:pPr>
    </w:p>
    <w:p w14:paraId="6FB17C2E" w14:textId="77777777" w:rsidR="001E6AA0" w:rsidRDefault="001E6AA0" w:rsidP="001E6AA0">
      <w:r>
        <w:rPr>
          <w:noProof/>
        </w:rPr>
        <w:drawing>
          <wp:inline distT="0" distB="0" distL="0" distR="0" wp14:anchorId="59E4DD04" wp14:editId="3BFFB7F3">
            <wp:extent cx="5760720" cy="18472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784" w14:textId="77777777" w:rsidR="001E6AA0" w:rsidRDefault="001E6AA0" w:rsidP="001E6AA0"/>
    <w:p w14:paraId="20599E86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t>Entrando na área de histórico de temperaturas em um gráfico;</w:t>
      </w:r>
    </w:p>
    <w:p w14:paraId="29233DAB" w14:textId="77777777" w:rsidR="001E6AA0" w:rsidRDefault="001E6AA0" w:rsidP="001E6AA0">
      <w:r>
        <w:rPr>
          <w:noProof/>
        </w:rPr>
        <w:drawing>
          <wp:inline distT="0" distB="0" distL="0" distR="0" wp14:anchorId="5C40B96C" wp14:editId="3A163D66">
            <wp:extent cx="5760720" cy="19589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B6F" w14:textId="77777777" w:rsidR="001E6AA0" w:rsidRDefault="001E6AA0" w:rsidP="001E6AA0"/>
    <w:p w14:paraId="7E4EF1A5" w14:textId="77777777" w:rsidR="001E6AA0" w:rsidRDefault="001E6AA0" w:rsidP="001E6AA0"/>
    <w:p w14:paraId="35993C5B" w14:textId="77777777" w:rsidR="001E6AA0" w:rsidRDefault="001E6AA0" w:rsidP="001E6AA0">
      <w:pPr>
        <w:pStyle w:val="PargrafodaLista"/>
        <w:numPr>
          <w:ilvl w:val="0"/>
          <w:numId w:val="49"/>
        </w:numPr>
      </w:pPr>
      <w:r>
        <w:lastRenderedPageBreak/>
        <w:t>Gráfico com histórico de temperaturas registradas;</w:t>
      </w:r>
    </w:p>
    <w:p w14:paraId="52AD3ACF" w14:textId="77777777" w:rsidR="001E6AA0" w:rsidRDefault="001E6AA0" w:rsidP="001E6AA0">
      <w:r>
        <w:rPr>
          <w:noProof/>
        </w:rPr>
        <w:drawing>
          <wp:inline distT="0" distB="0" distL="0" distR="0" wp14:anchorId="023E51BE" wp14:editId="2BD297C7">
            <wp:extent cx="5760720" cy="192786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98A" w14:textId="77777777" w:rsidR="001E6AA0" w:rsidRDefault="001E6AA0" w:rsidP="001E6AA0">
      <w:pPr>
        <w:rPr>
          <w:noProof/>
        </w:rPr>
      </w:pPr>
    </w:p>
    <w:p w14:paraId="1498D405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na área de publicações de usuários</w:t>
      </w:r>
    </w:p>
    <w:p w14:paraId="460A71F9" w14:textId="77777777" w:rsidR="001E6AA0" w:rsidRDefault="001E6AA0" w:rsidP="001E6AA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157826" wp14:editId="57AF25E4">
            <wp:extent cx="3000375" cy="50768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31A" w14:textId="77777777" w:rsidR="001E6AA0" w:rsidRDefault="001E6AA0" w:rsidP="001E6AA0">
      <w:pPr>
        <w:jc w:val="left"/>
        <w:rPr>
          <w:noProof/>
        </w:rPr>
      </w:pPr>
      <w:r>
        <w:rPr>
          <w:noProof/>
        </w:rPr>
        <w:tab/>
        <w:t>- Caso não possua uma conta, basta clicar em “CADASTRAR NOVO USUÁRIO” e cadastrar um novo usuário.</w:t>
      </w:r>
    </w:p>
    <w:p w14:paraId="708C3785" w14:textId="77777777" w:rsidR="001E6AA0" w:rsidRDefault="001E6AA0" w:rsidP="001E6AA0">
      <w:pPr>
        <w:rPr>
          <w:noProof/>
        </w:rPr>
      </w:pPr>
    </w:p>
    <w:p w14:paraId="4E3AE9AB" w14:textId="77777777" w:rsidR="001E6AA0" w:rsidRDefault="001E6AA0" w:rsidP="001E6AA0">
      <w:pPr>
        <w:pStyle w:val="PargrafodaLista"/>
        <w:numPr>
          <w:ilvl w:val="0"/>
          <w:numId w:val="49"/>
        </w:numPr>
        <w:rPr>
          <w:noProof/>
        </w:rPr>
      </w:pPr>
      <w:r>
        <w:rPr>
          <w:noProof/>
        </w:rPr>
        <w:t>Entrando como usuário na área de publicações;</w:t>
      </w:r>
    </w:p>
    <w:p w14:paraId="452324CE" w14:textId="77777777" w:rsidR="001E6AA0" w:rsidRDefault="001E6AA0" w:rsidP="001E6AA0">
      <w:pPr>
        <w:pStyle w:val="PargrafodaLista"/>
        <w:ind w:left="1215"/>
        <w:rPr>
          <w:noProof/>
        </w:rPr>
      </w:pPr>
    </w:p>
    <w:p w14:paraId="7047CAF3" w14:textId="77777777" w:rsidR="001E6AA0" w:rsidRDefault="001E6AA0" w:rsidP="001E6AA0">
      <w:r>
        <w:rPr>
          <w:noProof/>
        </w:rPr>
        <w:drawing>
          <wp:inline distT="0" distB="0" distL="0" distR="0" wp14:anchorId="754D7EBB" wp14:editId="3903C325">
            <wp:extent cx="5760720" cy="272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BD7F" w14:textId="77777777" w:rsidR="001E6AA0" w:rsidRPr="00766CE7" w:rsidRDefault="001E6AA0" w:rsidP="001E6AA0"/>
    <w:p w14:paraId="2E0F764C" w14:textId="77777777" w:rsidR="001E6AA0" w:rsidRDefault="001E6AA0" w:rsidP="001E6AA0">
      <w:pPr>
        <w:pStyle w:val="PargrafodaLista"/>
        <w:numPr>
          <w:ilvl w:val="0"/>
          <w:numId w:val="49"/>
        </w:num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t xml:space="preserve"> Área de publicações para usuários</w:t>
      </w:r>
    </w:p>
    <w:p w14:paraId="223A0E30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283F1357" w14:textId="77777777" w:rsidR="001E6AA0" w:rsidRDefault="001E6AA0" w:rsidP="001E6AA0">
      <w:pPr>
        <w:tabs>
          <w:tab w:val="clear" w:pos="851"/>
        </w:tabs>
        <w:spacing w:line="240" w:lineRule="auto"/>
        <w:jc w:val="left"/>
        <w:rPr>
          <w:noProof/>
        </w:rPr>
      </w:pPr>
    </w:p>
    <w:p w14:paraId="640B89D4" w14:textId="0BE410CB" w:rsidR="00B424CD" w:rsidRDefault="001E6AA0" w:rsidP="001E6AA0">
      <w:pPr>
        <w:rPr>
          <w:noProof/>
        </w:rPr>
      </w:pPr>
      <w:r>
        <w:rPr>
          <w:noProof/>
        </w:rPr>
        <w:drawing>
          <wp:inline distT="0" distB="0" distL="0" distR="0" wp14:anchorId="60623BFB" wp14:editId="33A3E859">
            <wp:extent cx="5760720" cy="2870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704" w14:textId="076521EF" w:rsidR="001E6AA0" w:rsidRDefault="001E6AA0" w:rsidP="001E6AA0">
      <w:pPr>
        <w:rPr>
          <w:noProof/>
        </w:rPr>
      </w:pPr>
    </w:p>
    <w:p w14:paraId="4DD37A42" w14:textId="77777777" w:rsidR="001E6AA0" w:rsidRDefault="001E6AA0" w:rsidP="001E6AA0">
      <w:pPr>
        <w:rPr>
          <w:noProof/>
        </w:rPr>
      </w:pPr>
    </w:p>
    <w:p w14:paraId="1F5B8265" w14:textId="77777777" w:rsidR="001E6AA0" w:rsidRDefault="001E6AA0" w:rsidP="001E6AA0">
      <w:pPr>
        <w:pStyle w:val="Ttulo2"/>
        <w:rPr>
          <w:b/>
        </w:rPr>
      </w:pPr>
      <w:bookmarkStart w:id="26" w:name="_Toc73427783"/>
      <w:r w:rsidRPr="00192CAB">
        <w:rPr>
          <w:b/>
        </w:rPr>
        <w:lastRenderedPageBreak/>
        <w:t>Processo de Atendimento e Suporte</w:t>
      </w:r>
      <w:r>
        <w:rPr>
          <w:b/>
        </w:rPr>
        <w:t xml:space="preserve"> / FERRAMENTA</w:t>
      </w:r>
      <w:bookmarkEnd w:id="26"/>
    </w:p>
    <w:p w14:paraId="14A62560" w14:textId="77777777" w:rsidR="001E6AA0" w:rsidRDefault="001E6AA0" w:rsidP="001E6AA0"/>
    <w:p w14:paraId="44F48EB2" w14:textId="77777777" w:rsidR="001E6AA0" w:rsidRDefault="001E6AA0" w:rsidP="001E6AA0">
      <w:r>
        <w:tab/>
        <w:t>O chamado criado pelo cliente irá passar por uma validação, caso for inválido o suporte n°1 irá registrar o atendimento e finalizá-lo. Após a validação, ocorrerá a avaliação do motivo e a realização do atendimento. Se o chamado for resolvido, o suporte n°1 irá registrar o atendimento e finalizá-lo. Caso não ocorra a resolução do chamado pelo suporte n°1, ocorrerá a avaliação da não resolução, a mudança de nível e o chamado é encaminhado para o suporte n°2. Se o chamado for resolvido, o suporte n°2 irá registrar o atendimento e finalizá-lo. Se o problema ainda persistir, o suporte n°3 irá avaliar o tipo do problema (externo ou interno), caso externo agendar uma visita. Após a visita, ou após a verificação interna do problema, se o problema ainda persistir, é necessário buscar uma solução urgente e informá-lo para o suporte n°2 a quem está encarregado de informar o cliente e registrar o atendimento.</w:t>
      </w:r>
    </w:p>
    <w:p w14:paraId="75130CB1" w14:textId="77777777" w:rsidR="001E6AA0" w:rsidRPr="009D759E" w:rsidRDefault="001E6AA0" w:rsidP="001E6AA0">
      <w:r>
        <w:lastRenderedPageBreak/>
        <w:tab/>
      </w:r>
      <w:r>
        <w:rPr>
          <w:noProof/>
        </w:rPr>
        <w:drawing>
          <wp:inline distT="0" distB="0" distL="0" distR="0" wp14:anchorId="4DA58CE9" wp14:editId="631BA5BA">
            <wp:extent cx="3638550" cy="822754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49" cy="82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DD2" w14:textId="77777777" w:rsidR="001E6AA0" w:rsidRDefault="001E6AA0" w:rsidP="001E6AA0">
      <w:r>
        <w:tab/>
      </w:r>
      <w:r>
        <w:tab/>
      </w:r>
      <w:r>
        <w:tab/>
      </w:r>
    </w:p>
    <w:p w14:paraId="4316E44E" w14:textId="77777777" w:rsidR="001E6AA0" w:rsidRPr="00092DCD" w:rsidRDefault="001E6AA0" w:rsidP="001E6AA0">
      <w:pPr>
        <w:rPr>
          <w:b/>
          <w:bCs/>
        </w:rPr>
      </w:pPr>
      <w:r>
        <w:lastRenderedPageBreak/>
        <w:tab/>
      </w:r>
      <w:r w:rsidRPr="00092DCD">
        <w:rPr>
          <w:b/>
          <w:bCs/>
        </w:rPr>
        <w:t>FERRAMENTA DE SUPORTE</w:t>
      </w:r>
    </w:p>
    <w:p w14:paraId="60415748" w14:textId="77777777" w:rsidR="001E6AA0" w:rsidRDefault="001E6AA0" w:rsidP="001E6AA0">
      <w:r>
        <w:tab/>
        <w:t xml:space="preserve">A Ferramenta utilizada para Help Desk/Suporte é o </w:t>
      </w:r>
      <w:proofErr w:type="spellStart"/>
      <w:r>
        <w:t>Jira</w:t>
      </w:r>
      <w:proofErr w:type="spellEnd"/>
      <w:r>
        <w:t xml:space="preserve"> Service Management.</w:t>
      </w:r>
    </w:p>
    <w:p w14:paraId="45BE41EB" w14:textId="77777777" w:rsidR="001E6AA0" w:rsidRDefault="001E6AA0" w:rsidP="001E6AA0">
      <w:r>
        <w:tab/>
        <w:t>Menu de chamados:</w:t>
      </w:r>
    </w:p>
    <w:p w14:paraId="2EF3A944" w14:textId="77777777" w:rsidR="001E6AA0" w:rsidRDefault="001E6AA0" w:rsidP="001E6AA0">
      <w:pPr>
        <w:jc w:val="center"/>
      </w:pPr>
      <w:r>
        <w:rPr>
          <w:noProof/>
        </w:rPr>
        <w:drawing>
          <wp:inline distT="0" distB="0" distL="0" distR="0" wp14:anchorId="36B1BDAB" wp14:editId="5BC60E94">
            <wp:extent cx="4143375" cy="28384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7D3" w14:textId="77777777" w:rsidR="001E6AA0" w:rsidRDefault="001E6AA0" w:rsidP="001E6AA0">
      <w:r>
        <w:tab/>
        <w:t xml:space="preserve"> Os chamados são divididos em solicitações de serviço, incidente, problemas, alterações e os chamados em fila.</w:t>
      </w:r>
    </w:p>
    <w:p w14:paraId="34E8E67D" w14:textId="77777777" w:rsidR="001E6AA0" w:rsidRDefault="001E6AA0" w:rsidP="001E6AA0">
      <w:r>
        <w:tab/>
      </w:r>
      <w:r>
        <w:tab/>
      </w:r>
      <w:r>
        <w:tab/>
      </w:r>
    </w:p>
    <w:p w14:paraId="65DF2545" w14:textId="77777777" w:rsidR="001E6AA0" w:rsidRDefault="001E6AA0" w:rsidP="001E6AA0">
      <w:r>
        <w:tab/>
        <w:t>Canal de atendimento ao cliente:</w:t>
      </w:r>
    </w:p>
    <w:p w14:paraId="57F897E9" w14:textId="77777777" w:rsidR="00320A00" w:rsidRDefault="00320A00" w:rsidP="001E6AA0">
      <w:pPr>
        <w:rPr>
          <w:noProof/>
        </w:rPr>
      </w:pPr>
    </w:p>
    <w:p w14:paraId="3CA5BC6E" w14:textId="7EBA9BD1" w:rsidR="001E6AA0" w:rsidRDefault="001E6AA0" w:rsidP="00CD53D9">
      <w:pPr>
        <w:jc w:val="center"/>
      </w:pPr>
      <w:r>
        <w:rPr>
          <w:noProof/>
        </w:rPr>
        <w:drawing>
          <wp:inline distT="0" distB="0" distL="0" distR="0" wp14:anchorId="582A2C37" wp14:editId="50ACDD7D">
            <wp:extent cx="4555524" cy="334539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602" t="17724" r="18802"/>
                    <a:stretch/>
                  </pic:blipFill>
                  <pic:spPr bwMode="auto">
                    <a:xfrm>
                      <a:off x="0" y="0"/>
                      <a:ext cx="4568728" cy="335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A52C" w14:textId="77777777" w:rsidR="001E6AA0" w:rsidRDefault="001E6AA0" w:rsidP="001E6AA0">
      <w:r>
        <w:lastRenderedPageBreak/>
        <w:tab/>
        <w:t>Nessa área temos o suporte ou dúvidas sobre nosso serviço, onde o cliente irá entrar em contato via chat da ferramenta onde ocorrerá a resolução do problema especificado.</w:t>
      </w:r>
    </w:p>
    <w:p w14:paraId="0DDF6154" w14:textId="77777777" w:rsidR="001E6AA0" w:rsidRDefault="001E6AA0" w:rsidP="001E6AA0">
      <w:r>
        <w:tab/>
      </w: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3"/>
          <w:footerReference w:type="default" r:id="rId64"/>
          <w:headerReference w:type="first" r:id="rId65"/>
          <w:footerReference w:type="first" r:id="rId6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6B35DC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4206E217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D1C6A8B" w14:textId="6EBC88FB" w:rsidR="005824A9" w:rsidRDefault="005824A9" w:rsidP="00573DD1">
      <w:r>
        <w:tab/>
        <w:t xml:space="preserve">O cumprimento dos </w:t>
      </w:r>
      <w:proofErr w:type="spellStart"/>
      <w:r>
        <w:t>requisistos</w:t>
      </w:r>
      <w:proofErr w:type="spellEnd"/>
      <w:r>
        <w:t xml:space="preserve"> foram atendidos e entregues de acordo com a organização do projeto. Cada integrante da equipe 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1EB39B9F" w14:textId="6E446B46" w:rsidR="00573DD1" w:rsidRDefault="00573DD1" w:rsidP="00573DD1">
      <w:r w:rsidRPr="004B1208">
        <w:tab/>
      </w:r>
      <w:r w:rsidR="00CD53D9" w:rsidRPr="00CD53D9">
        <w:t xml:space="preserve">Nós da </w:t>
      </w:r>
      <w:proofErr w:type="spellStart"/>
      <w:r w:rsidR="00CD53D9" w:rsidRPr="00CD53D9">
        <w:t>Bolttech</w:t>
      </w:r>
      <w:proofErr w:type="spellEnd"/>
      <w:r w:rsidR="00CD53D9" w:rsidRPr="00CD53D9">
        <w:t xml:space="preserve"> estamos animados com a evolução deste projeto com uma visão de forte otimismo, com os acontecimentos atuais envolvendo a área agropecuária e tecnologia, onde cada vez mais temos visto o desenvolvimento de estufas para uma competição larga e global de maneira limpa e inteligentemente econômica, de um grau de cuidado por métricas exatas o que permite a segurança do produto. Caso haja mais tempo e dedicação no projeto em versões futuras acreditamos que poderemos até mesmo dobrar a economia orçamentária de cada estufa em relação a uma plantação ao ar livre por meio da eliminação de agrotóxicos e perdas pelo mau uso da água entre outras adversidades. Nossa plataforma seria apresentada de maneira simples e intuitiva para nosso fornecedor ajudando assim com o </w:t>
      </w:r>
      <w:proofErr w:type="spellStart"/>
      <w:r w:rsidR="00CD53D9" w:rsidRPr="00CD53D9">
        <w:t>auxilio</w:t>
      </w:r>
      <w:proofErr w:type="spellEnd"/>
      <w:r w:rsidR="00CD53D9" w:rsidRPr="00CD53D9">
        <w:t xml:space="preserve"> de sua plantação e um aumento na comunicabilidade de seus funcionários por meio da troca de base de conhecimento dos parceiros da rede </w:t>
      </w:r>
      <w:proofErr w:type="spellStart"/>
      <w:r w:rsidR="00CD53D9" w:rsidRPr="00CD53D9">
        <w:t>Bolttech</w:t>
      </w:r>
      <w:proofErr w:type="spellEnd"/>
      <w:r w:rsidR="00CD53D9" w:rsidRPr="00CD53D9">
        <w:t>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72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3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4"/>
      <w:footerReference w:type="default" r:id="rId75"/>
      <w:headerReference w:type="first" r:id="rId76"/>
      <w:footerReference w:type="first" r:id="rId77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7504C" w14:textId="77777777" w:rsidR="006B35DC" w:rsidRDefault="006B35DC">
      <w:r>
        <w:separator/>
      </w:r>
    </w:p>
    <w:p w14:paraId="2FF02909" w14:textId="77777777" w:rsidR="006B35DC" w:rsidRDefault="006B35DC"/>
    <w:p w14:paraId="2B63054E" w14:textId="77777777" w:rsidR="006B35DC" w:rsidRDefault="006B35DC"/>
    <w:p w14:paraId="10CF3C4F" w14:textId="77777777" w:rsidR="006B35DC" w:rsidRDefault="006B35DC"/>
  </w:endnote>
  <w:endnote w:type="continuationSeparator" w:id="0">
    <w:p w14:paraId="0D33F142" w14:textId="77777777" w:rsidR="006B35DC" w:rsidRDefault="006B35DC">
      <w:r>
        <w:continuationSeparator/>
      </w:r>
    </w:p>
    <w:p w14:paraId="1CBB1804" w14:textId="77777777" w:rsidR="006B35DC" w:rsidRDefault="006B35DC"/>
    <w:p w14:paraId="50951D48" w14:textId="77777777" w:rsidR="006B35DC" w:rsidRDefault="006B35DC"/>
    <w:p w14:paraId="0391261B" w14:textId="77777777" w:rsidR="006B35DC" w:rsidRDefault="006B35D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9CFBB" w14:textId="77777777" w:rsidR="006B35DC" w:rsidRDefault="006B35DC">
      <w:r>
        <w:separator/>
      </w:r>
    </w:p>
    <w:p w14:paraId="3A2338C3" w14:textId="77777777" w:rsidR="006B35DC" w:rsidRDefault="006B35DC"/>
    <w:p w14:paraId="7445662E" w14:textId="77777777" w:rsidR="006B35DC" w:rsidRDefault="006B35DC"/>
    <w:p w14:paraId="256DEEA5" w14:textId="77777777" w:rsidR="006B35DC" w:rsidRDefault="006B35DC"/>
  </w:footnote>
  <w:footnote w:type="continuationSeparator" w:id="0">
    <w:p w14:paraId="266D3493" w14:textId="77777777" w:rsidR="006B35DC" w:rsidRDefault="006B35DC">
      <w:r>
        <w:continuationSeparator/>
      </w:r>
    </w:p>
    <w:p w14:paraId="4686C265" w14:textId="77777777" w:rsidR="006B35DC" w:rsidRDefault="006B35DC"/>
    <w:p w14:paraId="3ADC721C" w14:textId="77777777" w:rsidR="006B35DC" w:rsidRDefault="006B35DC"/>
    <w:p w14:paraId="361278B6" w14:textId="77777777" w:rsidR="006B35DC" w:rsidRDefault="006B35D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666FBC48" w:rsidR="00555AE7" w:rsidRDefault="006B35DC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41.8pt;margin-top:-13pt;width:55.75pt;height:52.3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292 -309 -292 21600 21892 21600 21892 -309 -292 -309" fillcolor="white [3212]" strokecolor="white [3212]" strokeweight="1pt">
          <v:fill rotate="t"/>
          <v:stroke dashstyle="dash"/>
          <v:shadow color="#868686"/>
          <v:textbox style="mso-next-textbox:#Retângulo 2">
            <w:txbxContent>
              <w:p w14:paraId="573A754C" w14:textId="2A465326" w:rsidR="0060123F" w:rsidRPr="00DF7534" w:rsidRDefault="00DF7534" w:rsidP="00DF7534">
                <w:pPr>
                  <w:rPr>
                    <w:color w:val="FFFFFF" w:themeColor="background1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6F09BA4" wp14:editId="144038A2">
                      <wp:extent cx="510540" cy="557045"/>
                      <wp:effectExtent l="0" t="0" r="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Gráfico 2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480" cy="5602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through"/>
        </v:rect>
      </w:pict>
    </w:r>
    <w:r w:rsidR="0060123F">
      <w:rPr>
        <w:noProof/>
      </w:rPr>
      <w:drawing>
        <wp:anchor distT="0" distB="0" distL="114300" distR="114300" simplePos="0" relativeHeight="251661312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6B35DC"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6B35DC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6B35DC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6B35DC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6B35DC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D26A67"/>
    <w:multiLevelType w:val="hybridMultilevel"/>
    <w:tmpl w:val="6A9C51F6"/>
    <w:lvl w:ilvl="0" w:tplc="0416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2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2FC0EDE"/>
    <w:multiLevelType w:val="multilevel"/>
    <w:tmpl w:val="D8EA3752"/>
    <w:numStyleLink w:val="ListaNumerada-Nmeros"/>
  </w:abstractNum>
  <w:abstractNum w:abstractNumId="15" w15:restartNumberingAfterBreak="0">
    <w:nsid w:val="16B723A0"/>
    <w:multiLevelType w:val="multilevel"/>
    <w:tmpl w:val="8E109AC8"/>
    <w:lvl w:ilvl="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5" w:hanging="2160"/>
      </w:pPr>
      <w:rPr>
        <w:rFonts w:hint="default"/>
      </w:rPr>
    </w:lvl>
  </w:abstractNum>
  <w:abstractNum w:abstractNumId="16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9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2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2F5F7955"/>
    <w:multiLevelType w:val="multilevel"/>
    <w:tmpl w:val="93E673A6"/>
    <w:lvl w:ilvl="0">
      <w:start w:val="2"/>
      <w:numFmt w:val="decimal"/>
      <w:lvlText w:val="%1."/>
      <w:lvlJc w:val="left"/>
      <w:pPr>
        <w:ind w:left="121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5" w:hanging="1800"/>
      </w:pPr>
      <w:rPr>
        <w:rFonts w:hint="default"/>
      </w:rPr>
    </w:lvl>
  </w:abstractNum>
  <w:abstractNum w:abstractNumId="24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42A73EF"/>
    <w:multiLevelType w:val="multilevel"/>
    <w:tmpl w:val="D8EA3752"/>
    <w:numStyleLink w:val="ListaNumerada-Nmeros"/>
  </w:abstractNum>
  <w:abstractNum w:abstractNumId="2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8D3CF2"/>
    <w:multiLevelType w:val="hybridMultilevel"/>
    <w:tmpl w:val="8F58A3C4"/>
    <w:lvl w:ilvl="0" w:tplc="42F4DF20">
      <w:start w:val="6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5" w:hanging="360"/>
      </w:pPr>
    </w:lvl>
    <w:lvl w:ilvl="2" w:tplc="0416001B" w:tentative="1">
      <w:start w:val="1"/>
      <w:numFmt w:val="lowerRoman"/>
      <w:lvlText w:val="%3."/>
      <w:lvlJc w:val="right"/>
      <w:pPr>
        <w:ind w:left="2655" w:hanging="180"/>
      </w:pPr>
    </w:lvl>
    <w:lvl w:ilvl="3" w:tplc="0416000F" w:tentative="1">
      <w:start w:val="1"/>
      <w:numFmt w:val="decimal"/>
      <w:lvlText w:val="%4."/>
      <w:lvlJc w:val="left"/>
      <w:pPr>
        <w:ind w:left="3375" w:hanging="360"/>
      </w:pPr>
    </w:lvl>
    <w:lvl w:ilvl="4" w:tplc="04160019" w:tentative="1">
      <w:start w:val="1"/>
      <w:numFmt w:val="lowerLetter"/>
      <w:lvlText w:val="%5."/>
      <w:lvlJc w:val="left"/>
      <w:pPr>
        <w:ind w:left="4095" w:hanging="360"/>
      </w:pPr>
    </w:lvl>
    <w:lvl w:ilvl="5" w:tplc="0416001B" w:tentative="1">
      <w:start w:val="1"/>
      <w:numFmt w:val="lowerRoman"/>
      <w:lvlText w:val="%6."/>
      <w:lvlJc w:val="right"/>
      <w:pPr>
        <w:ind w:left="4815" w:hanging="180"/>
      </w:pPr>
    </w:lvl>
    <w:lvl w:ilvl="6" w:tplc="0416000F" w:tentative="1">
      <w:start w:val="1"/>
      <w:numFmt w:val="decimal"/>
      <w:lvlText w:val="%7."/>
      <w:lvlJc w:val="left"/>
      <w:pPr>
        <w:ind w:left="5535" w:hanging="360"/>
      </w:pPr>
    </w:lvl>
    <w:lvl w:ilvl="7" w:tplc="04160019" w:tentative="1">
      <w:start w:val="1"/>
      <w:numFmt w:val="lowerLetter"/>
      <w:lvlText w:val="%8."/>
      <w:lvlJc w:val="left"/>
      <w:pPr>
        <w:ind w:left="6255" w:hanging="360"/>
      </w:pPr>
    </w:lvl>
    <w:lvl w:ilvl="8" w:tplc="0416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3"/>
  </w:num>
  <w:num w:numId="23">
    <w:abstractNumId w:val="28"/>
  </w:num>
  <w:num w:numId="24">
    <w:abstractNumId w:val="34"/>
  </w:num>
  <w:num w:numId="25">
    <w:abstractNumId w:val="16"/>
  </w:num>
  <w:num w:numId="26">
    <w:abstractNumId w:val="26"/>
  </w:num>
  <w:num w:numId="27">
    <w:abstractNumId w:val="29"/>
  </w:num>
  <w:num w:numId="28">
    <w:abstractNumId w:val="33"/>
  </w:num>
  <w:num w:numId="29">
    <w:abstractNumId w:val="18"/>
  </w:num>
  <w:num w:numId="30">
    <w:abstractNumId w:val="35"/>
  </w:num>
  <w:num w:numId="31">
    <w:abstractNumId w:val="19"/>
  </w:num>
  <w:num w:numId="32">
    <w:abstractNumId w:val="27"/>
  </w:num>
  <w:num w:numId="33">
    <w:abstractNumId w:val="36"/>
  </w:num>
  <w:num w:numId="34">
    <w:abstractNumId w:val="14"/>
  </w:num>
  <w:num w:numId="35">
    <w:abstractNumId w:val="25"/>
  </w:num>
  <w:num w:numId="36">
    <w:abstractNumId w:val="13"/>
  </w:num>
  <w:num w:numId="37">
    <w:abstractNumId w:val="10"/>
  </w:num>
  <w:num w:numId="38">
    <w:abstractNumId w:val="17"/>
  </w:num>
  <w:num w:numId="39">
    <w:abstractNumId w:val="31"/>
  </w:num>
  <w:num w:numId="40">
    <w:abstractNumId w:val="30"/>
  </w:num>
  <w:num w:numId="41">
    <w:abstractNumId w:val="24"/>
  </w:num>
  <w:num w:numId="42">
    <w:abstractNumId w:val="21"/>
  </w:num>
  <w:num w:numId="43">
    <w:abstractNumId w:val="22"/>
  </w:num>
  <w:num w:numId="44">
    <w:abstractNumId w:val="20"/>
  </w:num>
  <w:num w:numId="45">
    <w:abstractNumId w:val="12"/>
  </w:num>
  <w:num w:numId="46">
    <w:abstractNumId w:val="11"/>
  </w:num>
  <w:num w:numId="47">
    <w:abstractNumId w:val="15"/>
  </w:num>
  <w:num w:numId="48">
    <w:abstractNumId w:val="23"/>
  </w:num>
  <w:num w:numId="49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hideSpellingErrors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14AC"/>
    <w:rsid w:val="00002A3B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7F5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2894"/>
    <w:rsid w:val="000A29AD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0F16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59C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25D0D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6786D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0C53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6AA0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6F0C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82B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0A00"/>
    <w:rsid w:val="003218B5"/>
    <w:rsid w:val="003219B2"/>
    <w:rsid w:val="00322649"/>
    <w:rsid w:val="00324515"/>
    <w:rsid w:val="00324905"/>
    <w:rsid w:val="00327F52"/>
    <w:rsid w:val="0033243C"/>
    <w:rsid w:val="00333782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6F23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5EF"/>
    <w:rsid w:val="00376631"/>
    <w:rsid w:val="00380344"/>
    <w:rsid w:val="00381DBE"/>
    <w:rsid w:val="003821CA"/>
    <w:rsid w:val="00382BCD"/>
    <w:rsid w:val="00382D39"/>
    <w:rsid w:val="003848A9"/>
    <w:rsid w:val="00386697"/>
    <w:rsid w:val="00387C22"/>
    <w:rsid w:val="00387F07"/>
    <w:rsid w:val="00387F88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950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B55E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656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585A"/>
    <w:rsid w:val="004F64F1"/>
    <w:rsid w:val="004F6852"/>
    <w:rsid w:val="004F6C87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13F1"/>
    <w:rsid w:val="0055210A"/>
    <w:rsid w:val="0055380C"/>
    <w:rsid w:val="00555AE7"/>
    <w:rsid w:val="00562EC3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4A9"/>
    <w:rsid w:val="00582901"/>
    <w:rsid w:val="00586244"/>
    <w:rsid w:val="00586356"/>
    <w:rsid w:val="005865B5"/>
    <w:rsid w:val="00586E04"/>
    <w:rsid w:val="00587262"/>
    <w:rsid w:val="005900C5"/>
    <w:rsid w:val="00595C2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B78E6"/>
    <w:rsid w:val="005C1AA4"/>
    <w:rsid w:val="005C1F61"/>
    <w:rsid w:val="005C29C2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7CC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206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36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5F98"/>
    <w:rsid w:val="00687241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5DC"/>
    <w:rsid w:val="006B3664"/>
    <w:rsid w:val="006B38DF"/>
    <w:rsid w:val="006C1B73"/>
    <w:rsid w:val="006C2AF7"/>
    <w:rsid w:val="006C58B3"/>
    <w:rsid w:val="006C645A"/>
    <w:rsid w:val="006C7D57"/>
    <w:rsid w:val="006D0B07"/>
    <w:rsid w:val="006D1A9A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6BF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4852"/>
    <w:rsid w:val="007851F1"/>
    <w:rsid w:val="00791162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41CA"/>
    <w:rsid w:val="008456F4"/>
    <w:rsid w:val="0084613E"/>
    <w:rsid w:val="008465C6"/>
    <w:rsid w:val="008465EF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42E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73F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52C"/>
    <w:rsid w:val="00A858C8"/>
    <w:rsid w:val="00A90097"/>
    <w:rsid w:val="00A90A75"/>
    <w:rsid w:val="00A90F3D"/>
    <w:rsid w:val="00A9194F"/>
    <w:rsid w:val="00A927AD"/>
    <w:rsid w:val="00A93EFB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6263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115B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0C9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4DD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3D27"/>
    <w:rsid w:val="00C54D0F"/>
    <w:rsid w:val="00C56A08"/>
    <w:rsid w:val="00C57D81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102A"/>
    <w:rsid w:val="00CD3458"/>
    <w:rsid w:val="00CD4ADA"/>
    <w:rsid w:val="00CD4ECA"/>
    <w:rsid w:val="00CD53D9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6E0E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5A1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4244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6C"/>
    <w:rsid w:val="00DF447A"/>
    <w:rsid w:val="00DF4B82"/>
    <w:rsid w:val="00DF734F"/>
    <w:rsid w:val="00DF7534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7CD6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29D0"/>
    <w:rsid w:val="00EE304C"/>
    <w:rsid w:val="00EE6E79"/>
    <w:rsid w:val="00EF00DE"/>
    <w:rsid w:val="00EF58CB"/>
    <w:rsid w:val="00EF74F9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0B48"/>
    <w:rsid w:val="00FB15CE"/>
    <w:rsid w:val="00FB4EBA"/>
    <w:rsid w:val="00FB6745"/>
    <w:rsid w:val="00FB7294"/>
    <w:rsid w:val="00FC0FEA"/>
    <w:rsid w:val="00FC1E07"/>
    <w:rsid w:val="00FC20C1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3BD3"/>
    <w:rsid w:val="00FD40E4"/>
    <w:rsid w:val="00FD4F54"/>
    <w:rsid w:val="00FD5835"/>
    <w:rsid w:val="00FD5ED3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table" w:styleId="TabeladeGradeClara">
    <w:name w:val="Grid Table Light"/>
    <w:basedOn w:val="Tabelanormal"/>
    <w:uiPriority w:val="40"/>
    <w:rsid w:val="00387C2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3">
    <w:name w:val="Plain Table 3"/>
    <w:basedOn w:val="Tabelanormal"/>
    <w:uiPriority w:val="43"/>
    <w:rsid w:val="00387C2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387C2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FB0B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header" Target="header6.xml"/><Relationship Id="rId42" Type="http://schemas.openxmlformats.org/officeDocument/2006/relationships/image" Target="media/image23.png"/><Relationship Id="rId47" Type="http://schemas.openxmlformats.org/officeDocument/2006/relationships/header" Target="header10.xml"/><Relationship Id="rId63" Type="http://schemas.openxmlformats.org/officeDocument/2006/relationships/header" Target="header11.xml"/><Relationship Id="rId68" Type="http://schemas.openxmlformats.org/officeDocument/2006/relationships/header" Target="header14.xml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header" Target="header7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oter" Target="footer8.xm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oter" Target="footer12.xml"/><Relationship Id="rId74" Type="http://schemas.openxmlformats.org/officeDocument/2006/relationships/header" Target="header16.xm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eader" Target="header8.xml"/><Relationship Id="rId48" Type="http://schemas.openxmlformats.org/officeDocument/2006/relationships/footer" Target="footer10.xml"/><Relationship Id="rId56" Type="http://schemas.openxmlformats.org/officeDocument/2006/relationships/image" Target="media/image31.png"/><Relationship Id="rId64" Type="http://schemas.openxmlformats.org/officeDocument/2006/relationships/footer" Target="footer11.xml"/><Relationship Id="rId69" Type="http://schemas.openxmlformats.org/officeDocument/2006/relationships/footer" Target="footer13.xml"/><Relationship Id="rId77" Type="http://schemas.openxmlformats.org/officeDocument/2006/relationships/footer" Target="footer16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hyperlink" Target="http://www.ncbi.nlm.nih.gov/entrez/query.fcgi?cmd=Retrieve&amp;db=PubMed&amp;dopt=Citation&amp;list_uids=15090378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footer" Target="footer9.xml"/><Relationship Id="rId59" Type="http://schemas.openxmlformats.org/officeDocument/2006/relationships/image" Target="media/image34.png"/><Relationship Id="rId67" Type="http://schemas.openxmlformats.org/officeDocument/2006/relationships/header" Target="header13.xml"/><Relationship Id="rId20" Type="http://schemas.openxmlformats.org/officeDocument/2006/relationships/header" Target="header5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eader" Target="header15.xml"/><Relationship Id="rId75" Type="http://schemas.openxmlformats.org/officeDocument/2006/relationships/footer" Target="footer15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jpe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12.png"/><Relationship Id="rId44" Type="http://schemas.openxmlformats.org/officeDocument/2006/relationships/header" Target="header9.xml"/><Relationship Id="rId52" Type="http://schemas.openxmlformats.org/officeDocument/2006/relationships/image" Target="media/image27.png"/><Relationship Id="rId60" Type="http://schemas.openxmlformats.org/officeDocument/2006/relationships/image" Target="media/image35.jpeg"/><Relationship Id="rId65" Type="http://schemas.openxmlformats.org/officeDocument/2006/relationships/header" Target="header12.xml"/><Relationship Id="rId73" Type="http://schemas.openxmlformats.org/officeDocument/2006/relationships/hyperlink" Target="http://www.ncbi.nlm.nih.gov/entrez/query.fcgi?cmd=Retrieve&amp;db=PubMed&amp;dopt=Citation&amp;list_uids=6337002" TargetMode="Externa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header" Target="header17.xml"/><Relationship Id="rId7" Type="http://schemas.openxmlformats.org/officeDocument/2006/relationships/footnotes" Target="footnotes.xml"/><Relationship Id="rId71" Type="http://schemas.openxmlformats.org/officeDocument/2006/relationships/footer" Target="footer14.xml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731</TotalTime>
  <Pages>36</Pages>
  <Words>3303</Words>
  <Characters>17837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BRUNA YUMI SATO .</cp:lastModifiedBy>
  <cp:revision>75</cp:revision>
  <cp:lastPrinted>2009-11-04T00:12:00Z</cp:lastPrinted>
  <dcterms:created xsi:type="dcterms:W3CDTF">2017-11-20T21:48:00Z</dcterms:created>
  <dcterms:modified xsi:type="dcterms:W3CDTF">2021-06-16T13:58:00Z</dcterms:modified>
</cp:coreProperties>
</file>