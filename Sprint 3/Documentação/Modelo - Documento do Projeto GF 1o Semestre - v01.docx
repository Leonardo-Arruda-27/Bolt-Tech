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12210607" w:rsidR="00DB04D5" w:rsidRPr="004C56C6" w:rsidRDefault="003219B2" w:rsidP="00DB04D5">
      <w:pPr>
        <w:pStyle w:val="NormalGrande"/>
      </w:pPr>
      <w:r>
        <w:t xml:space="preserve">BOLTTECH </w:t>
      </w:r>
      <w:r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784852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FE6A7F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 tem como integrantes os alunos: Bruna Yumi Sato, Caio, Isaac, Júlio, João e Matheus.</w:t>
      </w:r>
      <w:r w:rsidR="00FC20C1">
        <w:rPr>
          <w:noProof/>
        </w:rPr>
        <w:t xml:space="preserve"> Bolttech,</w:t>
      </w:r>
      <w:r w:rsidR="00FC20C1" w:rsidRPr="001B0C53">
        <w:rPr>
          <w:noProof/>
        </w:rPr>
        <w:t xml:space="preserve"> </w:t>
      </w:r>
      <w:r w:rsidR="001B0C53" w:rsidRPr="001B0C53">
        <w:rPr>
          <w:noProof/>
        </w:rPr>
        <w:t>controle de temperatura na produção de café em Estufas</w:t>
      </w:r>
      <w:r w:rsidR="00FC20C1">
        <w:rPr>
          <w:noProof/>
        </w:rPr>
        <w:t>. A empresa t</w:t>
      </w:r>
      <w:r w:rsidR="009E742E">
        <w:rPr>
          <w:noProof/>
        </w:rPr>
        <w:t>em como intuito mostrar a importância do contro</w:t>
      </w:r>
      <w:r w:rsidR="00DD4244">
        <w:rPr>
          <w:noProof/>
        </w:rPr>
        <w:t xml:space="preserve">le de temperatura sob a produtividade do café no Brasil.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46146C21" w14:textId="6B50C64A" w:rsidR="00A53FEA" w:rsidRDefault="000014AC" w:rsidP="00C57D81">
      <w:r>
        <w:tab/>
      </w:r>
      <w:r w:rsidR="00AF115B">
        <w:t xml:space="preserve">O Brasil é um dos maiores produtores de café no mundo, o que favoreceu a agricultura foi a condições climáticas do país. A planta originária da Etiópia tem como temperatura média de 17ºC a 20ºC, uma característica que é comum encontrar pela região de São Paulo e Minas Gerais. </w:t>
      </w:r>
    </w:p>
    <w:p w14:paraId="5207543D" w14:textId="14D4035B" w:rsidR="00A8552C" w:rsidRPr="00A8552C" w:rsidRDefault="000014AC" w:rsidP="00C57D81">
      <w:pPr>
        <w:rPr>
          <w:u w:val="single"/>
        </w:rPr>
      </w:pPr>
      <w:r>
        <w:tab/>
      </w:r>
      <w:r w:rsidR="00A8552C">
        <w:t xml:space="preserve">A 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através de grandes mudanças climáticas. Sendo as mudanças climáticas prejudiciais para a produção </w:t>
      </w:r>
      <w:proofErr w:type="spellStart"/>
      <w:r w:rsidR="00A8552C">
        <w:t>revelante</w:t>
      </w:r>
      <w:proofErr w:type="spellEnd"/>
      <w:r w:rsidR="00A8552C">
        <w:t xml:space="preserve"> como o café, com as intensas ondas de calor e frio.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66A42A48" w14:textId="249175C7" w:rsidR="002B182B" w:rsidRDefault="000014AC" w:rsidP="00DD4244">
      <w:r>
        <w:tab/>
      </w:r>
      <w:r w:rsidR="002B182B">
        <w:t>As temperaturas elevadas se tornaram um grave problema, reduzindo a produção cafeeira. De acordo com a Companhia Nacional de Abastecimento (Conab), Minas Gerais foi um exemplo que sofreu redução de 24% em comparação a safra passada. Além da baixa temperatura e geadas que queimaram partes do cafezal, com isso se há perda da produtividade.</w:t>
      </w:r>
    </w:p>
    <w:p w14:paraId="6CEBAB3A" w14:textId="7B602436" w:rsidR="006D1A9A" w:rsidRDefault="000014AC" w:rsidP="00DD4244">
      <w:r>
        <w:tab/>
      </w:r>
      <w:r w:rsidR="002B182B">
        <w:t>Em São Paulo a redução se tornou maior, sendo 30% de perda por causa do verão de 2018 e pela estação seca causada até maio de 2019.</w:t>
      </w:r>
    </w:p>
    <w:p w14:paraId="179C0725" w14:textId="4BCD663A" w:rsidR="00DD4244" w:rsidRPr="00DD4244" w:rsidRDefault="006D1A9A" w:rsidP="00DD4244">
      <w:r>
        <w:t xml:space="preserve">Sobre as </w:t>
      </w:r>
      <w:proofErr w:type="spellStart"/>
      <w:r>
        <w:t>evelações</w:t>
      </w:r>
      <w:proofErr w:type="spellEnd"/>
      <w:r>
        <w:t xml:space="preserve"> climáticas de temperaturas anuais tem sido problemática na cafeicultura. O solo seca facilmente e não tendo chuva suficiente para as plantas fecharem o ciclo. </w:t>
      </w:r>
    </w:p>
    <w:p w14:paraId="293BC2C8" w14:textId="325A326A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de café chamou a atenção não apenas de consumidores, mas também de investidores neste período.</w:t>
      </w:r>
    </w:p>
    <w:p w14:paraId="74AC308B" w14:textId="494CDDA8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lastRenderedPageBreak/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produtividade.</w:t>
      </w:r>
    </w:p>
    <w:p w14:paraId="0CCF460D" w14:textId="24E04502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A pesquisa irá caracterizar a importância do uso de sensores de calor em plantações de café. Estudos mostram que a produtividade de um pé de café está diretamente ligada a temperatura.</w:t>
      </w:r>
    </w:p>
    <w:p w14:paraId="06BF1673" w14:textId="4AC4226F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Sendo a qualidade e quantidade um fator determinante para o aumento das vendas. Assim aumentando o lucro do produtor com um simples processo.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DDC73F6" w14:textId="6169EBD1" w:rsidR="00685F98" w:rsidRDefault="000014AC" w:rsidP="00685F98">
      <w:r>
        <w:tab/>
      </w:r>
      <w:r w:rsidR="000A29AD">
        <w:t xml:space="preserve">A solução é o uso das estufas na cafeeira, tem os melhores resultados para </w:t>
      </w:r>
      <w:proofErr w:type="spellStart"/>
      <w:r w:rsidR="000A29AD">
        <w:t>cultivamento</w:t>
      </w:r>
      <w:proofErr w:type="spellEnd"/>
      <w:r w:rsidR="000A29AD">
        <w:t xml:space="preserve">. O resultado é melhor do que o plantio cultivado em ambiente aberto, as que ficam exposta a natureza. </w:t>
      </w:r>
    </w:p>
    <w:p w14:paraId="662E6477" w14:textId="3788958E" w:rsidR="003F4E12" w:rsidRDefault="000014AC" w:rsidP="00685F98">
      <w:r>
        <w:tab/>
      </w:r>
      <w:r w:rsidR="00685F98">
        <w:t>A vantagem da produção de mudas em estufas é proporcionar também o clima adequado para o melhor desenvolvimento das mudas de café, independente da região do Brasil onde se encontrar e da época do ano.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6E701D55" w14:textId="77777777" w:rsidR="000014AC" w:rsidRDefault="00370E34" w:rsidP="000014AC">
      <w:r w:rsidRPr="004B1208">
        <w:tab/>
      </w:r>
      <w:r w:rsidR="000014AC">
        <w:t xml:space="preserve">A equipe formada pelos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>, e Matheus Alves Correia. Teve seus papéis decididos de acordo com a metodologia ágil.</w:t>
      </w:r>
    </w:p>
    <w:p w14:paraId="5E2235E5" w14:textId="77777777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proofErr w:type="spellStart"/>
      <w:r>
        <w:t>Julio</w:t>
      </w:r>
      <w:proofErr w:type="spellEnd"/>
      <w:r>
        <w:t xml:space="preserve"> e Caio</w:t>
      </w:r>
    </w:p>
    <w:p w14:paraId="617A814F" w14:textId="77777777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Bruna</w:t>
      </w:r>
    </w:p>
    <w:p w14:paraId="33BF9BDA" w14:textId="77777777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Matheus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77777777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Isaac</w:t>
      </w:r>
    </w:p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77777777" w:rsidR="000014AC" w:rsidRDefault="000014AC" w:rsidP="000014AC">
      <w:proofErr w:type="spellStart"/>
      <w:r>
        <w:t>Backend</w:t>
      </w:r>
      <w:proofErr w:type="spellEnd"/>
      <w:r>
        <w:t xml:space="preserve"> - Caio e </w:t>
      </w:r>
      <w:proofErr w:type="spellStart"/>
      <w:r>
        <w:t>Julio</w:t>
      </w:r>
      <w:proofErr w:type="spellEnd"/>
    </w:p>
    <w:p w14:paraId="33BE20C4" w14:textId="77777777" w:rsidR="000014AC" w:rsidRDefault="000014AC" w:rsidP="000014AC">
      <w:proofErr w:type="spellStart"/>
      <w:r>
        <w:t>Frontend</w:t>
      </w:r>
      <w:proofErr w:type="spellEnd"/>
      <w:r>
        <w:t xml:space="preserve"> – Bruna, Isaac e Matheus</w:t>
      </w:r>
    </w:p>
    <w:p w14:paraId="1FFBC21E" w14:textId="77777777" w:rsidR="000014AC" w:rsidRDefault="000014AC" w:rsidP="000014AC">
      <w:r>
        <w:t>Banco de dados – Matheus</w:t>
      </w:r>
    </w:p>
    <w:p w14:paraId="09E2F69D" w14:textId="1852B43F" w:rsidR="00370E34" w:rsidRDefault="000014AC" w:rsidP="000014AC">
      <w:r>
        <w:t>T.I – João Pedro, Bruna e Isaac</w:t>
      </w:r>
      <w:r w:rsidR="00370E34"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44ADA6E8" w:rsidR="004F585A" w:rsidRDefault="00EB4A20" w:rsidP="00EB4A20">
      <w:r w:rsidRPr="004B1208">
        <w:tab/>
      </w:r>
      <w:r w:rsidR="000014AC">
        <w:t xml:space="preserve">O processo de gestão do projeto foi muito facilitado pelo uso do Microsoft </w:t>
      </w:r>
      <w:proofErr w:type="spellStart"/>
      <w:r w:rsidR="000014AC">
        <w:t>Planner</w:t>
      </w:r>
      <w:proofErr w:type="spellEnd"/>
      <w:r w:rsidR="000014AC">
        <w:t xml:space="preserve">, onde pudemos organizar o que fazer, dividir tarefas e pelo Microsoft OneNote, pudemos realizar os registros de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6C31CE14" w14:textId="77777777" w:rsidR="004F585A" w:rsidRDefault="004F585A" w:rsidP="00EB4A20"/>
    <w:p w14:paraId="3721EF23" w14:textId="77777777" w:rsidR="004F585A" w:rsidRDefault="004F585A" w:rsidP="00EB4A20"/>
    <w:p w14:paraId="45A7B76D" w14:textId="77777777" w:rsidR="004F585A" w:rsidRDefault="004F585A" w:rsidP="00EB4A20"/>
    <w:p w14:paraId="54E8E321" w14:textId="5C32053E" w:rsidR="004F585A" w:rsidRDefault="004F585A" w:rsidP="00EB4A20">
      <w:r>
        <w:lastRenderedPageBreak/>
        <w:tab/>
      </w:r>
      <w:r w:rsidR="00B20C91">
        <w:t xml:space="preserve">As atas em Microsoft </w:t>
      </w:r>
      <w:proofErr w:type="spellStart"/>
      <w:r w:rsidR="00B20C91">
        <w:t>One</w:t>
      </w:r>
      <w:proofErr w:type="spellEnd"/>
      <w:r w:rsidR="00B20C91">
        <w:t xml:space="preserve">, </w:t>
      </w:r>
      <w:r>
        <w:t>registramos presenças e ausências, colocamos a data, os assuntos discutidos em reunião.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1A965F42" w:rsidR="00EB4A20" w:rsidRPr="008441CA" w:rsidRDefault="002D45C8" w:rsidP="008441CA">
      <w:pPr>
        <w:pStyle w:val="Ttulo2"/>
        <w:rPr>
          <w:b/>
        </w:rPr>
      </w:pPr>
      <w:bookmarkStart w:id="14" w:name="_Toc73427772"/>
      <w:r w:rsidRPr="008441CA">
        <w:rPr>
          <w:b/>
        </w:rPr>
        <w:t>Gestão dos Riscos do Projeto</w:t>
      </w:r>
      <w:bookmarkEnd w:id="14"/>
      <w:r w:rsidR="00EB4A20" w:rsidRPr="008441CA">
        <w:rPr>
          <w:b/>
        </w:rPr>
        <w:t xml:space="preserve"> </w:t>
      </w:r>
    </w:p>
    <w:p w14:paraId="4D24EF70" w14:textId="77777777" w:rsidR="00387C22" w:rsidRPr="002D45C8" w:rsidRDefault="00EB4A20" w:rsidP="00EB4A20">
      <w:r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1676"/>
        <w:gridCol w:w="1994"/>
        <w:gridCol w:w="1995"/>
        <w:gridCol w:w="1567"/>
        <w:gridCol w:w="2136"/>
      </w:tblGrid>
      <w:tr w:rsidR="00387C22" w14:paraId="06093930" w14:textId="77777777" w:rsidTr="004F58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FFC000"/>
          </w:tcPr>
          <w:p w14:paraId="5EF81B1C" w14:textId="76E3C378" w:rsidR="00387C22" w:rsidRPr="008465EF" w:rsidRDefault="00387C22" w:rsidP="004F585A">
            <w:pPr>
              <w:spacing w:before="240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994" w:type="dxa"/>
            <w:shd w:val="clear" w:color="auto" w:fill="FFC000"/>
          </w:tcPr>
          <w:p w14:paraId="6F34ECB1" w14:textId="379D575F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995" w:type="dxa"/>
            <w:shd w:val="clear" w:color="auto" w:fill="FFC000"/>
          </w:tcPr>
          <w:p w14:paraId="5C69353D" w14:textId="006ADC13" w:rsidR="00387C22" w:rsidRPr="00387C22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567" w:type="dxa"/>
            <w:shd w:val="clear" w:color="auto" w:fill="FFC000"/>
          </w:tcPr>
          <w:p w14:paraId="4B2C5793" w14:textId="11DE6B35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136" w:type="dxa"/>
            <w:shd w:val="clear" w:color="auto" w:fill="FFC000"/>
          </w:tcPr>
          <w:p w14:paraId="7F288A40" w14:textId="1AB2B05B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4F585A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AE38E9A" w14:textId="5CCF3515" w:rsidR="00387C22" w:rsidRPr="008465EF" w:rsidRDefault="00387C22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994" w:type="dxa"/>
          </w:tcPr>
          <w:p w14:paraId="76E26B34" w14:textId="3ED41B9C" w:rsid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995" w:type="dxa"/>
            <w:shd w:val="clear" w:color="auto" w:fill="FFFF00"/>
          </w:tcPr>
          <w:p w14:paraId="6737B21C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EB8BEB3" w14:textId="0BC7AAD3" w:rsidR="00387C22" w:rsidRP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078D3C2" w14:textId="14343D06" w:rsidR="00387C22" w:rsidRPr="008441CA" w:rsidRDefault="00387C22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Reorganização de tarefas entre os remanescentes </w:t>
            </w:r>
          </w:p>
        </w:tc>
      </w:tr>
      <w:tr w:rsidR="00387C22" w14:paraId="5046CCB4" w14:textId="77777777" w:rsidTr="00B20C91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12092D2" w14:textId="2A962326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994" w:type="dxa"/>
          </w:tcPr>
          <w:p w14:paraId="69AD64D1" w14:textId="3DE8B9AB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95" w:type="dxa"/>
            <w:shd w:val="clear" w:color="auto" w:fill="00B0F0"/>
          </w:tcPr>
          <w:p w14:paraId="3C01A0A9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257D3B1A" w14:textId="6536F755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505127C4" w14:textId="6CB0EF6D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B20C91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727E963" w14:textId="0A4F9865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994" w:type="dxa"/>
          </w:tcPr>
          <w:p w14:paraId="61314631" w14:textId="6754BC1F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995" w:type="dxa"/>
            <w:shd w:val="clear" w:color="auto" w:fill="FFFF00"/>
          </w:tcPr>
          <w:p w14:paraId="3A5EADBA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D3B8FEF" w14:textId="3826CB39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10DBC15" w14:textId="37139CB9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B20C91">
        <w:trPr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4C3523F" w14:textId="4968839B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994" w:type="dxa"/>
          </w:tcPr>
          <w:p w14:paraId="4436FC4D" w14:textId="79074F2E" w:rsidR="00387C22" w:rsidRPr="008441CA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995" w:type="dxa"/>
            <w:shd w:val="clear" w:color="auto" w:fill="00B050"/>
          </w:tcPr>
          <w:p w14:paraId="0C79DF68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3A7C4C8F" w14:textId="361F5FF4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4D91D121" w14:textId="0A6254AA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B20C91">
        <w:trPr>
          <w:trHeight w:val="1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6407C0E" w14:textId="2989DDD8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lastRenderedPageBreak/>
              <w:t>Integrante se recusar a colaborar com a equipe</w:t>
            </w:r>
          </w:p>
        </w:tc>
        <w:tc>
          <w:tcPr>
            <w:tcW w:w="1994" w:type="dxa"/>
          </w:tcPr>
          <w:p w14:paraId="02E411BC" w14:textId="76F8DF7E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995" w:type="dxa"/>
            <w:shd w:val="clear" w:color="auto" w:fill="FF0000"/>
          </w:tcPr>
          <w:p w14:paraId="02891B50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60E98083" w14:textId="583EC885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8F4181E" w14:textId="06A7DD63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B20C91">
        <w:trPr>
          <w:trHeight w:val="1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555F96A" w14:textId="6856F1B8" w:rsidR="00387C22" w:rsidRPr="008441CA" w:rsidRDefault="008441CA" w:rsidP="004F585A">
            <w:pPr>
              <w:spacing w:before="240"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994" w:type="dxa"/>
          </w:tcPr>
          <w:p w14:paraId="6E4E1938" w14:textId="6919262D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995" w:type="dxa"/>
            <w:shd w:val="clear" w:color="auto" w:fill="FF0000"/>
          </w:tcPr>
          <w:p w14:paraId="452A5EA6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057DCFF7" w14:textId="26C7B5F8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05CFF56" w14:textId="77777777" w:rsidR="008441CA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  <w:p w14:paraId="469FD90C" w14:textId="77777777" w:rsidR="00387C22" w:rsidRPr="008441CA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</w:tr>
    </w:tbl>
    <w:p w14:paraId="49BB1179" w14:textId="77777777" w:rsidR="006037CC" w:rsidRDefault="006037CC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6A21DFB6" w14:textId="0D337D55" w:rsidR="006037CC" w:rsidRDefault="006037CC" w:rsidP="006037CC">
      <w:r>
        <w:tab/>
        <w:t>O backlog</w:t>
      </w:r>
      <w:r w:rsidR="00B20C91">
        <w:t xml:space="preserve"> foi separado pelos níveis: Importante, essencial e desejável.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 em cada tarefa.</w:t>
      </w:r>
      <w:r>
        <w:t xml:space="preserve"> </w:t>
      </w:r>
    </w:p>
    <w:p w14:paraId="0AA41935" w14:textId="16E723AA" w:rsidR="003765EF" w:rsidRDefault="003765EF" w:rsidP="006037CC">
      <w:r>
        <w:tab/>
      </w:r>
      <w:r w:rsidR="00FB0B48">
        <w:t xml:space="preserve">Entre de cada coluna na ferramenta, foi </w:t>
      </w:r>
      <w:r>
        <w:t xml:space="preserve">acordo com </w:t>
      </w:r>
      <w:r w:rsidR="00FB0B48">
        <w:t>cada matéria qual exigiam nos entregáveis</w:t>
      </w:r>
      <w:r>
        <w:t>.</w:t>
      </w:r>
      <w:r w:rsidR="00FB0B48">
        <w:t xml:space="preserve"> Adicionando também a coluna de concluídos e de acordo com cada sprint.</w:t>
      </w:r>
    </w:p>
    <w:p w14:paraId="097FB351" w14:textId="22038E50" w:rsidR="00A2773F" w:rsidRPr="006037CC" w:rsidRDefault="00A2773F" w:rsidP="00FB0B48">
      <w:r w:rsidRPr="00A2773F">
        <w:rPr>
          <w:noProof/>
        </w:rPr>
        <w:drawing>
          <wp:anchor distT="0" distB="0" distL="114300" distR="114300" simplePos="0" relativeHeight="251661824" behindDoc="0" locked="0" layoutInCell="1" allowOverlap="1" wp14:anchorId="236AF8A2" wp14:editId="0C78B7D1">
            <wp:simplePos x="0" y="0"/>
            <wp:positionH relativeFrom="column">
              <wp:posOffset>-5715</wp:posOffset>
            </wp:positionH>
            <wp:positionV relativeFrom="paragraph">
              <wp:posOffset>1129665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 foi feito uma lista de acordo com que era necessário com alguns entregáveis. O site institucional tem os requisitos de: Página Inicial tendo conteúdo de sobre a empresa, benefícios, contato, cadastro, login, monitoramento de estufas no Arduino lm3</w:t>
      </w:r>
      <w:r>
        <w:t>5, cadastro na nuvem do Microsoft Azure.</w:t>
      </w:r>
    </w:p>
    <w:p w14:paraId="3EE4FA63" w14:textId="74EF790B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31572661" w14:textId="166FF178" w:rsidR="00791162" w:rsidRDefault="000C7251" w:rsidP="00791162">
      <w:r w:rsidRPr="004B1208">
        <w:tab/>
      </w:r>
      <w:r w:rsidR="00791162">
        <w:t xml:space="preserve">As sprints que o grupo realizou internamente tiveram como intenção revisar as coisas que faltavam para a entrega final do projeto. </w:t>
      </w:r>
    </w:p>
    <w:p w14:paraId="77683126" w14:textId="098D8D3C" w:rsidR="00791162" w:rsidRDefault="00791162" w:rsidP="00791162">
      <w:r>
        <w:tab/>
        <w:t xml:space="preserve">Durante a sprint 1, as sprints foram focadas principalmente no desenvolvimento do protótipo do site, desenvolvimento dos slides e um diferencial na apresentação pela apresentação de um simulador financeiro em relação a </w:t>
      </w:r>
      <w:proofErr w:type="spellStart"/>
      <w:r>
        <w:t>instalaçãode</w:t>
      </w:r>
      <w:proofErr w:type="spellEnd"/>
      <w:r>
        <w:t xml:space="preserve"> sensores do projeto </w:t>
      </w:r>
      <w:proofErr w:type="spellStart"/>
      <w:r>
        <w:t>SmartCoffee</w:t>
      </w:r>
      <w:proofErr w:type="spellEnd"/>
      <w:r>
        <w:t>.</w:t>
      </w:r>
    </w:p>
    <w:p w14:paraId="73327DCE" w14:textId="77777777" w:rsidR="00791162" w:rsidRDefault="00791162" w:rsidP="00791162">
      <w:r>
        <w:tab/>
        <w:t>Com a mudança de sprint, veio a mudança no grupo, e a mudança em algumas ideias do projeto, começando pelo nome, passamos a utilizar apenas o “</w:t>
      </w:r>
      <w:proofErr w:type="spellStart"/>
      <w:r>
        <w:t>Bolttech</w:t>
      </w:r>
      <w:proofErr w:type="spellEnd"/>
      <w:r>
        <w:t>” e vender a empresa como o próprio produto. Durante a sprint 2, não conseguimos controlar o tempo como devíamos e treinamos por pouco até o dia da apresentação.</w:t>
      </w:r>
    </w:p>
    <w:p w14:paraId="4B282152" w14:textId="5F8F44AF" w:rsidR="003765EF" w:rsidRDefault="00791162" w:rsidP="00791162">
      <w:r>
        <w:tab/>
        <w:t xml:space="preserve">Depois dos feedbacks da sprint 2, o grupo se reuniu e organizamos nosso tempo de melhor forma. E durante essa sprint 3, fizemos mais reuniões de grupo, e pela melhor organização, tivemos tempo de finalizar tudo do projeto, conseguimos deixar o site visualmente agradável, bastante funcional e atendendo todas as necessidades que </w:t>
      </w:r>
      <w:proofErr w:type="spellStart"/>
      <w:r>
        <w:t>tinhamos</w:t>
      </w:r>
      <w:proofErr w:type="spellEnd"/>
      <w:r>
        <w:t xml:space="preserve"> para a finalização do projeto. O protótipo foi alterado algumas vezes, porém conseguimos terminar tudo que foi proposto.</w:t>
      </w:r>
    </w:p>
    <w:p w14:paraId="4F872C30" w14:textId="77777777" w:rsidR="00370E34" w:rsidRDefault="00370E34" w:rsidP="007B4A44"/>
    <w:p w14:paraId="2694CCEC" w14:textId="59FC78AC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t xml:space="preserve"> </w:t>
      </w:r>
    </w:p>
    <w:p w14:paraId="35864B8F" w14:textId="77777777" w:rsidR="00370E34" w:rsidRDefault="00784852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D4A69F9" w14:textId="50FB44CE" w:rsidR="00A66A93" w:rsidRDefault="00A66A93" w:rsidP="00A66A93">
      <w:r w:rsidRPr="004B1208">
        <w:tab/>
      </w:r>
      <w:r w:rsidRPr="00A66A93">
        <w:t xml:space="preserve">Descrição da solução, detalhamento dos componentes utilizados, diagramas de </w:t>
      </w:r>
      <w:proofErr w:type="gramStart"/>
      <w:r w:rsidRPr="00A66A93">
        <w:t>arquitetura</w:t>
      </w:r>
      <w:r w:rsidR="007D64DC">
        <w:t>, etc.</w:t>
      </w:r>
      <w:proofErr w:type="gramEnd"/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528B8699" w:rsidR="00A66A93" w:rsidRDefault="00A66A93" w:rsidP="00A66A93">
      <w:r w:rsidRPr="004B1208">
        <w:tab/>
      </w:r>
      <w:r w:rsidRPr="00A66A93">
        <w:t>Descrição da solução, detalhamento dos componentes utilizados, camadas (rede local/nuvem), diagramas de arquitetura</w:t>
      </w:r>
      <w:r w:rsidR="007D64DC">
        <w:t>.</w:t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55F7A1CC" w:rsidR="00A66A93" w:rsidRDefault="00A66A93" w:rsidP="00B30672"/>
    <w:p w14:paraId="1806FEFB" w14:textId="5F709DED" w:rsidR="00652362" w:rsidRDefault="00652362" w:rsidP="00B30672"/>
    <w:p w14:paraId="7E677685" w14:textId="5C74A834" w:rsidR="00652362" w:rsidRDefault="00652362" w:rsidP="00B30672"/>
    <w:p w14:paraId="0265B92D" w14:textId="5529C859" w:rsidR="00652362" w:rsidRDefault="00652362" w:rsidP="00B30672"/>
    <w:p w14:paraId="3EF7DE2A" w14:textId="7603E4AE" w:rsidR="00652362" w:rsidRDefault="00652362" w:rsidP="00B30672"/>
    <w:p w14:paraId="0E68CC25" w14:textId="0526F0C2" w:rsidR="00652362" w:rsidRDefault="00652362" w:rsidP="00B30672"/>
    <w:p w14:paraId="41EEF820" w14:textId="57BFBF3F" w:rsidR="00652362" w:rsidRDefault="00652362" w:rsidP="00B30672"/>
    <w:p w14:paraId="7218AC99" w14:textId="0F3A1D11" w:rsidR="00652362" w:rsidRDefault="00652362" w:rsidP="00B30672"/>
    <w:p w14:paraId="4379C50E" w14:textId="63A69521" w:rsidR="00652362" w:rsidRDefault="00652362" w:rsidP="00B30672"/>
    <w:p w14:paraId="08B3EE54" w14:textId="7768BFDE" w:rsidR="00652362" w:rsidRDefault="00652362" w:rsidP="00B30672"/>
    <w:p w14:paraId="0895A71B" w14:textId="4A351AB8" w:rsidR="00652362" w:rsidRDefault="00652362" w:rsidP="00B30672"/>
    <w:p w14:paraId="724EF42F" w14:textId="207E1716" w:rsidR="00652362" w:rsidRDefault="00652362" w:rsidP="00B30672"/>
    <w:p w14:paraId="2048615D" w14:textId="7DD210D0" w:rsidR="00652362" w:rsidRDefault="00652362" w:rsidP="00B30672"/>
    <w:p w14:paraId="57F07F75" w14:textId="060D3F0F" w:rsidR="00652362" w:rsidRDefault="00652362" w:rsidP="00B30672"/>
    <w:p w14:paraId="4538D660" w14:textId="77777777" w:rsidR="00652362" w:rsidRDefault="00652362" w:rsidP="00B30672"/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22D6D02A" w14:textId="0C51F9F4" w:rsidR="00A66A93" w:rsidRDefault="00A66A93" w:rsidP="00A66A93">
      <w:r w:rsidRPr="004B1208">
        <w:tab/>
      </w:r>
      <w:r w:rsidRPr="00A66A93">
        <w:t>Modelo Conceitual</w:t>
      </w:r>
    </w:p>
    <w:p w14:paraId="3FEEC27C" w14:textId="7E163338" w:rsidR="00652362" w:rsidRDefault="00652362" w:rsidP="00A66A93">
      <w:r>
        <w:tab/>
        <w:t>Segue abaixo modelo conceitual de banco de dados</w:t>
      </w:r>
    </w:p>
    <w:p w14:paraId="34B7F271" w14:textId="4E3C8EE5" w:rsidR="00652362" w:rsidRDefault="00652362" w:rsidP="00A66A93">
      <w:r>
        <w:rPr>
          <w:noProof/>
        </w:rPr>
        <w:drawing>
          <wp:inline distT="0" distB="0" distL="0" distR="0" wp14:anchorId="66DAA625" wp14:editId="7BFB9B61">
            <wp:extent cx="5760720" cy="263906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77DDF84C" w14:textId="43B7654A" w:rsidR="00652362" w:rsidRDefault="00652362" w:rsidP="00E04392">
      <w:r>
        <w:tab/>
        <w:t>Modelo lógico</w:t>
      </w:r>
    </w:p>
    <w:p w14:paraId="6DB5B3A1" w14:textId="5C7B1065" w:rsidR="00652362" w:rsidRDefault="00652362" w:rsidP="00E04392">
      <w:r>
        <w:tab/>
        <w:t>Segue abaixo modelo lógico de banco de dados</w:t>
      </w:r>
    </w:p>
    <w:p w14:paraId="7830ED59" w14:textId="6423A7EE" w:rsidR="00652362" w:rsidRDefault="00652362" w:rsidP="00E04392">
      <w:r w:rsidRPr="007521D7">
        <w:rPr>
          <w:noProof/>
        </w:rPr>
        <w:drawing>
          <wp:inline distT="0" distB="0" distL="0" distR="0" wp14:anchorId="46EE452E" wp14:editId="45740F45">
            <wp:extent cx="5760720" cy="356475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Default="00E04392" w:rsidP="00E04392">
      <w:r w:rsidRPr="004B1208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652362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lastRenderedPageBreak/>
        <w:tab/>
      </w:r>
      <w:r>
        <w:rPr>
          <w:rFonts w:cs="Arial"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882BD0">
        <w:rPr>
          <w:noProof/>
        </w:rPr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</w:r>
      <w:r w:rsidR="00652362">
        <w:rPr>
          <w:rFonts w:cs="Arial"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426EBE50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estufas:</w:t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47C491DF" w14:textId="77777777" w:rsidR="00EF74F9" w:rsidRDefault="00EF74F9" w:rsidP="00EF74F9">
      <w:r>
        <w:br w:type="textWrapping" w:clear="all"/>
      </w:r>
    </w:p>
    <w:p w14:paraId="5B1CF97E" w14:textId="0E812FCF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moderada:</w:t>
      </w:r>
    </w:p>
    <w:p w14:paraId="019C3CAE" w14:textId="77777777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Quando a temperatura está moderada, é exibido um ícone de “plantação” e a borda aparece na cor verde.</w:t>
      </w:r>
    </w:p>
    <w:p w14:paraId="61D093E2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0F666880" w14:textId="5FD1CBB8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em alerta:</w:t>
      </w:r>
    </w:p>
    <w:p w14:paraId="66C39F8F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começa a variar, é exibido o mesmo ícone de “plantação”, porém num tom amarelado, a borda também fica amarela.</w:t>
      </w:r>
    </w:p>
    <w:p w14:paraId="79CD1F77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39D7829" wp14:editId="0B1798E9">
            <wp:extent cx="2143125" cy="18573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0205" cy="1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3B695173" w14:textId="77777777" w:rsidR="00EF74F9" w:rsidRDefault="00EF74F9" w:rsidP="00EF74F9"/>
    <w:p w14:paraId="52667940" w14:textId="77777777" w:rsidR="00EF74F9" w:rsidRDefault="00EF74F9" w:rsidP="00EF74F9"/>
    <w:p w14:paraId="4046693C" w14:textId="77777777" w:rsidR="00EF74F9" w:rsidRDefault="00EF74F9" w:rsidP="00EF74F9"/>
    <w:p w14:paraId="68400C98" w14:textId="77777777" w:rsidR="00EF74F9" w:rsidRDefault="00EF74F9" w:rsidP="00EF74F9"/>
    <w:p w14:paraId="7C300F56" w14:textId="77777777" w:rsidR="00EF74F9" w:rsidRDefault="00EF74F9" w:rsidP="00EF74F9"/>
    <w:p w14:paraId="5AC95A90" w14:textId="3CF138DF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Perigo: Temperatura alta</w:t>
      </w:r>
    </w:p>
    <w:p w14:paraId="79A43E1F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chega a níveis extremos, exibimos um ícone de “fogo” na estufa, e a borda se alterna entre branco e laranja, emitindo um alarme.</w:t>
      </w:r>
    </w:p>
    <w:p w14:paraId="2CF0161C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0AEA" w14:textId="77777777" w:rsidR="00EF74F9" w:rsidRDefault="00EF74F9" w:rsidP="00EF74F9">
      <w:pPr>
        <w:jc w:val="center"/>
      </w:pPr>
    </w:p>
    <w:p w14:paraId="6AE86535" w14:textId="77777777" w:rsidR="00EF74F9" w:rsidRDefault="00EF74F9" w:rsidP="00EF74F9">
      <w:pPr>
        <w:jc w:val="center"/>
      </w:pPr>
    </w:p>
    <w:p w14:paraId="707F96EA" w14:textId="052A259A" w:rsidR="00EF74F9" w:rsidRP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Perigo: Temperatura baixa</w:t>
      </w:r>
    </w:p>
    <w:p w14:paraId="69CD882A" w14:textId="77777777" w:rsidR="00EF74F9" w:rsidRPr="00A52BC3" w:rsidRDefault="00EF74F9" w:rsidP="00EF74F9">
      <w:pPr>
        <w:rPr>
          <w:rFonts w:cs="Arial"/>
        </w:rPr>
      </w:pPr>
      <w:r w:rsidRPr="00A52BC3">
        <w:rPr>
          <w:rFonts w:cs="Arial"/>
        </w:rPr>
        <w:t>Quando a temperatura chega a níveis muito baixos, exibimos um ícone de “frio”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77777777" w:rsidR="001E6AA0" w:rsidRDefault="001E6AA0" w:rsidP="001E6AA0">
      <w:r>
        <w:tab/>
        <w:t>- O cadastro da empresa deve estar validado antes para ter acesso;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7777777" w:rsidR="001E6AA0" w:rsidRDefault="001E6AA0" w:rsidP="001E6AA0">
      <w:pPr>
        <w:jc w:val="left"/>
        <w:rPr>
          <w:noProof/>
        </w:rPr>
      </w:pPr>
      <w:r>
        <w:rPr>
          <w:noProof/>
        </w:rPr>
        <w:tab/>
        <w:t>- 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77777777" w:rsidR="001E6AA0" w:rsidRDefault="001E6AA0" w:rsidP="001E6AA0">
      <w:r>
        <w:tab/>
        <w:t>O chamado criado pelo cliente irá passar por uma validação, caso for inválido o suporte n°1 irá registrar o atendimento e finalizá-lo. Após a validação, ocorrerá a avaliação do motivo e a realização do atendimento. 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75130CB1" w14:textId="77777777" w:rsidR="001E6AA0" w:rsidRPr="009D759E" w:rsidRDefault="001E6AA0" w:rsidP="001E6AA0">
      <w:r>
        <w:lastRenderedPageBreak/>
        <w:tab/>
      </w:r>
      <w:r>
        <w:rPr>
          <w:noProof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lastRenderedPageBreak/>
        <w:tab/>
      </w:r>
      <w:r w:rsidRPr="00092DCD">
        <w:rPr>
          <w:b/>
          <w:bCs/>
        </w:rPr>
        <w:t>FERRAMENTA DE SUPORTE</w:t>
      </w:r>
    </w:p>
    <w:p w14:paraId="60415748" w14:textId="77777777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45BE41EB" w14:textId="77777777" w:rsidR="001E6AA0" w:rsidRDefault="001E6AA0" w:rsidP="001E6AA0">
      <w:r>
        <w:tab/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7D3" w14:textId="77777777" w:rsidR="001E6AA0" w:rsidRDefault="001E6AA0" w:rsidP="001E6AA0">
      <w:r>
        <w:tab/>
        <w:t xml:space="preserve"> Os chamados são divididos em solicitações de serviço, incidente, problemas, alterações e os chamados em fila.</w:t>
      </w:r>
    </w:p>
    <w:p w14:paraId="34E8E67D" w14:textId="77777777" w:rsidR="001E6AA0" w:rsidRDefault="001E6AA0" w:rsidP="001E6AA0">
      <w:r>
        <w:tab/>
      </w:r>
      <w:r>
        <w:tab/>
      </w:r>
      <w:r>
        <w:tab/>
      </w:r>
    </w:p>
    <w:p w14:paraId="65DF2545" w14:textId="77777777" w:rsidR="001E6AA0" w:rsidRDefault="001E6AA0" w:rsidP="001E6AA0">
      <w:r>
        <w:tab/>
        <w:t>Canal de atendimento ao cliente:</w:t>
      </w:r>
    </w:p>
    <w:p w14:paraId="3CA5BC6E" w14:textId="77777777" w:rsidR="001E6AA0" w:rsidRDefault="001E6AA0" w:rsidP="001E6AA0">
      <w:r>
        <w:rPr>
          <w:noProof/>
        </w:rPr>
        <w:drawing>
          <wp:inline distT="0" distB="0" distL="0" distR="0" wp14:anchorId="582A2C37" wp14:editId="64EF1BC3">
            <wp:extent cx="5760720" cy="28822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A52C" w14:textId="77777777" w:rsidR="001E6AA0" w:rsidRDefault="001E6AA0" w:rsidP="001E6AA0">
      <w:r>
        <w:lastRenderedPageBreak/>
        <w:tab/>
        <w:t>Nessa área temos o suporte ou dúvidas sobre nosso serviço, onde o cliente irá entrar em contato via chat da ferramenta onde ocorrerá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0"/>
          <w:footerReference w:type="default" r:id="rId61"/>
          <w:headerReference w:type="first" r:id="rId62"/>
          <w:footerReference w:type="first" r:id="rId6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784852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4"/>
          <w:headerReference w:type="default" r:id="rId65"/>
          <w:footerReference w:type="default" r:id="rId66"/>
          <w:headerReference w:type="first" r:id="rId67"/>
          <w:footerReference w:type="first" r:id="rId68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69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0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1"/>
      <w:footerReference w:type="default" r:id="rId72"/>
      <w:headerReference w:type="first" r:id="rId73"/>
      <w:footerReference w:type="first" r:id="rId74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EB8B4" w14:textId="77777777" w:rsidR="003E3950" w:rsidRDefault="003E3950">
      <w:r>
        <w:separator/>
      </w:r>
    </w:p>
    <w:p w14:paraId="2A70A6D0" w14:textId="77777777" w:rsidR="003E3950" w:rsidRDefault="003E3950"/>
    <w:p w14:paraId="3EBC46BD" w14:textId="77777777" w:rsidR="003E3950" w:rsidRDefault="003E3950"/>
    <w:p w14:paraId="57F29DF2" w14:textId="77777777" w:rsidR="003E3950" w:rsidRDefault="003E3950"/>
  </w:endnote>
  <w:endnote w:type="continuationSeparator" w:id="0">
    <w:p w14:paraId="15876259" w14:textId="77777777" w:rsidR="003E3950" w:rsidRDefault="003E3950">
      <w:r>
        <w:continuationSeparator/>
      </w:r>
    </w:p>
    <w:p w14:paraId="05D4A96E" w14:textId="77777777" w:rsidR="003E3950" w:rsidRDefault="003E3950"/>
    <w:p w14:paraId="4A74A42C" w14:textId="77777777" w:rsidR="003E3950" w:rsidRDefault="003E3950"/>
    <w:p w14:paraId="77CB0333" w14:textId="77777777" w:rsidR="003E3950" w:rsidRDefault="003E39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40AC4" w14:textId="77777777" w:rsidR="003E3950" w:rsidRDefault="003E3950">
      <w:r>
        <w:separator/>
      </w:r>
    </w:p>
    <w:p w14:paraId="58ADE0A9" w14:textId="77777777" w:rsidR="003E3950" w:rsidRDefault="003E3950"/>
    <w:p w14:paraId="21909CF8" w14:textId="77777777" w:rsidR="003E3950" w:rsidRDefault="003E3950"/>
    <w:p w14:paraId="43E2AD4F" w14:textId="77777777" w:rsidR="003E3950" w:rsidRDefault="003E3950"/>
  </w:footnote>
  <w:footnote w:type="continuationSeparator" w:id="0">
    <w:p w14:paraId="5964A85A" w14:textId="77777777" w:rsidR="003E3950" w:rsidRDefault="003E3950">
      <w:r>
        <w:continuationSeparator/>
      </w:r>
    </w:p>
    <w:p w14:paraId="059B6C2D" w14:textId="77777777" w:rsidR="003E3950" w:rsidRDefault="003E3950"/>
    <w:p w14:paraId="3691A7E8" w14:textId="77777777" w:rsidR="003E3950" w:rsidRDefault="003E3950"/>
    <w:p w14:paraId="0CE3338B" w14:textId="77777777" w:rsidR="003E3950" w:rsidRDefault="003E395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555AE7" w:rsidRDefault="003E3950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60123F" w:rsidRPr="00DF7534" w:rsidRDefault="00DF753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60123F">
      <w:rPr>
        <w:noProof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3E3950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3E3950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3E3950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3E3950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3E3950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9B2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950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5F98"/>
    <w:rsid w:val="00687241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1162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eader" Target="header6.xml"/><Relationship Id="rId34" Type="http://schemas.openxmlformats.org/officeDocument/2006/relationships/image" Target="media/image15.png"/><Relationship Id="rId42" Type="http://schemas.openxmlformats.org/officeDocument/2006/relationships/footer" Target="footer8.xml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footer" Target="footer12.xml"/><Relationship Id="rId68" Type="http://schemas.openxmlformats.org/officeDocument/2006/relationships/footer" Target="footer14.xml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eader" Target="header16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header" Target="header8.xml"/><Relationship Id="rId45" Type="http://schemas.openxmlformats.org/officeDocument/2006/relationships/footer" Target="footer10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oter" Target="footer13.xml"/><Relationship Id="rId74" Type="http://schemas.openxmlformats.org/officeDocument/2006/relationships/footer" Target="footer16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jpeg"/><Relationship Id="rId61" Type="http://schemas.openxmlformats.org/officeDocument/2006/relationships/footer" Target="footer11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header" Target="header10.xml"/><Relationship Id="rId52" Type="http://schemas.openxmlformats.org/officeDocument/2006/relationships/image" Target="media/image27.png"/><Relationship Id="rId60" Type="http://schemas.openxmlformats.org/officeDocument/2006/relationships/header" Target="header11.xml"/><Relationship Id="rId65" Type="http://schemas.openxmlformats.org/officeDocument/2006/relationships/header" Target="header14.xml"/><Relationship Id="rId73" Type="http://schemas.openxmlformats.org/officeDocument/2006/relationships/header" Target="header1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footer" Target="footer9.xml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header" Target="header13.xml"/><Relationship Id="rId69" Type="http://schemas.openxmlformats.org/officeDocument/2006/relationships/hyperlink" Target="http://www.ncbi.nlm.nih.gov/entrez/query.fcgi?cmd=Retrieve&amp;db=PubMed&amp;dopt=Citation&amp;list_uids=15090378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footer" Target="footer15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header" Target="header15.xml"/><Relationship Id="rId20" Type="http://schemas.openxmlformats.org/officeDocument/2006/relationships/header" Target="header5.xml"/><Relationship Id="rId41" Type="http://schemas.openxmlformats.org/officeDocument/2006/relationships/header" Target="header9.xml"/><Relationship Id="rId54" Type="http://schemas.openxmlformats.org/officeDocument/2006/relationships/image" Target="media/image29.png"/><Relationship Id="rId62" Type="http://schemas.openxmlformats.org/officeDocument/2006/relationships/header" Target="header12.xml"/><Relationship Id="rId70" Type="http://schemas.openxmlformats.org/officeDocument/2006/relationships/hyperlink" Target="http://www.ncbi.nlm.nih.gov/entrez/query.fcgi?cmd=Retrieve&amp;db=PubMed&amp;dopt=Citation&amp;list_uids=6337002" TargetMode="External"/><Relationship Id="rId75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542</TotalTime>
  <Pages>32</Pages>
  <Words>2233</Words>
  <Characters>12061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Black .</cp:lastModifiedBy>
  <cp:revision>67</cp:revision>
  <cp:lastPrinted>2009-11-04T00:12:00Z</cp:lastPrinted>
  <dcterms:created xsi:type="dcterms:W3CDTF">2017-11-20T21:48:00Z</dcterms:created>
  <dcterms:modified xsi:type="dcterms:W3CDTF">2021-06-15T21:56:00Z</dcterms:modified>
</cp:coreProperties>
</file>