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ECDB9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4D631AB2" w14:textId="4B006431" w:rsidR="00370E34" w:rsidRDefault="00263DE5" w:rsidP="00E07423">
      <w:pPr>
        <w:pStyle w:val="NormalGrande"/>
      </w:pPr>
      <w:r>
        <w:t>Bruna yumi sato</w:t>
      </w:r>
      <w:r>
        <w:br/>
        <w:t>caio hideki katurem</w:t>
      </w:r>
    </w:p>
    <w:p w14:paraId="69108BC8" w14:textId="493F2C42" w:rsidR="00263DE5" w:rsidRDefault="00263DE5" w:rsidP="00E07423">
      <w:pPr>
        <w:pStyle w:val="NormalGrande"/>
      </w:pPr>
      <w:r>
        <w:t>isaac ferreira santos</w:t>
      </w:r>
    </w:p>
    <w:p w14:paraId="1791BA1E" w14:textId="6739CBED" w:rsidR="00263DE5" w:rsidRDefault="00263DE5" w:rsidP="00E07423">
      <w:pPr>
        <w:pStyle w:val="NormalGrande"/>
      </w:pPr>
      <w:r>
        <w:t>joão pedro lima santos</w:t>
      </w:r>
    </w:p>
    <w:p w14:paraId="2F513F55" w14:textId="24C08F79" w:rsidR="00263DE5" w:rsidRDefault="00263DE5" w:rsidP="00E07423">
      <w:pPr>
        <w:pStyle w:val="NormalGrande"/>
      </w:pPr>
      <w:r>
        <w:t>júlio moudatsos strassacapa rodrigues</w:t>
      </w:r>
    </w:p>
    <w:p w14:paraId="0A4CCF2E" w14:textId="589324CF" w:rsidR="00263DE5" w:rsidRPr="004C56C6" w:rsidRDefault="00263DE5" w:rsidP="00E07423">
      <w:pPr>
        <w:pStyle w:val="NormalGrande"/>
      </w:pPr>
      <w:r>
        <w:t>MATHEUS ALVES CORREIA</w:t>
      </w:r>
    </w:p>
    <w:p w14:paraId="6E0402B1" w14:textId="77777777" w:rsidR="00370E34" w:rsidRPr="004C56C6" w:rsidRDefault="00370E34" w:rsidP="00E07423">
      <w:pPr>
        <w:pStyle w:val="NormalGrande"/>
      </w:pPr>
    </w:p>
    <w:p w14:paraId="2AE82CF3" w14:textId="77777777" w:rsidR="00370E34" w:rsidRPr="004C56C6" w:rsidRDefault="00370E34" w:rsidP="00E07423">
      <w:pPr>
        <w:pStyle w:val="NormalGrande"/>
      </w:pPr>
    </w:p>
    <w:p w14:paraId="28112871" w14:textId="77777777" w:rsidR="00370E34" w:rsidRPr="004C56C6" w:rsidRDefault="00370E34" w:rsidP="00E07423">
      <w:pPr>
        <w:pStyle w:val="NormalGrande"/>
      </w:pPr>
    </w:p>
    <w:p w14:paraId="35493970" w14:textId="77777777" w:rsidR="00370E34" w:rsidRPr="004C56C6" w:rsidRDefault="00370E34" w:rsidP="00E07423">
      <w:pPr>
        <w:pStyle w:val="NormalGrande"/>
      </w:pPr>
    </w:p>
    <w:p w14:paraId="552D54FA" w14:textId="77777777" w:rsidR="00370E34" w:rsidRPr="004C56C6" w:rsidRDefault="00370E34" w:rsidP="00E07423">
      <w:pPr>
        <w:pStyle w:val="NormalGrande"/>
      </w:pPr>
    </w:p>
    <w:p w14:paraId="4721EC1D" w14:textId="77777777" w:rsidR="00370E34" w:rsidRPr="004C56C6" w:rsidRDefault="00370E34" w:rsidP="00E07423">
      <w:pPr>
        <w:pStyle w:val="NormalGrande"/>
      </w:pPr>
    </w:p>
    <w:p w14:paraId="7B6BE096" w14:textId="77777777" w:rsidR="00370E34" w:rsidRPr="004C56C6" w:rsidRDefault="00370E34" w:rsidP="00E07423">
      <w:pPr>
        <w:pStyle w:val="NormalGrande"/>
      </w:pPr>
    </w:p>
    <w:p w14:paraId="7493C257" w14:textId="77777777" w:rsidR="00370E34" w:rsidRPr="004C56C6" w:rsidRDefault="00370E34" w:rsidP="00E07423">
      <w:pPr>
        <w:pStyle w:val="NormalGrande"/>
      </w:pPr>
    </w:p>
    <w:p w14:paraId="63937A84" w14:textId="77777777" w:rsidR="00370E34" w:rsidRPr="004C56C6" w:rsidRDefault="00370E34" w:rsidP="00E07423">
      <w:pPr>
        <w:pStyle w:val="NormalGrande"/>
      </w:pPr>
    </w:p>
    <w:p w14:paraId="2BCFFDFC" w14:textId="77777777" w:rsidR="00370E34" w:rsidRPr="004C56C6" w:rsidRDefault="00370E34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216DB051" w14:textId="77777777" w:rsidR="000D47E0" w:rsidRDefault="003219B2" w:rsidP="00DB04D5">
      <w:pPr>
        <w:pStyle w:val="NormalGrande"/>
      </w:pPr>
      <w:r>
        <w:t>BOLTTECH</w:t>
      </w:r>
      <w:r w:rsidR="000D47E0">
        <w:t>:</w:t>
      </w:r>
    </w:p>
    <w:p w14:paraId="33F51764" w14:textId="3FAC078B" w:rsidR="00DB04D5" w:rsidRPr="004C56C6" w:rsidRDefault="000D47E0" w:rsidP="00DB04D5">
      <w:pPr>
        <w:pStyle w:val="NormalGrande"/>
      </w:pPr>
      <w:r w:rsidRPr="001B0C53">
        <w:rPr>
          <w:noProof/>
        </w:rPr>
        <w:t>controle de temp</w:t>
      </w:r>
      <w:r>
        <w:rPr>
          <w:noProof/>
        </w:rPr>
        <w:t>eratura na produção de CAFÉ</w:t>
      </w:r>
      <w:r w:rsidR="003219B2">
        <w:br/>
        <w:t xml:space="preserve">  </w:t>
      </w:r>
    </w:p>
    <w:p w14:paraId="5C8F3224" w14:textId="77777777" w:rsidR="00370E34" w:rsidRPr="004C56C6" w:rsidRDefault="00370E34" w:rsidP="00E07423">
      <w:pPr>
        <w:pStyle w:val="NormalGrande"/>
      </w:pP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59374737" w14:textId="77777777" w:rsidR="00370E34" w:rsidRPr="004C56C6" w:rsidRDefault="00370E34" w:rsidP="00E07423">
      <w:pPr>
        <w:pStyle w:val="NormalGrande"/>
      </w:pPr>
    </w:p>
    <w:p w14:paraId="38B3DC3A" w14:textId="77777777" w:rsidR="00370E34" w:rsidRPr="004C56C6" w:rsidRDefault="00370E34" w:rsidP="00E07423">
      <w:pPr>
        <w:pStyle w:val="NormalGrande"/>
      </w:pPr>
    </w:p>
    <w:p w14:paraId="67146F57" w14:textId="77777777" w:rsidR="00370E34" w:rsidRPr="004C56C6" w:rsidRDefault="00370E34" w:rsidP="00E07423">
      <w:pPr>
        <w:pStyle w:val="NormalGrande"/>
      </w:pPr>
    </w:p>
    <w:p w14:paraId="16004762" w14:textId="77777777" w:rsidR="00370E34" w:rsidRPr="004C56C6" w:rsidRDefault="00370E34" w:rsidP="00E07423">
      <w:pPr>
        <w:pStyle w:val="NormalGrande"/>
      </w:pPr>
    </w:p>
    <w:p w14:paraId="23BF27DC" w14:textId="77777777" w:rsidR="00370E34" w:rsidRPr="004C56C6" w:rsidRDefault="00370E34" w:rsidP="00E07423">
      <w:pPr>
        <w:pStyle w:val="NormalGrande"/>
      </w:pPr>
    </w:p>
    <w:p w14:paraId="7768F1AB" w14:textId="77777777" w:rsidR="00370E34" w:rsidRPr="004C56C6" w:rsidRDefault="00370E34" w:rsidP="00E07423">
      <w:pPr>
        <w:pStyle w:val="NormalGrande"/>
      </w:pP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1744E12F" w:rsidR="00370E34" w:rsidRDefault="00A379BB" w:rsidP="00E07423">
      <w:pPr>
        <w:pStyle w:val="NormalGrande"/>
      </w:pPr>
      <w:r>
        <w:t>20</w:t>
      </w:r>
      <w:r w:rsidR="00CE67CE">
        <w:t>21</w:t>
      </w:r>
    </w:p>
    <w:p w14:paraId="53C9A3AB" w14:textId="77777777" w:rsidR="00370E34" w:rsidRPr="004C56C6" w:rsidRDefault="00370E34" w:rsidP="003A0204">
      <w:pPr>
        <w:pStyle w:val="NormalGrande"/>
      </w:pPr>
      <w:r w:rsidRPr="004C56C6"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5FE0BD37" w14:textId="09D21520" w:rsidR="00A827CA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A827CA">
        <w:t>1</w:t>
      </w:r>
      <w:r w:rsidR="00A827CA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A827CA">
        <w:t>VISÃO DO PROJETO</w:t>
      </w:r>
      <w:r w:rsidR="00A827CA">
        <w:tab/>
      </w:r>
      <w:r w:rsidR="00C7185E">
        <w:t>6</w:t>
      </w:r>
    </w:p>
    <w:p w14:paraId="4BC7C4F1" w14:textId="11F0544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APRESENTAÇÃO DO GRUPO</w:t>
      </w:r>
      <w:r>
        <w:rPr>
          <w:noProof/>
        </w:rPr>
        <w:tab/>
      </w:r>
      <w:r w:rsidR="00C7185E">
        <w:rPr>
          <w:noProof/>
        </w:rPr>
        <w:t>6</w:t>
      </w:r>
    </w:p>
    <w:p w14:paraId="49DB22D9" w14:textId="457D998C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CONTEXTO</w:t>
      </w:r>
      <w:r>
        <w:rPr>
          <w:noProof/>
        </w:rPr>
        <w:tab/>
      </w:r>
      <w:r w:rsidR="00C7185E">
        <w:rPr>
          <w:noProof/>
        </w:rPr>
        <w:t>6</w:t>
      </w:r>
    </w:p>
    <w:p w14:paraId="76D4BBBD" w14:textId="6DAF5BDC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Problema / justificativa do projeto</w:t>
      </w:r>
      <w:r>
        <w:rPr>
          <w:noProof/>
        </w:rPr>
        <w:tab/>
      </w:r>
      <w:r w:rsidR="00C7185E">
        <w:rPr>
          <w:noProof/>
        </w:rPr>
        <w:t>6</w:t>
      </w:r>
    </w:p>
    <w:p w14:paraId="5A334ADA" w14:textId="448C89BD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objetivo da solução</w:t>
      </w:r>
      <w:r>
        <w:rPr>
          <w:noProof/>
        </w:rPr>
        <w:tab/>
      </w:r>
      <w:r w:rsidR="00C7185E">
        <w:rPr>
          <w:noProof/>
        </w:rPr>
        <w:t>7</w:t>
      </w:r>
    </w:p>
    <w:p w14:paraId="7CCB7D82" w14:textId="18CFC758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diagrama da solução</w:t>
      </w:r>
      <w:r>
        <w:rPr>
          <w:noProof/>
        </w:rPr>
        <w:tab/>
      </w:r>
      <w:r w:rsidR="00C7185E">
        <w:rPr>
          <w:noProof/>
        </w:rPr>
        <w:t>8</w:t>
      </w:r>
    </w:p>
    <w:p w14:paraId="259AEF25" w14:textId="009B14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 w:rsidR="00C7185E">
        <w:t>10</w:t>
      </w:r>
    </w:p>
    <w:p w14:paraId="43D52F4A" w14:textId="6907F81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Definição da Equipe do projeto</w:t>
      </w:r>
      <w:r>
        <w:rPr>
          <w:noProof/>
        </w:rPr>
        <w:tab/>
      </w:r>
      <w:r w:rsidR="00C7185E">
        <w:rPr>
          <w:noProof/>
        </w:rPr>
        <w:t>10</w:t>
      </w:r>
    </w:p>
    <w:p w14:paraId="64840358" w14:textId="51171FA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E FERRAMENTA DE GESTÃO DE PROJETOS</w:t>
      </w:r>
      <w:r>
        <w:rPr>
          <w:noProof/>
        </w:rPr>
        <w:tab/>
      </w:r>
      <w:r w:rsidR="00490942">
        <w:rPr>
          <w:noProof/>
        </w:rPr>
        <w:t>10</w:t>
      </w:r>
    </w:p>
    <w:p w14:paraId="37814287" w14:textId="65D824D3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Gestão dos Riscos do Projeto</w:t>
      </w:r>
      <w:r>
        <w:rPr>
          <w:noProof/>
        </w:rPr>
        <w:tab/>
      </w:r>
      <w:r w:rsidR="00490942">
        <w:rPr>
          <w:noProof/>
        </w:rPr>
        <w:t>11</w:t>
      </w:r>
    </w:p>
    <w:p w14:paraId="74E1FCAC" w14:textId="0EFDA0D6" w:rsidR="00A827CA" w:rsidRPr="000014AC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</w:pPr>
      <w:r w:rsidRPr="000014AC">
        <w:rPr>
          <w:rFonts w:ascii="Times New Roman" w:hAnsi="Times New Roman"/>
          <w:caps w:val="0"/>
          <w:noProof/>
          <w:snapToGrid w:val="0"/>
          <w:color w:val="000000"/>
          <w:w w:val="0"/>
          <w:lang w:val="en-US"/>
        </w:rPr>
        <w:t>2.4</w:t>
      </w:r>
      <w:r w:rsidRPr="000014AC"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  <w:tab/>
      </w:r>
      <w:r w:rsidRPr="000014AC">
        <w:rPr>
          <w:b/>
          <w:noProof/>
          <w:lang w:val="en-US"/>
        </w:rPr>
        <w:t>PRODUCT BACKLOG e requisitos</w:t>
      </w:r>
      <w:r w:rsidRPr="000014AC">
        <w:rPr>
          <w:noProof/>
          <w:lang w:val="en-US"/>
        </w:rPr>
        <w:tab/>
      </w:r>
      <w:r w:rsidR="00490942">
        <w:rPr>
          <w:noProof/>
        </w:rPr>
        <w:t>12</w:t>
      </w:r>
    </w:p>
    <w:p w14:paraId="1CA74534" w14:textId="609EABBA" w:rsidR="00A827CA" w:rsidRPr="000014AC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</w:pPr>
      <w:r w:rsidRPr="000014AC">
        <w:rPr>
          <w:rFonts w:ascii="Times New Roman" w:hAnsi="Times New Roman"/>
          <w:caps w:val="0"/>
          <w:noProof/>
          <w:snapToGrid w:val="0"/>
          <w:color w:val="000000"/>
          <w:w w:val="0"/>
          <w:lang w:val="en-US"/>
        </w:rPr>
        <w:t>2.5</w:t>
      </w:r>
      <w:r w:rsidRPr="000014AC"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  <w:tab/>
      </w:r>
      <w:r w:rsidRPr="000014AC">
        <w:rPr>
          <w:b/>
          <w:noProof/>
          <w:lang w:val="en-US"/>
        </w:rPr>
        <w:t>Sprints / sprint backlog</w:t>
      </w:r>
      <w:r w:rsidRPr="000014AC">
        <w:rPr>
          <w:noProof/>
          <w:lang w:val="en-US"/>
        </w:rPr>
        <w:tab/>
      </w:r>
      <w:r w:rsidR="00490942">
        <w:rPr>
          <w:noProof/>
        </w:rPr>
        <w:t>12</w:t>
      </w:r>
    </w:p>
    <w:p w14:paraId="581692F6" w14:textId="1BF91D72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D7354F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D7354F">
        <w:rPr>
          <w:color w:val="000000"/>
        </w:rPr>
        <w:t>desenvolvimento do projeto</w:t>
      </w:r>
      <w:r>
        <w:tab/>
      </w:r>
      <w:r w:rsidR="009D0D7F">
        <w:t>15</w:t>
      </w:r>
    </w:p>
    <w:p w14:paraId="7510D49C" w14:textId="714A788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– Aquisição de dados Arduino/SIMULADOR</w:t>
      </w:r>
      <w:r>
        <w:rPr>
          <w:noProof/>
        </w:rPr>
        <w:tab/>
      </w:r>
      <w:r w:rsidR="009D0D7F">
        <w:rPr>
          <w:noProof/>
        </w:rPr>
        <w:t>15</w:t>
      </w:r>
    </w:p>
    <w:p w14:paraId="21B95E6F" w14:textId="47A0B69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- Aplicação</w:t>
      </w:r>
      <w:r>
        <w:rPr>
          <w:noProof/>
        </w:rPr>
        <w:tab/>
      </w:r>
      <w:r w:rsidR="009D0D7F">
        <w:rPr>
          <w:noProof/>
        </w:rPr>
        <w:t>16</w:t>
      </w:r>
    </w:p>
    <w:p w14:paraId="5F68823E" w14:textId="2CC924E6" w:rsidR="00A827CA" w:rsidRDefault="00A827CA" w:rsidP="009D0D7F">
      <w:pPr>
        <w:pStyle w:val="Sumrio2"/>
        <w:ind w:left="0" w:firstLine="0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Banco de Dados</w:t>
      </w:r>
      <w:r>
        <w:rPr>
          <w:noProof/>
        </w:rPr>
        <w:tab/>
      </w:r>
      <w:r w:rsidR="009D0D7F">
        <w:rPr>
          <w:noProof/>
        </w:rPr>
        <w:t>19</w:t>
      </w:r>
    </w:p>
    <w:p w14:paraId="47596E06" w14:textId="4CE527B3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Protótipo das telas, lógica e usabilidade</w:t>
      </w:r>
      <w:r>
        <w:rPr>
          <w:noProof/>
        </w:rPr>
        <w:tab/>
      </w:r>
      <w:r w:rsidR="00961293">
        <w:rPr>
          <w:noProof/>
        </w:rPr>
        <w:t>20</w:t>
      </w:r>
    </w:p>
    <w:p w14:paraId="4CDEAC6D" w14:textId="2B165FD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MÉTRICAS</w:t>
      </w:r>
      <w:r>
        <w:rPr>
          <w:noProof/>
        </w:rPr>
        <w:tab/>
      </w:r>
      <w:r w:rsidR="00961293">
        <w:rPr>
          <w:noProof/>
        </w:rPr>
        <w:t>24</w:t>
      </w:r>
    </w:p>
    <w:p w14:paraId="1589C00B" w14:textId="3E049C07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 w:rsidR="00961293">
        <w:t>2</w:t>
      </w:r>
      <w:r w:rsidR="004B1852">
        <w:t>7</w:t>
      </w:r>
      <w:r w:rsidR="004B1852">
        <w:tab/>
      </w:r>
      <w:r w:rsidR="00961293">
        <w:tab/>
      </w:r>
    </w:p>
    <w:p w14:paraId="609935CB" w14:textId="797029CB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Manual de Instalação da solução</w:t>
      </w:r>
      <w:r>
        <w:rPr>
          <w:noProof/>
        </w:rPr>
        <w:tab/>
      </w:r>
      <w:r w:rsidR="00961293">
        <w:rPr>
          <w:noProof/>
        </w:rPr>
        <w:t>2</w:t>
      </w:r>
      <w:r w:rsidR="004B1852">
        <w:rPr>
          <w:noProof/>
        </w:rPr>
        <w:t>7</w:t>
      </w:r>
    </w:p>
    <w:p w14:paraId="70B197BE" w14:textId="4DED43B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Atendimento e Suporte / FERRAMENTA</w:t>
      </w:r>
      <w:r>
        <w:rPr>
          <w:noProof/>
        </w:rPr>
        <w:tab/>
      </w:r>
      <w:r w:rsidR="00961293">
        <w:rPr>
          <w:noProof/>
        </w:rPr>
        <w:t>3</w:t>
      </w:r>
      <w:r w:rsidR="004B1852">
        <w:rPr>
          <w:noProof/>
        </w:rPr>
        <w:t>2</w:t>
      </w:r>
    </w:p>
    <w:p w14:paraId="68173C8C" w14:textId="1623A77F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 w:rsidR="00961293">
        <w:t>37</w:t>
      </w:r>
    </w:p>
    <w:p w14:paraId="5E7AAFAF" w14:textId="6E60152D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resultados</w:t>
      </w:r>
      <w:r>
        <w:rPr>
          <w:noProof/>
        </w:rPr>
        <w:tab/>
      </w:r>
      <w:r w:rsidR="00961293">
        <w:rPr>
          <w:noProof/>
        </w:rPr>
        <w:t>37</w:t>
      </w:r>
    </w:p>
    <w:p w14:paraId="23B2AAD6" w14:textId="7C65BCF3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aprendizado com o projeto</w:t>
      </w:r>
      <w:r>
        <w:rPr>
          <w:noProof/>
        </w:rPr>
        <w:tab/>
      </w:r>
      <w:r w:rsidR="00961293">
        <w:rPr>
          <w:noProof/>
        </w:rPr>
        <w:t>37</w:t>
      </w:r>
    </w:p>
    <w:p w14:paraId="18509A8D" w14:textId="3FB6715B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Considerações finais sobre A evolução da solução</w:t>
      </w:r>
      <w:r>
        <w:rPr>
          <w:noProof/>
        </w:rPr>
        <w:tab/>
      </w:r>
      <w:r w:rsidR="00961293">
        <w:rPr>
          <w:noProof/>
        </w:rPr>
        <w:t>37</w:t>
      </w:r>
    </w:p>
    <w:p w14:paraId="6745DFA6" w14:textId="1810F47C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 w:rsidR="00961293">
        <w:t>39</w:t>
      </w:r>
    </w:p>
    <w:p w14:paraId="5F966359" w14:textId="7EA1C7A1" w:rsidR="00370E34" w:rsidRDefault="005900C5" w:rsidP="00861528">
      <w:pPr>
        <w:rPr>
          <w:noProof/>
        </w:rPr>
      </w:pPr>
      <w:r>
        <w:lastRenderedPageBreak/>
        <w:fldChar w:fldCharType="end"/>
      </w:r>
    </w:p>
    <w:p w14:paraId="276E2D78" w14:textId="77777777"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115133AD" w14:textId="77777777"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14:paraId="7338205A" w14:textId="18230AF5" w:rsidR="00370E34" w:rsidRDefault="00FE0C42" w:rsidP="0080036E">
      <w:pPr>
        <w:pStyle w:val="FolhadeRostodosCaptulos"/>
      </w:pPr>
      <w:r>
        <w:lastRenderedPageBreak/>
        <w:tab/>
      </w:r>
      <w:r w:rsidR="00C9731E">
        <w:br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73427763"/>
      <w:bookmarkEnd w:id="2"/>
      <w:bookmarkEnd w:id="3"/>
      <w:r>
        <w:lastRenderedPageBreak/>
        <w:t>VISÃO DO PROJETO</w:t>
      </w:r>
      <w:bookmarkEnd w:id="4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73427764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14:paraId="0FB1953D" w14:textId="29B4E0D7" w:rsidR="00370E34" w:rsidRDefault="003E6F98" w:rsidP="00FC20C1">
      <w:pPr>
        <w:rPr>
          <w:noProof/>
        </w:rPr>
      </w:pPr>
      <w:r>
        <w:rPr>
          <w:noProof/>
        </w:rPr>
        <w:tab/>
      </w:r>
      <w:r w:rsidR="009E742E">
        <w:rPr>
          <w:noProof/>
        </w:rPr>
        <w:t>O grupo Bolttech</w:t>
      </w:r>
      <w:r w:rsidR="00825550">
        <w:rPr>
          <w:noProof/>
        </w:rPr>
        <w:t xml:space="preserve">, direcionado ao </w:t>
      </w:r>
      <w:r w:rsidR="00825550" w:rsidRPr="001B0C53">
        <w:rPr>
          <w:noProof/>
        </w:rPr>
        <w:t>controle de temp</w:t>
      </w:r>
      <w:r w:rsidR="00825550">
        <w:rPr>
          <w:noProof/>
        </w:rPr>
        <w:t>eratura na produção de café em e</w:t>
      </w:r>
      <w:r w:rsidR="00825550" w:rsidRPr="001B0C53">
        <w:rPr>
          <w:noProof/>
        </w:rPr>
        <w:t>stufas</w:t>
      </w:r>
      <w:r w:rsidR="00825550">
        <w:rPr>
          <w:noProof/>
        </w:rPr>
        <w:t>,</w:t>
      </w:r>
      <w:r w:rsidR="009E742E">
        <w:rPr>
          <w:noProof/>
        </w:rPr>
        <w:t xml:space="preserve"> tem como integrantes os alunos: </w:t>
      </w:r>
      <w:r w:rsidR="00430A3F">
        <w:t xml:space="preserve">Bruna Yumi Sato, </w:t>
      </w:r>
      <w:r w:rsidR="00430A3F" w:rsidRPr="00BD31A3">
        <w:t xml:space="preserve">Caio Hideki </w:t>
      </w:r>
      <w:proofErr w:type="spellStart"/>
      <w:r w:rsidR="00430A3F" w:rsidRPr="00BD31A3">
        <w:t>Katurem</w:t>
      </w:r>
      <w:proofErr w:type="spellEnd"/>
      <w:r w:rsidR="00430A3F">
        <w:t xml:space="preserve">, Isaac Ferreira Santos, João Pedro Lima Santos, </w:t>
      </w:r>
      <w:r w:rsidR="00430A3F" w:rsidRPr="00BD31A3">
        <w:t>J</w:t>
      </w:r>
      <w:r w:rsidR="00430A3F">
        <w:t>ú</w:t>
      </w:r>
      <w:r w:rsidR="00430A3F" w:rsidRPr="00BD31A3">
        <w:t xml:space="preserve">lio </w:t>
      </w:r>
      <w:proofErr w:type="spellStart"/>
      <w:r w:rsidR="00430A3F" w:rsidRPr="00BD31A3">
        <w:t>Moudatsos</w:t>
      </w:r>
      <w:proofErr w:type="spellEnd"/>
      <w:r w:rsidR="00430A3F" w:rsidRPr="00BD31A3">
        <w:t xml:space="preserve"> </w:t>
      </w:r>
      <w:proofErr w:type="spellStart"/>
      <w:r w:rsidR="00430A3F" w:rsidRPr="00BD31A3">
        <w:t>Strassacapa</w:t>
      </w:r>
      <w:proofErr w:type="spellEnd"/>
      <w:r w:rsidR="00430A3F" w:rsidRPr="00BD31A3">
        <w:t xml:space="preserve"> Rodrigues</w:t>
      </w:r>
      <w:r w:rsidR="00430A3F">
        <w:t>, e Matheus Alves Correia</w:t>
      </w:r>
      <w:r w:rsidR="009E742E">
        <w:rPr>
          <w:noProof/>
        </w:rPr>
        <w:t>.</w:t>
      </w:r>
      <w:r w:rsidR="00FC20C1">
        <w:rPr>
          <w:noProof/>
        </w:rPr>
        <w:t xml:space="preserve"> A empresa t</w:t>
      </w:r>
      <w:r w:rsidR="009E742E">
        <w:rPr>
          <w:noProof/>
        </w:rPr>
        <w:t>em como intuito</w:t>
      </w:r>
      <w:r w:rsidR="00825550">
        <w:rPr>
          <w:noProof/>
        </w:rPr>
        <w:t xml:space="preserve"> principal</w:t>
      </w:r>
      <w:r w:rsidR="009E742E">
        <w:rPr>
          <w:noProof/>
        </w:rPr>
        <w:t xml:space="preserve"> </w:t>
      </w:r>
      <w:r w:rsidR="00825550">
        <w:rPr>
          <w:noProof/>
        </w:rPr>
        <w:t>ressaltar</w:t>
      </w:r>
      <w:r w:rsidR="009E742E">
        <w:rPr>
          <w:noProof/>
        </w:rPr>
        <w:t xml:space="preserve"> a importância do contro</w:t>
      </w:r>
      <w:r w:rsidR="00DD4244">
        <w:rPr>
          <w:noProof/>
        </w:rPr>
        <w:t xml:space="preserve">le de temperatura </w:t>
      </w:r>
      <w:r w:rsidR="00825550">
        <w:rPr>
          <w:noProof/>
        </w:rPr>
        <w:t>na relação entre esta e</w:t>
      </w:r>
      <w:r w:rsidR="00DD4244">
        <w:rPr>
          <w:noProof/>
        </w:rPr>
        <w:t xml:space="preserve"> a produtividade do café no</w:t>
      </w:r>
      <w:r w:rsidR="00825550">
        <w:rPr>
          <w:noProof/>
        </w:rPr>
        <w:t xml:space="preserve"> cenário agrícola</w:t>
      </w:r>
      <w:r w:rsidR="00DD4244">
        <w:rPr>
          <w:noProof/>
        </w:rPr>
        <w:t xml:space="preserve"> </w:t>
      </w:r>
      <w:r w:rsidR="00825550">
        <w:rPr>
          <w:noProof/>
        </w:rPr>
        <w:t>b</w:t>
      </w:r>
      <w:r w:rsidR="00DD4244">
        <w:rPr>
          <w:noProof/>
        </w:rPr>
        <w:t>rasil</w:t>
      </w:r>
      <w:r w:rsidR="00825550">
        <w:rPr>
          <w:noProof/>
        </w:rPr>
        <w:t>eiro</w:t>
      </w:r>
      <w:r w:rsidR="00DD4244">
        <w:rPr>
          <w:noProof/>
        </w:rPr>
        <w:t xml:space="preserve">. </w:t>
      </w:r>
    </w:p>
    <w:p w14:paraId="2AB6FB09" w14:textId="7EB66CFE" w:rsidR="003F4E12" w:rsidRPr="00192CAB" w:rsidRDefault="00084588" w:rsidP="003F4E12">
      <w:pPr>
        <w:pStyle w:val="Ttulo2"/>
        <w:rPr>
          <w:b/>
        </w:rPr>
      </w:pPr>
      <w:bookmarkStart w:id="6" w:name="_Toc73427765"/>
      <w:bookmarkStart w:id="7" w:name="_Toc124080447"/>
      <w:r>
        <w:rPr>
          <w:b/>
        </w:rPr>
        <w:t>CONTEXTO</w:t>
      </w:r>
      <w:bookmarkEnd w:id="6"/>
    </w:p>
    <w:p w14:paraId="5207543D" w14:textId="18245B75" w:rsidR="00A8552C" w:rsidRPr="00A8552C" w:rsidRDefault="000014AC" w:rsidP="00C57D81">
      <w:pPr>
        <w:rPr>
          <w:u w:val="single"/>
        </w:rPr>
      </w:pPr>
      <w:r>
        <w:tab/>
      </w:r>
      <w:r w:rsidR="00AF115B">
        <w:t xml:space="preserve">O Brasil </w:t>
      </w:r>
      <w:r w:rsidR="00074141">
        <w:t>sempre se evidenciou como</w:t>
      </w:r>
      <w:r w:rsidR="00AF115B">
        <w:t xml:space="preserve"> um dos maiores produtores de café </w:t>
      </w:r>
      <w:r w:rsidR="00F226E4">
        <w:t>d</w:t>
      </w:r>
      <w:r w:rsidR="00AF115B">
        <w:t xml:space="preserve">o mundo, </w:t>
      </w:r>
      <w:r w:rsidR="00F226E4">
        <w:t xml:space="preserve">tendo como principal </w:t>
      </w:r>
      <w:r w:rsidR="00074141">
        <w:t>destaque as condições climáticas</w:t>
      </w:r>
      <w:r w:rsidR="00F226E4">
        <w:t xml:space="preserve"> favo</w:t>
      </w:r>
      <w:r w:rsidR="00490942">
        <w:t>r</w:t>
      </w:r>
      <w:r w:rsidR="00F226E4">
        <w:t>áveis</w:t>
      </w:r>
      <w:r w:rsidR="00074141">
        <w:t xml:space="preserve"> do p</w:t>
      </w:r>
      <w:r w:rsidR="00490942">
        <w:t>aí</w:t>
      </w:r>
      <w:r w:rsidR="00F226E4">
        <w:t>s para</w:t>
      </w:r>
      <w:r w:rsidR="00AF115B">
        <w:t xml:space="preserve"> a agricultura</w:t>
      </w:r>
      <w:r w:rsidR="00074141">
        <w:t xml:space="preserve"> desse grão</w:t>
      </w:r>
      <w:r w:rsidR="00AF115B">
        <w:t>. A planta originária da Etiópia tem como temperatura média</w:t>
      </w:r>
      <w:r w:rsidR="00490942">
        <w:t xml:space="preserve"> ideal</w:t>
      </w:r>
      <w:r w:rsidR="00AF115B">
        <w:t xml:space="preserve"> </w:t>
      </w:r>
      <w:r w:rsidR="00074141">
        <w:t xml:space="preserve">de </w:t>
      </w:r>
      <w:r w:rsidR="00AF115B">
        <w:t>17ºC a 20ºC</w:t>
      </w:r>
      <w:r w:rsidR="00074141">
        <w:t xml:space="preserve"> para seu cultivo</w:t>
      </w:r>
      <w:r w:rsidR="00AF115B">
        <w:t xml:space="preserve">, uma característica que é comum </w:t>
      </w:r>
      <w:r w:rsidR="00074141">
        <w:t xml:space="preserve">na </w:t>
      </w:r>
      <w:r w:rsidR="00AF115B">
        <w:t>região</w:t>
      </w:r>
      <w:r w:rsidR="00074141">
        <w:t xml:space="preserve"> Sudeste do país, como em</w:t>
      </w:r>
      <w:r w:rsidR="00AF115B">
        <w:t xml:space="preserve"> São Paulo e Minas Gerais. </w:t>
      </w:r>
      <w:r w:rsidR="00074141">
        <w:t xml:space="preserve">Entretanto, a </w:t>
      </w:r>
      <w:r w:rsidR="00A8552C">
        <w:t xml:space="preserve">produção agrícola brasileira pode sofrer </w:t>
      </w:r>
      <w:proofErr w:type="spellStart"/>
      <w:r w:rsidR="00A8552C">
        <w:t>alterarações</w:t>
      </w:r>
      <w:proofErr w:type="spellEnd"/>
      <w:r w:rsidR="00A8552C">
        <w:t xml:space="preserve"> </w:t>
      </w:r>
      <w:r w:rsidR="00074141">
        <w:t>positivas ou negativas quando passa por</w:t>
      </w:r>
      <w:r w:rsidR="00A8552C">
        <w:t xml:space="preserve"> grandes mudanças climáticas</w:t>
      </w:r>
      <w:r w:rsidR="00074141">
        <w:t>, s</w:t>
      </w:r>
      <w:r w:rsidR="00A8552C">
        <w:t xml:space="preserve">endo </w:t>
      </w:r>
      <w:r w:rsidR="00074141">
        <w:t>que t</w:t>
      </w:r>
      <w:r w:rsidR="00A8552C">
        <w:t>a</w:t>
      </w:r>
      <w:r w:rsidR="00074141">
        <w:t>i</w:t>
      </w:r>
      <w:r w:rsidR="00A8552C">
        <w:t>s mudanças</w:t>
      </w:r>
      <w:r w:rsidR="00074141">
        <w:t xml:space="preserve"> costumam ser, em sua maioria,</w:t>
      </w:r>
      <w:r w:rsidR="00A8552C">
        <w:t xml:space="preserve"> prejudiciais para a produção </w:t>
      </w:r>
      <w:r w:rsidR="00F226E4">
        <w:t>d</w:t>
      </w:r>
      <w:r w:rsidR="00A8552C">
        <w:t>o café, com</w:t>
      </w:r>
      <w:r w:rsidR="00F226E4">
        <w:t xml:space="preserve"> destaque para</w:t>
      </w:r>
      <w:r w:rsidR="00A8552C">
        <w:t xml:space="preserve"> as intensas ondas de calor e frio</w:t>
      </w:r>
      <w:r w:rsidR="00F226E4">
        <w:t xml:space="preserve"> que enfrentamos anualmente</w:t>
      </w:r>
      <w:r w:rsidR="00A8552C">
        <w:t>.</w:t>
      </w:r>
    </w:p>
    <w:p w14:paraId="19E27546" w14:textId="70C02D70" w:rsidR="003F4E12" w:rsidRDefault="00084588" w:rsidP="003F4E12">
      <w:pPr>
        <w:pStyle w:val="Ttulo2"/>
        <w:rPr>
          <w:b/>
        </w:rPr>
      </w:pPr>
      <w:bookmarkStart w:id="8" w:name="_Toc73427766"/>
      <w:r w:rsidRPr="00084588">
        <w:rPr>
          <w:b/>
        </w:rPr>
        <w:t>Problema / justificativa do projeto</w:t>
      </w:r>
      <w:bookmarkEnd w:id="8"/>
    </w:p>
    <w:p w14:paraId="0048430A" w14:textId="422EE6F2" w:rsidR="00F226E4" w:rsidRDefault="000014AC" w:rsidP="00DD4244">
      <w:r>
        <w:tab/>
      </w:r>
      <w:r w:rsidR="00F226E4">
        <w:t>Quando observamos as con</w:t>
      </w:r>
      <w:r w:rsidR="00490942">
        <w:t>s</w:t>
      </w:r>
      <w:r w:rsidR="00F226E4">
        <w:t xml:space="preserve">tantes e corriqueiras variações de </w:t>
      </w:r>
      <w:r w:rsidR="002B182B">
        <w:t>temperaturas</w:t>
      </w:r>
      <w:r w:rsidR="00F226E4">
        <w:t>,</w:t>
      </w:r>
      <w:r w:rsidR="002B182B">
        <w:t xml:space="preserve"> elevadas</w:t>
      </w:r>
      <w:r w:rsidR="00F226E4">
        <w:t xml:space="preserve"> ou baixas, temos que estas</w:t>
      </w:r>
      <w:r w:rsidR="002B182B">
        <w:t xml:space="preserve"> se tornaram um grave problema, reduzindo a produção cafeeira</w:t>
      </w:r>
      <w:r w:rsidR="00F226E4">
        <w:t xml:space="preserve"> no Brasil, como viremos a mostrar</w:t>
      </w:r>
      <w:r w:rsidR="002B182B">
        <w:t>. De acordo com a Companhia Nacional de Abastecimento (Conab), Minas Gerais</w:t>
      </w:r>
      <w:r w:rsidR="00F226E4">
        <w:t xml:space="preserve"> no ano de </w:t>
      </w:r>
      <w:r w:rsidR="0018430D">
        <w:t>2019</w:t>
      </w:r>
      <w:r w:rsidR="002B182B">
        <w:t xml:space="preserve"> sofreu </w:t>
      </w:r>
      <w:r w:rsidR="00F226E4">
        <w:t xml:space="preserve">uma </w:t>
      </w:r>
      <w:r w:rsidR="002B182B">
        <w:t xml:space="preserve">redução de 24% em comparação a safra </w:t>
      </w:r>
      <w:r w:rsidR="00F226E4">
        <w:t>anterior</w:t>
      </w:r>
      <w:r w:rsidR="002B182B">
        <w:t xml:space="preserve">. Além </w:t>
      </w:r>
      <w:r w:rsidR="00F226E4">
        <w:t xml:space="preserve">também </w:t>
      </w:r>
      <w:r w:rsidR="002B182B">
        <w:t>da</w:t>
      </w:r>
      <w:r w:rsidR="00F226E4">
        <w:t>s</w:t>
      </w:r>
      <w:r w:rsidR="002B182B">
        <w:t xml:space="preserve"> baixa</w:t>
      </w:r>
      <w:r w:rsidR="00F226E4">
        <w:t>s</w:t>
      </w:r>
      <w:r w:rsidR="002B182B">
        <w:t xml:space="preserve"> temperatura</w:t>
      </w:r>
      <w:r w:rsidR="00F226E4">
        <w:t>s</w:t>
      </w:r>
      <w:r w:rsidR="002B182B">
        <w:t xml:space="preserve"> e geadas que queimaram partes do cafezal, </w:t>
      </w:r>
      <w:r w:rsidR="00F226E4">
        <w:t xml:space="preserve">o que também contabilizam a destacada </w:t>
      </w:r>
      <w:r w:rsidR="002B182B">
        <w:t>perda da produtividade.</w:t>
      </w:r>
      <w:r w:rsidR="00F226E4">
        <w:t xml:space="preserve"> </w:t>
      </w:r>
      <w:r>
        <w:tab/>
      </w:r>
      <w:r w:rsidR="002B182B">
        <w:t xml:space="preserve">Em São Paulo a redução </w:t>
      </w:r>
      <w:r w:rsidR="00F226E4">
        <w:t>foi ainda pior</w:t>
      </w:r>
      <w:r w:rsidR="002B182B">
        <w:t>, sendo 30% de perda por causa do verão de 2018 e pela estação seca causada até maio de 2019.</w:t>
      </w:r>
    </w:p>
    <w:p w14:paraId="179C0725" w14:textId="3EBC51A2" w:rsidR="00DD4244" w:rsidRPr="00DD4244" w:rsidRDefault="00F226E4" w:rsidP="00DD4244">
      <w:r>
        <w:lastRenderedPageBreak/>
        <w:tab/>
      </w:r>
      <w:r w:rsidR="009D0D7F">
        <w:t>As elevações climáticas de temperaturas anuais têm</w:t>
      </w:r>
      <w:r w:rsidR="006D1A9A">
        <w:t xml:space="preserve"> sido </w:t>
      </w:r>
      <w:r w:rsidR="009D0D7F">
        <w:t>problemáticas</w:t>
      </w:r>
      <w:r w:rsidR="006D1A9A">
        <w:t xml:space="preserve"> na cafeicultura</w:t>
      </w:r>
      <w:r>
        <w:t xml:space="preserve"> b</w:t>
      </w:r>
      <w:r w:rsidR="009D0D7F">
        <w:t>ra</w:t>
      </w:r>
      <w:r>
        <w:t>sileira, de modo que o</w:t>
      </w:r>
      <w:r w:rsidR="006D1A9A">
        <w:t xml:space="preserve"> solo</w:t>
      </w:r>
      <w:r>
        <w:t xml:space="preserve"> </w:t>
      </w:r>
      <w:proofErr w:type="gramStart"/>
      <w:r>
        <w:t>torna</w:t>
      </w:r>
      <w:r w:rsidR="009D0D7F">
        <w:t>-se</w:t>
      </w:r>
      <w:proofErr w:type="gramEnd"/>
      <w:r w:rsidR="006D1A9A">
        <w:t xml:space="preserve"> sec</w:t>
      </w:r>
      <w:r>
        <w:t>o</w:t>
      </w:r>
      <w:r w:rsidR="006D1A9A">
        <w:t xml:space="preserve"> facilmente</w:t>
      </w:r>
      <w:r>
        <w:t>, o que somado a falta de</w:t>
      </w:r>
      <w:r w:rsidR="006D1A9A">
        <w:t xml:space="preserve"> chuva</w:t>
      </w:r>
      <w:r>
        <w:t>s</w:t>
      </w:r>
      <w:r w:rsidR="006D1A9A">
        <w:t xml:space="preserve"> suficiente</w:t>
      </w:r>
      <w:r>
        <w:t xml:space="preserve">s, impossibilita </w:t>
      </w:r>
      <w:r w:rsidR="006D1A9A">
        <w:t xml:space="preserve">as plantas </w:t>
      </w:r>
      <w:r>
        <w:t xml:space="preserve">de </w:t>
      </w:r>
      <w:r w:rsidR="006D1A9A">
        <w:t>fecharem o ciclo</w:t>
      </w:r>
      <w:r>
        <w:t xml:space="preserve"> de crescimento</w:t>
      </w:r>
      <w:r w:rsidR="006D1A9A">
        <w:t xml:space="preserve">. </w:t>
      </w:r>
    </w:p>
    <w:p w14:paraId="74AC308B" w14:textId="16BC406E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tab/>
      </w:r>
      <w:r w:rsidR="00CD102A" w:rsidRPr="00DD4244">
        <w:rPr>
          <w:rFonts w:cs="Arial"/>
          <w:bCs/>
          <w:szCs w:val="22"/>
        </w:rPr>
        <w:t>O projeto se justifica pelo crescimento do mercado de café no Brasil nas últimas décadas. A produção ca</w:t>
      </w:r>
      <w:r w:rsidR="00F226E4">
        <w:rPr>
          <w:rFonts w:cs="Arial"/>
          <w:bCs/>
          <w:szCs w:val="22"/>
        </w:rPr>
        <w:t>feeira</w:t>
      </w:r>
      <w:r w:rsidR="00CD102A" w:rsidRPr="00DD4244">
        <w:rPr>
          <w:rFonts w:cs="Arial"/>
          <w:bCs/>
          <w:szCs w:val="22"/>
        </w:rPr>
        <w:t xml:space="preserve"> chamou a atenção não apenas de consumidores, mas também de investidores</w:t>
      </w:r>
      <w:r w:rsidR="00F226E4">
        <w:rPr>
          <w:rFonts w:cs="Arial"/>
          <w:bCs/>
          <w:szCs w:val="22"/>
        </w:rPr>
        <w:t xml:space="preserve"> nacionais e internacionais</w:t>
      </w:r>
      <w:r w:rsidR="00CD102A" w:rsidRPr="00DD4244">
        <w:rPr>
          <w:rFonts w:cs="Arial"/>
          <w:bCs/>
          <w:szCs w:val="22"/>
        </w:rPr>
        <w:t xml:space="preserve"> neste período.</w:t>
      </w:r>
      <w:r w:rsidR="00F226E4">
        <w:rPr>
          <w:rFonts w:cs="Arial"/>
          <w:bCs/>
          <w:szCs w:val="22"/>
        </w:rPr>
        <w:t xml:space="preserve"> </w:t>
      </w:r>
      <w:r>
        <w:rPr>
          <w:rFonts w:cs="Arial"/>
          <w:bCs/>
          <w:szCs w:val="22"/>
        </w:rPr>
        <w:tab/>
      </w:r>
      <w:r w:rsidR="00CD102A" w:rsidRPr="00DD4244">
        <w:rPr>
          <w:rFonts w:cs="Arial"/>
          <w:bCs/>
          <w:szCs w:val="22"/>
        </w:rPr>
        <w:t>Desta forma, este mercado ganhou uma grande importância para o país, tornando-se importante pesquisar novas maneiras de melhorar a produtividade</w:t>
      </w:r>
      <w:r w:rsidR="00F226E4">
        <w:rPr>
          <w:rFonts w:cs="Arial"/>
          <w:bCs/>
          <w:szCs w:val="22"/>
        </w:rPr>
        <w:t xml:space="preserve"> do café no Brasil</w:t>
      </w:r>
      <w:r w:rsidR="00CD102A" w:rsidRPr="00DD4244">
        <w:rPr>
          <w:rFonts w:cs="Arial"/>
          <w:bCs/>
          <w:szCs w:val="22"/>
        </w:rPr>
        <w:t>.</w:t>
      </w:r>
    </w:p>
    <w:p w14:paraId="06BF1673" w14:textId="05F64F53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tab/>
      </w:r>
      <w:r w:rsidR="00CD102A" w:rsidRPr="00DD4244">
        <w:rPr>
          <w:rFonts w:cs="Arial"/>
          <w:bCs/>
          <w:szCs w:val="22"/>
        </w:rPr>
        <w:t xml:space="preserve">A pesquisa </w:t>
      </w:r>
      <w:r w:rsidR="000D47E0">
        <w:rPr>
          <w:rFonts w:cs="Arial"/>
          <w:bCs/>
          <w:szCs w:val="22"/>
        </w:rPr>
        <w:t xml:space="preserve">aqui apresentada </w:t>
      </w:r>
      <w:r w:rsidR="00CD102A" w:rsidRPr="00DD4244">
        <w:rPr>
          <w:rFonts w:cs="Arial"/>
          <w:bCs/>
          <w:szCs w:val="22"/>
        </w:rPr>
        <w:t>irá</w:t>
      </w:r>
      <w:r w:rsidR="000D47E0">
        <w:rPr>
          <w:rFonts w:cs="Arial"/>
          <w:bCs/>
          <w:szCs w:val="22"/>
        </w:rPr>
        <w:t xml:space="preserve">, portanto, </w:t>
      </w:r>
      <w:r w:rsidR="00CD102A" w:rsidRPr="00DD4244">
        <w:rPr>
          <w:rFonts w:cs="Arial"/>
          <w:bCs/>
          <w:szCs w:val="22"/>
        </w:rPr>
        <w:t>caracterizar a importância do uso de sensores de calor em plantações de café</w:t>
      </w:r>
      <w:r w:rsidR="00F226E4">
        <w:rPr>
          <w:rFonts w:cs="Arial"/>
          <w:bCs/>
          <w:szCs w:val="22"/>
        </w:rPr>
        <w:t>, uma vez que e</w:t>
      </w:r>
      <w:r w:rsidR="00CD102A" w:rsidRPr="00DD4244">
        <w:rPr>
          <w:rFonts w:cs="Arial"/>
          <w:bCs/>
          <w:szCs w:val="22"/>
        </w:rPr>
        <w:t xml:space="preserve">studos </w:t>
      </w:r>
      <w:r w:rsidR="00F226E4">
        <w:rPr>
          <w:rFonts w:cs="Arial"/>
          <w:bCs/>
          <w:szCs w:val="22"/>
        </w:rPr>
        <w:t>recentes evidenciam como</w:t>
      </w:r>
      <w:r w:rsidR="00CD102A" w:rsidRPr="00DD4244">
        <w:rPr>
          <w:rFonts w:cs="Arial"/>
          <w:bCs/>
          <w:szCs w:val="22"/>
        </w:rPr>
        <w:t xml:space="preserve"> a produtividade de um pé de café está diretamente ligada a temperatura.</w:t>
      </w:r>
      <w:r w:rsidR="000D47E0">
        <w:rPr>
          <w:rFonts w:cs="Arial"/>
          <w:bCs/>
          <w:szCs w:val="22"/>
        </w:rPr>
        <w:t xml:space="preserve"> Como destaque secundário, comentamos também que ao melhorar a produtividade do café, temos uma melhor da </w:t>
      </w:r>
      <w:r w:rsidR="00CD102A" w:rsidRPr="00DD4244">
        <w:rPr>
          <w:rFonts w:cs="Arial"/>
          <w:bCs/>
          <w:szCs w:val="22"/>
        </w:rPr>
        <w:t>qualidade e</w:t>
      </w:r>
      <w:r w:rsidR="000D47E0">
        <w:rPr>
          <w:rFonts w:cs="Arial"/>
          <w:bCs/>
          <w:szCs w:val="22"/>
        </w:rPr>
        <w:t xml:space="preserve"> da</w:t>
      </w:r>
      <w:r w:rsidR="00CD102A" w:rsidRPr="00DD4244">
        <w:rPr>
          <w:rFonts w:cs="Arial"/>
          <w:bCs/>
          <w:szCs w:val="22"/>
        </w:rPr>
        <w:t xml:space="preserve"> quantidade</w:t>
      </w:r>
      <w:r w:rsidR="000D47E0">
        <w:rPr>
          <w:rFonts w:cs="Arial"/>
          <w:bCs/>
          <w:szCs w:val="22"/>
        </w:rPr>
        <w:t xml:space="preserve"> da produção geral, sendo este</w:t>
      </w:r>
      <w:r w:rsidR="00CD102A" w:rsidRPr="00DD4244">
        <w:rPr>
          <w:rFonts w:cs="Arial"/>
          <w:bCs/>
          <w:szCs w:val="22"/>
        </w:rPr>
        <w:t xml:space="preserve"> um fator determinante para o aumento das vendas</w:t>
      </w:r>
      <w:r w:rsidR="000D47E0">
        <w:rPr>
          <w:rFonts w:cs="Arial"/>
          <w:bCs/>
          <w:szCs w:val="22"/>
        </w:rPr>
        <w:t>, a</w:t>
      </w:r>
      <w:r w:rsidR="00CD102A" w:rsidRPr="00DD4244">
        <w:rPr>
          <w:rFonts w:cs="Arial"/>
          <w:bCs/>
          <w:szCs w:val="22"/>
        </w:rPr>
        <w:t>ssim aumentando o lucro do produtor com um simples processo</w:t>
      </w:r>
      <w:r w:rsidR="000D47E0">
        <w:rPr>
          <w:rFonts w:cs="Arial"/>
          <w:bCs/>
          <w:szCs w:val="22"/>
        </w:rPr>
        <w:t xml:space="preserve"> de controle de temperatura</w:t>
      </w:r>
      <w:r w:rsidR="00CD102A" w:rsidRPr="00DD4244">
        <w:rPr>
          <w:rFonts w:cs="Arial"/>
          <w:bCs/>
          <w:szCs w:val="22"/>
        </w:rPr>
        <w:t>.</w:t>
      </w:r>
    </w:p>
    <w:p w14:paraId="35EA34EA" w14:textId="77777777" w:rsidR="003F4E12" w:rsidRDefault="003F4E12" w:rsidP="003712CA"/>
    <w:p w14:paraId="74FCC51A" w14:textId="77777777" w:rsidR="003F4E12" w:rsidRPr="00192CAB" w:rsidRDefault="00CE6EFB" w:rsidP="003F4E12">
      <w:pPr>
        <w:pStyle w:val="Ttulo2"/>
        <w:rPr>
          <w:b/>
        </w:rPr>
      </w:pPr>
      <w:bookmarkStart w:id="9" w:name="_Toc73427767"/>
      <w:r w:rsidRPr="00192CAB">
        <w:rPr>
          <w:b/>
        </w:rPr>
        <w:t>objetivo da solução</w:t>
      </w:r>
      <w:bookmarkEnd w:id="9"/>
    </w:p>
    <w:p w14:paraId="662E6477" w14:textId="3007FC9C" w:rsidR="003F4E12" w:rsidRDefault="000014AC" w:rsidP="00685F98">
      <w:r>
        <w:tab/>
      </w:r>
      <w:r w:rsidR="000A29AD">
        <w:t xml:space="preserve">A solução </w:t>
      </w:r>
      <w:r w:rsidR="000D47E0">
        <w:t>que iremos apresentar será</w:t>
      </w:r>
      <w:r w:rsidR="000A29AD">
        <w:t xml:space="preserve"> uso d</w:t>
      </w:r>
      <w:r w:rsidR="000D47E0">
        <w:t>e</w:t>
      </w:r>
      <w:r w:rsidR="000A29AD">
        <w:t xml:space="preserve"> estufas na cafeeira, </w:t>
      </w:r>
      <w:r w:rsidR="000D47E0">
        <w:t xml:space="preserve">buscando </w:t>
      </w:r>
      <w:proofErr w:type="gramStart"/>
      <w:r w:rsidR="000D47E0">
        <w:t>me</w:t>
      </w:r>
      <w:r w:rsidR="000A29AD">
        <w:t>lhores</w:t>
      </w:r>
      <w:proofErr w:type="gramEnd"/>
      <w:r w:rsidR="000A29AD">
        <w:t xml:space="preserve"> resultados para </w:t>
      </w:r>
      <w:r w:rsidR="00961293">
        <w:t xml:space="preserve">o </w:t>
      </w:r>
      <w:r w:rsidR="000A29AD">
        <w:t>cultiv</w:t>
      </w:r>
      <w:r w:rsidR="00961293">
        <w:t>o</w:t>
      </w:r>
      <w:r w:rsidR="000D47E0">
        <w:t xml:space="preserve"> do café</w:t>
      </w:r>
      <w:r w:rsidR="000A29AD">
        <w:t xml:space="preserve">. O resultado </w:t>
      </w:r>
      <w:r w:rsidR="000D47E0">
        <w:t xml:space="preserve">esperado é que esta mudança apresente uma </w:t>
      </w:r>
      <w:r w:rsidR="000A29AD">
        <w:t>melhor</w:t>
      </w:r>
      <w:r w:rsidR="000D47E0">
        <w:t>a</w:t>
      </w:r>
      <w:r w:rsidR="000A29AD">
        <w:t xml:space="preserve"> </w:t>
      </w:r>
      <w:r w:rsidR="000D47E0">
        <w:t>em relação a</w:t>
      </w:r>
      <w:r w:rsidR="000A29AD">
        <w:t>o plantio em ambiente aberto</w:t>
      </w:r>
      <w:r w:rsidR="000D47E0">
        <w:t>, prevenindo pragas e outros problemas maiores</w:t>
      </w:r>
      <w:r w:rsidR="000A29AD">
        <w:t>.</w:t>
      </w:r>
      <w:r w:rsidR="000D47E0">
        <w:t xml:space="preserve"> A </w:t>
      </w:r>
      <w:r w:rsidR="00685F98">
        <w:t xml:space="preserve">vantagem da produção de mudas em estufas </w:t>
      </w:r>
      <w:r w:rsidR="000D47E0">
        <w:t xml:space="preserve">que destacamos aqui </w:t>
      </w:r>
      <w:r w:rsidR="00685F98">
        <w:t>é</w:t>
      </w:r>
      <w:r w:rsidR="000D47E0">
        <w:t xml:space="preserve"> o controle da temperatura</w:t>
      </w:r>
      <w:r w:rsidR="00685F98">
        <w:t xml:space="preserve"> adequad</w:t>
      </w:r>
      <w:r w:rsidR="000D47E0">
        <w:t>a</w:t>
      </w:r>
      <w:r w:rsidR="00685F98">
        <w:t xml:space="preserve"> para o melhor desenvolvimento das mudas de café, independente da região do Brasil onde se encontra</w:t>
      </w:r>
      <w:r w:rsidR="000D47E0">
        <w:t>m</w:t>
      </w:r>
      <w:r w:rsidR="00685F98">
        <w:t xml:space="preserve"> e da época do ano.</w:t>
      </w:r>
    </w:p>
    <w:p w14:paraId="34AFB764" w14:textId="77777777" w:rsidR="00430A3F" w:rsidRDefault="00430A3F" w:rsidP="00685F98"/>
    <w:p w14:paraId="1CD1137B" w14:textId="77777777" w:rsidR="003F4E12" w:rsidRPr="00192CAB" w:rsidRDefault="00CE6EFB" w:rsidP="003F4E12">
      <w:pPr>
        <w:pStyle w:val="Ttulo2"/>
        <w:rPr>
          <w:b/>
        </w:rPr>
      </w:pPr>
      <w:bookmarkStart w:id="10" w:name="_Toc73427768"/>
      <w:r w:rsidRPr="00192CAB">
        <w:rPr>
          <w:b/>
        </w:rPr>
        <w:lastRenderedPageBreak/>
        <w:t>diagrama da solução</w:t>
      </w:r>
      <w:bookmarkEnd w:id="10"/>
    </w:p>
    <w:p w14:paraId="7311F797" w14:textId="77777777" w:rsidR="000E0F16" w:rsidRDefault="000E0F16" w:rsidP="003F4E12">
      <w:pPr>
        <w:rPr>
          <w:noProof/>
        </w:rPr>
      </w:pPr>
    </w:p>
    <w:p w14:paraId="1BE51EE4" w14:textId="047762B2" w:rsidR="003F4E12" w:rsidRDefault="000E0F16" w:rsidP="003F4E12">
      <w:r>
        <w:rPr>
          <w:noProof/>
          <w:lang w:eastAsia="pt-BR"/>
        </w:rPr>
        <w:drawing>
          <wp:inline distT="0" distB="0" distL="0" distR="0" wp14:anchorId="71676E1D" wp14:editId="7AD2CFB6">
            <wp:extent cx="5760720" cy="21031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41" b="10118"/>
                    <a:stretch/>
                  </pic:blipFill>
                  <pic:spPr bwMode="auto">
                    <a:xfrm>
                      <a:off x="0" y="0"/>
                      <a:ext cx="57607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B5FD2" w14:textId="37A5B5FF" w:rsidR="003F4E12" w:rsidRDefault="003F4E12" w:rsidP="003F4E12">
      <w:pPr>
        <w:sectPr w:rsidR="003F4E12" w:rsidSect="002A73B7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7"/>
    <w:p w14:paraId="2867CA91" w14:textId="1DE10340" w:rsidR="00370E34" w:rsidRPr="00203887" w:rsidRDefault="00C9731E" w:rsidP="00A4698C">
      <w:pPr>
        <w:pStyle w:val="FolhadeRostodosCaptulos"/>
      </w:pPr>
      <w:r>
        <w:lastRenderedPageBreak/>
        <w:br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11" w:name="_Toc73427769"/>
      <w:r>
        <w:lastRenderedPageBreak/>
        <w:t>PLANEJAMENTO DO PROJETO</w:t>
      </w:r>
      <w:bookmarkEnd w:id="11"/>
    </w:p>
    <w:p w14:paraId="238AEE34" w14:textId="77777777" w:rsidR="00370E34" w:rsidRPr="00192CAB" w:rsidRDefault="00124F5F" w:rsidP="00124F5F">
      <w:pPr>
        <w:pStyle w:val="Ttulo2"/>
        <w:rPr>
          <w:b/>
        </w:rPr>
      </w:pPr>
      <w:bookmarkStart w:id="12" w:name="_Toc73427770"/>
      <w:r w:rsidRPr="00192CAB">
        <w:rPr>
          <w:b/>
        </w:rPr>
        <w:t>Definição da Equipe do projeto</w:t>
      </w:r>
      <w:bookmarkEnd w:id="12"/>
      <w:r w:rsidR="00A10A2D" w:rsidRPr="00192CAB">
        <w:rPr>
          <w:b/>
        </w:rPr>
        <w:t xml:space="preserve"> </w:t>
      </w:r>
    </w:p>
    <w:p w14:paraId="2C2DED3A" w14:textId="3CB0A7E7" w:rsidR="00430A3F" w:rsidRDefault="00370E34" w:rsidP="000014AC">
      <w:r w:rsidRPr="004B1208">
        <w:tab/>
      </w:r>
      <w:r w:rsidR="000014AC">
        <w:t>A equipe</w:t>
      </w:r>
      <w:r w:rsidR="00A35D00">
        <w:t xml:space="preserve"> do projeto foi </w:t>
      </w:r>
      <w:r w:rsidR="000014AC">
        <w:t>formada pelos</w:t>
      </w:r>
      <w:r w:rsidR="00A35D00">
        <w:t xml:space="preserve"> seguintes</w:t>
      </w:r>
      <w:r w:rsidR="000014AC">
        <w:t xml:space="preserve"> integrantes: Bruna Yumi Sato, </w:t>
      </w:r>
      <w:r w:rsidR="000014AC" w:rsidRPr="00BD31A3">
        <w:t xml:space="preserve">Caio Hideki </w:t>
      </w:r>
      <w:proofErr w:type="spellStart"/>
      <w:r w:rsidR="000014AC" w:rsidRPr="00BD31A3">
        <w:t>Katurem</w:t>
      </w:r>
      <w:proofErr w:type="spellEnd"/>
      <w:r w:rsidR="000014AC">
        <w:t xml:space="preserve">, Isaac Ferreira Santos, João Pedro Lima Santos, </w:t>
      </w:r>
      <w:r w:rsidR="000014AC" w:rsidRPr="00BD31A3">
        <w:t>J</w:t>
      </w:r>
      <w:r w:rsidR="000014AC">
        <w:t>ú</w:t>
      </w:r>
      <w:r w:rsidR="000014AC" w:rsidRPr="00BD31A3">
        <w:t xml:space="preserve">lio </w:t>
      </w:r>
      <w:proofErr w:type="spellStart"/>
      <w:r w:rsidR="000014AC" w:rsidRPr="00BD31A3">
        <w:t>Moudatsos</w:t>
      </w:r>
      <w:proofErr w:type="spellEnd"/>
      <w:r w:rsidR="000014AC" w:rsidRPr="00BD31A3">
        <w:t xml:space="preserve"> </w:t>
      </w:r>
      <w:proofErr w:type="spellStart"/>
      <w:r w:rsidR="000014AC" w:rsidRPr="00BD31A3">
        <w:t>Strassacapa</w:t>
      </w:r>
      <w:proofErr w:type="spellEnd"/>
      <w:r w:rsidR="000014AC" w:rsidRPr="00BD31A3">
        <w:t xml:space="preserve"> Rodrigues</w:t>
      </w:r>
      <w:r w:rsidR="000014AC">
        <w:t xml:space="preserve">, e Matheus Alves Correia. </w:t>
      </w:r>
    </w:p>
    <w:p w14:paraId="6E701D55" w14:textId="32045F5C" w:rsidR="000014AC" w:rsidRDefault="00430A3F" w:rsidP="000014AC">
      <w:r>
        <w:tab/>
        <w:t>Os pap</w:t>
      </w:r>
      <w:r w:rsidR="00961293">
        <w:t>éi</w:t>
      </w:r>
      <w:r>
        <w:t xml:space="preserve">s de cada integrante da equipe foram </w:t>
      </w:r>
      <w:proofErr w:type="spellStart"/>
      <w:r>
        <w:t>decid</w:t>
      </w:r>
      <w:r w:rsidR="000014AC">
        <w:t>os</w:t>
      </w:r>
      <w:proofErr w:type="spellEnd"/>
      <w:r w:rsidR="000014AC">
        <w:t xml:space="preserve"> de acordo com a metodologia ágil.</w:t>
      </w:r>
    </w:p>
    <w:p w14:paraId="459FFE98" w14:textId="77777777" w:rsidR="00430A3F" w:rsidRDefault="00430A3F" w:rsidP="000014AC"/>
    <w:p w14:paraId="5E2235E5" w14:textId="24A6B7FC" w:rsidR="000014AC" w:rsidRDefault="000014AC" w:rsidP="000014AC">
      <w:r w:rsidRPr="00EC04E0">
        <w:rPr>
          <w:b/>
          <w:bCs/>
        </w:rPr>
        <w:t>Especialistas</w:t>
      </w:r>
      <w:r>
        <w:t xml:space="preserve"> – </w:t>
      </w:r>
      <w:r w:rsidR="00430A3F" w:rsidRPr="00BD31A3">
        <w:t>J</w:t>
      </w:r>
      <w:r w:rsidR="00430A3F">
        <w:t>ú</w:t>
      </w:r>
      <w:r w:rsidR="00430A3F" w:rsidRPr="00BD31A3">
        <w:t xml:space="preserve">lio </w:t>
      </w:r>
      <w:proofErr w:type="spellStart"/>
      <w:r w:rsidR="00430A3F" w:rsidRPr="00BD31A3">
        <w:t>Moudatsos</w:t>
      </w:r>
      <w:proofErr w:type="spellEnd"/>
      <w:r w:rsidR="00430A3F" w:rsidRPr="00BD31A3">
        <w:t xml:space="preserve"> </w:t>
      </w:r>
      <w:proofErr w:type="spellStart"/>
      <w:r w:rsidR="00430A3F" w:rsidRPr="00BD31A3">
        <w:t>Strassacapa</w:t>
      </w:r>
      <w:proofErr w:type="spellEnd"/>
      <w:r w:rsidR="00430A3F" w:rsidRPr="00BD31A3">
        <w:t xml:space="preserve"> Rodrigues</w:t>
      </w:r>
      <w:r w:rsidR="00430A3F" w:rsidDel="00430A3F">
        <w:t xml:space="preserve"> </w:t>
      </w:r>
      <w:r>
        <w:t xml:space="preserve">e </w:t>
      </w:r>
      <w:r w:rsidR="00430A3F" w:rsidRPr="00BD31A3">
        <w:t xml:space="preserve">Caio Hideki </w:t>
      </w:r>
      <w:proofErr w:type="spellStart"/>
      <w:r w:rsidR="00430A3F" w:rsidRPr="00BD31A3">
        <w:t>Katurem</w:t>
      </w:r>
      <w:proofErr w:type="spellEnd"/>
      <w:r w:rsidR="00430A3F" w:rsidDel="00430A3F">
        <w:t xml:space="preserve"> </w:t>
      </w:r>
    </w:p>
    <w:p w14:paraId="617A814F" w14:textId="2AECF300" w:rsidR="000014AC" w:rsidRPr="00A41B18" w:rsidRDefault="000014AC" w:rsidP="000014AC">
      <w:r w:rsidRPr="00EC04E0">
        <w:rPr>
          <w:b/>
          <w:bCs/>
        </w:rPr>
        <w:t>Scrum Master</w:t>
      </w:r>
      <w:r w:rsidRPr="00A41B18">
        <w:t xml:space="preserve"> – </w:t>
      </w:r>
      <w:r w:rsidR="00430A3F">
        <w:t>Bruna Yumi Sato</w:t>
      </w:r>
      <w:r w:rsidR="00430A3F" w:rsidRPr="00A41B18" w:rsidDel="00430A3F">
        <w:t xml:space="preserve"> </w:t>
      </w:r>
    </w:p>
    <w:p w14:paraId="33BF9BDA" w14:textId="5F33002B" w:rsidR="000014AC" w:rsidRPr="00A41B18" w:rsidRDefault="000014AC" w:rsidP="000014AC">
      <w:proofErr w:type="spellStart"/>
      <w:r w:rsidRPr="00EC04E0">
        <w:rPr>
          <w:b/>
          <w:bCs/>
        </w:rPr>
        <w:t>Product</w:t>
      </w:r>
      <w:proofErr w:type="spellEnd"/>
      <w:r w:rsidRPr="00EC04E0">
        <w:rPr>
          <w:b/>
          <w:bCs/>
        </w:rPr>
        <w:t xml:space="preserve"> </w:t>
      </w:r>
      <w:proofErr w:type="spellStart"/>
      <w:r w:rsidRPr="00EC04E0">
        <w:rPr>
          <w:b/>
          <w:bCs/>
        </w:rPr>
        <w:t>Owner</w:t>
      </w:r>
      <w:proofErr w:type="spellEnd"/>
      <w:r w:rsidRPr="00A41B18">
        <w:t xml:space="preserve"> – </w:t>
      </w:r>
      <w:r w:rsidR="00430A3F">
        <w:t>Matheus Alves Correia</w:t>
      </w:r>
      <w:r w:rsidR="00430A3F" w:rsidRPr="00A41B18" w:rsidDel="00430A3F">
        <w:t xml:space="preserve"> </w:t>
      </w:r>
    </w:p>
    <w:p w14:paraId="58CAC01A" w14:textId="77777777" w:rsidR="000014AC" w:rsidRPr="00A41B18" w:rsidRDefault="000014AC" w:rsidP="000014AC">
      <w:proofErr w:type="spellStart"/>
      <w:r w:rsidRPr="00EC04E0">
        <w:rPr>
          <w:b/>
          <w:bCs/>
        </w:rPr>
        <w:t>Director</w:t>
      </w:r>
      <w:proofErr w:type="spellEnd"/>
      <w:r w:rsidRPr="00A41B18">
        <w:t xml:space="preserve"> – João Pedro </w:t>
      </w:r>
      <w:r>
        <w:t>Lima Santos</w:t>
      </w:r>
    </w:p>
    <w:p w14:paraId="75389157" w14:textId="429A622A" w:rsidR="000014AC" w:rsidRDefault="000014AC" w:rsidP="000014AC">
      <w:r w:rsidRPr="00EC04E0">
        <w:rPr>
          <w:b/>
          <w:bCs/>
        </w:rPr>
        <w:t xml:space="preserve">CTO </w:t>
      </w:r>
      <w:r>
        <w:t>–</w:t>
      </w:r>
      <w:r w:rsidRPr="00A41B18">
        <w:t xml:space="preserve"> </w:t>
      </w:r>
      <w:r w:rsidR="00430A3F">
        <w:t>Isaac Ferreira Santos</w:t>
      </w:r>
      <w:r w:rsidR="00430A3F" w:rsidRPr="00A41B18" w:rsidDel="00430A3F">
        <w:t xml:space="preserve"> </w:t>
      </w:r>
    </w:p>
    <w:p w14:paraId="32B15FDC" w14:textId="77777777" w:rsidR="00430A3F" w:rsidRDefault="00430A3F" w:rsidP="000014AC"/>
    <w:p w14:paraId="162CA607" w14:textId="77777777" w:rsidR="000014AC" w:rsidRDefault="000014AC" w:rsidP="000014AC">
      <w:r w:rsidRPr="00EC04E0">
        <w:rPr>
          <w:b/>
          <w:bCs/>
        </w:rPr>
        <w:t>Equipe de Desenvolvimento</w:t>
      </w:r>
      <w:r>
        <w:t xml:space="preserve">: </w:t>
      </w:r>
    </w:p>
    <w:p w14:paraId="49EA11EA" w14:textId="37B4B85B" w:rsidR="000014AC" w:rsidRDefault="000014AC" w:rsidP="000014AC">
      <w:proofErr w:type="spellStart"/>
      <w:r w:rsidRPr="00131333">
        <w:rPr>
          <w:b/>
        </w:rPr>
        <w:t>Backend</w:t>
      </w:r>
      <w:proofErr w:type="spellEnd"/>
      <w:r>
        <w:t xml:space="preserve"> - </w:t>
      </w:r>
      <w:r w:rsidR="00430A3F" w:rsidRPr="00BD31A3">
        <w:t>J</w:t>
      </w:r>
      <w:r w:rsidR="00430A3F">
        <w:t>ú</w:t>
      </w:r>
      <w:r w:rsidR="00430A3F" w:rsidRPr="00BD31A3">
        <w:t xml:space="preserve">lio </w:t>
      </w:r>
      <w:proofErr w:type="spellStart"/>
      <w:r w:rsidR="00430A3F" w:rsidRPr="00BD31A3">
        <w:t>Moudatsos</w:t>
      </w:r>
      <w:proofErr w:type="spellEnd"/>
      <w:r w:rsidR="00430A3F" w:rsidRPr="00BD31A3">
        <w:t xml:space="preserve"> </w:t>
      </w:r>
      <w:proofErr w:type="spellStart"/>
      <w:r w:rsidR="00430A3F" w:rsidRPr="00BD31A3">
        <w:t>Strassacapa</w:t>
      </w:r>
      <w:proofErr w:type="spellEnd"/>
      <w:r w:rsidR="00430A3F" w:rsidRPr="00BD31A3">
        <w:t xml:space="preserve"> Rodrigues</w:t>
      </w:r>
      <w:r w:rsidR="00430A3F" w:rsidDel="00430A3F">
        <w:t xml:space="preserve"> </w:t>
      </w:r>
      <w:r w:rsidR="00430A3F">
        <w:t xml:space="preserve">e </w:t>
      </w:r>
      <w:r w:rsidR="00430A3F" w:rsidRPr="00BD31A3">
        <w:t xml:space="preserve">Caio Hideki </w:t>
      </w:r>
      <w:proofErr w:type="spellStart"/>
      <w:r w:rsidR="00430A3F" w:rsidRPr="00BD31A3">
        <w:t>Katurem</w:t>
      </w:r>
      <w:proofErr w:type="spellEnd"/>
      <w:r w:rsidR="00430A3F" w:rsidDel="00430A3F">
        <w:t xml:space="preserve"> </w:t>
      </w:r>
    </w:p>
    <w:p w14:paraId="33BE20C4" w14:textId="77153B1A" w:rsidR="000014AC" w:rsidRDefault="000014AC" w:rsidP="000014AC">
      <w:proofErr w:type="spellStart"/>
      <w:r w:rsidRPr="00131333">
        <w:rPr>
          <w:b/>
        </w:rPr>
        <w:t>Frontend</w:t>
      </w:r>
      <w:proofErr w:type="spellEnd"/>
      <w:r>
        <w:t xml:space="preserve"> – </w:t>
      </w:r>
      <w:r w:rsidR="00430A3F">
        <w:t>Bruna Yumi Sato</w:t>
      </w:r>
      <w:r>
        <w:t xml:space="preserve">, </w:t>
      </w:r>
      <w:r w:rsidR="00430A3F">
        <w:t>Isaac Ferreira Santos</w:t>
      </w:r>
      <w:r w:rsidR="00430A3F" w:rsidRPr="00A41B18" w:rsidDel="00430A3F">
        <w:t xml:space="preserve"> </w:t>
      </w:r>
      <w:r>
        <w:t xml:space="preserve">e </w:t>
      </w:r>
      <w:r w:rsidR="00430A3F">
        <w:t>Matheus Alves Correia</w:t>
      </w:r>
      <w:r w:rsidR="00430A3F" w:rsidRPr="00A41B18" w:rsidDel="00430A3F">
        <w:t xml:space="preserve"> </w:t>
      </w:r>
    </w:p>
    <w:p w14:paraId="1FFBC21E" w14:textId="46DBA9E6" w:rsidR="000014AC" w:rsidRDefault="000014AC" w:rsidP="000014AC">
      <w:r w:rsidRPr="00131333">
        <w:rPr>
          <w:b/>
        </w:rPr>
        <w:t>Banco de dados</w:t>
      </w:r>
      <w:r>
        <w:t xml:space="preserve"> – </w:t>
      </w:r>
      <w:r w:rsidR="00430A3F">
        <w:t>Matheus Alves Correia</w:t>
      </w:r>
      <w:r w:rsidR="00430A3F" w:rsidRPr="00A41B18" w:rsidDel="00430A3F">
        <w:t xml:space="preserve"> </w:t>
      </w:r>
    </w:p>
    <w:p w14:paraId="09E2F69D" w14:textId="1C5EACBB" w:rsidR="00370E34" w:rsidRDefault="000014AC" w:rsidP="000014AC">
      <w:r w:rsidRPr="00131333">
        <w:rPr>
          <w:b/>
        </w:rPr>
        <w:t>T.I</w:t>
      </w:r>
      <w:r>
        <w:t xml:space="preserve"> – </w:t>
      </w:r>
      <w:r w:rsidR="00430A3F" w:rsidRPr="00A41B18">
        <w:t xml:space="preserve">João Pedro </w:t>
      </w:r>
      <w:r w:rsidR="00430A3F">
        <w:t>Lima Santos</w:t>
      </w:r>
      <w:r>
        <w:t>,</w:t>
      </w:r>
      <w:r w:rsidR="00430A3F" w:rsidRPr="00430A3F">
        <w:t xml:space="preserve"> </w:t>
      </w:r>
      <w:r w:rsidR="00430A3F">
        <w:t>Bruna Yumi Sato</w:t>
      </w:r>
      <w:r>
        <w:t xml:space="preserve"> e </w:t>
      </w:r>
      <w:r w:rsidR="00430A3F">
        <w:t>Isaac Ferreira Santos</w:t>
      </w:r>
      <w:r w:rsidR="00430A3F" w:rsidRPr="00A41B18" w:rsidDel="00430A3F">
        <w:t xml:space="preserve"> </w:t>
      </w:r>
    </w:p>
    <w:p w14:paraId="631BA6BF" w14:textId="77777777" w:rsidR="00EB4A20" w:rsidRPr="00192CAB" w:rsidRDefault="00EB4A20" w:rsidP="00EB4A20">
      <w:pPr>
        <w:pStyle w:val="Ttulo2"/>
        <w:rPr>
          <w:b/>
        </w:rPr>
      </w:pPr>
      <w:bookmarkStart w:id="13" w:name="_Toc73427771"/>
      <w:r w:rsidRPr="00192CAB">
        <w:rPr>
          <w:b/>
        </w:rPr>
        <w:t>PROCESSO E FERRAMENTA DE GESTÃO DE PROJETOS</w:t>
      </w:r>
      <w:bookmarkEnd w:id="13"/>
      <w:r w:rsidRPr="00192CAB">
        <w:rPr>
          <w:b/>
        </w:rPr>
        <w:t xml:space="preserve"> </w:t>
      </w:r>
    </w:p>
    <w:p w14:paraId="3B0904F2" w14:textId="3013CB79" w:rsidR="004F585A" w:rsidRDefault="00EB4A20" w:rsidP="00EB4A20">
      <w:r w:rsidRPr="004B1208">
        <w:tab/>
      </w:r>
      <w:r w:rsidR="00961293" w:rsidRPr="00961293">
        <w:t xml:space="preserve">O processo de gestão do projeto foi muito facilitado pelo uso da ferramenta Microsoft </w:t>
      </w:r>
      <w:proofErr w:type="spellStart"/>
      <w:r w:rsidR="00961293" w:rsidRPr="00961293">
        <w:t>Planner</w:t>
      </w:r>
      <w:proofErr w:type="spellEnd"/>
      <w:r w:rsidR="00961293" w:rsidRPr="00961293">
        <w:t>, onde pudemos organizar o que fazer e dividir tarefas. Foi utilizado também, uma outra ferramenta, o Microsoft OneNote, a qual pudemos realizar os registros das atas das reuniões.</w:t>
      </w:r>
    </w:p>
    <w:p w14:paraId="22B26A9B" w14:textId="77777777" w:rsidR="004F585A" w:rsidRDefault="004F585A" w:rsidP="00EB4A20">
      <w:r>
        <w:tab/>
      </w:r>
    </w:p>
    <w:p w14:paraId="59E5565F" w14:textId="77777777" w:rsidR="004F585A" w:rsidRDefault="004F585A" w:rsidP="00EB4A20"/>
    <w:p w14:paraId="0853B76A" w14:textId="77777777" w:rsidR="004F585A" w:rsidRDefault="004F585A" w:rsidP="00EB4A20"/>
    <w:p w14:paraId="148DF974" w14:textId="77777777" w:rsidR="004F585A" w:rsidRDefault="004F585A" w:rsidP="00EB4A20"/>
    <w:p w14:paraId="28B6F2FA" w14:textId="77777777" w:rsidR="004F585A" w:rsidRDefault="004F585A" w:rsidP="00EB4A20"/>
    <w:p w14:paraId="067686CB" w14:textId="77777777" w:rsidR="004F585A" w:rsidRDefault="004F585A" w:rsidP="00EB4A20"/>
    <w:p w14:paraId="54E8E321" w14:textId="310EEE00" w:rsidR="004F585A" w:rsidRDefault="004F585A" w:rsidP="00EB4A20">
      <w:r>
        <w:lastRenderedPageBreak/>
        <w:tab/>
      </w:r>
      <w:r w:rsidR="00B20C91">
        <w:t xml:space="preserve">As atas </w:t>
      </w:r>
      <w:r w:rsidR="00EF03D6">
        <w:t xml:space="preserve">registradas no </w:t>
      </w:r>
      <w:r w:rsidR="00B20C91">
        <w:t>Microsoft One</w:t>
      </w:r>
      <w:r w:rsidR="00EF03D6">
        <w:t xml:space="preserve">Note nos permitiram ter controle de </w:t>
      </w:r>
      <w:r>
        <w:t xml:space="preserve">presenças e ausências, </w:t>
      </w:r>
      <w:r w:rsidR="00961293">
        <w:t>bem fácil acesso à informação</w:t>
      </w:r>
      <w:r w:rsidR="00EF03D6">
        <w:t xml:space="preserve"> das</w:t>
      </w:r>
      <w:r>
        <w:t xml:space="preserve"> data</w:t>
      </w:r>
      <w:r w:rsidR="00EF03D6">
        <w:t>s de cada reunião e dos</w:t>
      </w:r>
      <w:r>
        <w:t xml:space="preserve"> assuntos discuti</w:t>
      </w:r>
      <w:r w:rsidR="00EF03D6">
        <w:t>dos.</w:t>
      </w:r>
    </w:p>
    <w:p w14:paraId="6C12E7D4" w14:textId="0C7DD614" w:rsidR="004F585A" w:rsidRDefault="000014AC" w:rsidP="004F585A">
      <w:r>
        <w:tab/>
      </w:r>
    </w:p>
    <w:p w14:paraId="4958509C" w14:textId="3579353B" w:rsidR="008441CA" w:rsidRDefault="004F585A" w:rsidP="00EB4A20">
      <w:r w:rsidRPr="004F585A">
        <w:rPr>
          <w:noProof/>
          <w:lang w:eastAsia="pt-BR"/>
        </w:rPr>
        <w:drawing>
          <wp:inline distT="0" distB="0" distL="0" distR="0" wp14:anchorId="3270028D" wp14:editId="70273309">
            <wp:extent cx="5760720" cy="302196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EF70" w14:textId="1C736515" w:rsidR="00387C22" w:rsidRPr="002D45C8" w:rsidRDefault="002D45C8" w:rsidP="00131333">
      <w:pPr>
        <w:pStyle w:val="Ttulo2"/>
      </w:pPr>
      <w:bookmarkStart w:id="14" w:name="_Toc73427772"/>
      <w:r w:rsidRPr="00EF03D6">
        <w:rPr>
          <w:b/>
          <w:bCs w:val="0"/>
          <w:iCs w:val="0"/>
          <w:caps w:val="0"/>
        </w:rPr>
        <w:t>Gestão dos Riscos do Projeto</w:t>
      </w:r>
      <w:bookmarkEnd w:id="14"/>
      <w:r w:rsidR="00EB4A20" w:rsidRPr="00EF03D6">
        <w:rPr>
          <w:b/>
          <w:bCs w:val="0"/>
          <w:iCs w:val="0"/>
          <w:caps w:val="0"/>
        </w:rPr>
        <w:t xml:space="preserve"> </w:t>
      </w:r>
      <w:r w:rsidR="00EB4A20" w:rsidRPr="004B1208">
        <w:tab/>
      </w:r>
    </w:p>
    <w:tbl>
      <w:tblPr>
        <w:tblStyle w:val="TabeladeGrade1Clara"/>
        <w:tblW w:w="9368" w:type="dxa"/>
        <w:tblLook w:val="04A0" w:firstRow="1" w:lastRow="0" w:firstColumn="1" w:lastColumn="0" w:noHBand="0" w:noVBand="1"/>
      </w:tblPr>
      <w:tblGrid>
        <w:gridCol w:w="2235"/>
        <w:gridCol w:w="1435"/>
        <w:gridCol w:w="1116"/>
        <w:gridCol w:w="1843"/>
        <w:gridCol w:w="2739"/>
      </w:tblGrid>
      <w:tr w:rsidR="00387C22" w14:paraId="06093930" w14:textId="77777777" w:rsidTr="001313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C000"/>
            <w:vAlign w:val="center"/>
          </w:tcPr>
          <w:p w14:paraId="5EF81B1C" w14:textId="76E3C378" w:rsidR="00387C22" w:rsidRPr="008465EF" w:rsidRDefault="00387C22" w:rsidP="00131333">
            <w:pPr>
              <w:spacing w:line="240" w:lineRule="auto"/>
              <w:jc w:val="center"/>
            </w:pPr>
            <w:r w:rsidRPr="008465EF">
              <w:rPr>
                <w:sz w:val="20"/>
                <w:szCs w:val="20"/>
              </w:rPr>
              <w:t>Risco do projeto</w:t>
            </w:r>
          </w:p>
        </w:tc>
        <w:tc>
          <w:tcPr>
            <w:tcW w:w="14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C000"/>
            <w:vAlign w:val="center"/>
          </w:tcPr>
          <w:p w14:paraId="6F34ECB1" w14:textId="379D575F" w:rsidR="00387C22" w:rsidRPr="008465EF" w:rsidRDefault="00387C22" w:rsidP="0013133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465EF">
              <w:rPr>
                <w:sz w:val="20"/>
                <w:szCs w:val="20"/>
              </w:rPr>
              <w:t>Pontuação</w:t>
            </w:r>
          </w:p>
        </w:tc>
        <w:tc>
          <w:tcPr>
            <w:tcW w:w="11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C000"/>
            <w:vAlign w:val="center"/>
          </w:tcPr>
          <w:p w14:paraId="5C69353D" w14:textId="006ADC13" w:rsidR="00387C22" w:rsidRPr="00387C22" w:rsidRDefault="00387C22" w:rsidP="0013133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8465EF">
              <w:rPr>
                <w:sz w:val="20"/>
                <w:szCs w:val="20"/>
              </w:rPr>
              <w:t>Impacto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C000"/>
            <w:vAlign w:val="center"/>
          </w:tcPr>
          <w:p w14:paraId="4B2C5793" w14:textId="11DE6B35" w:rsidR="00387C22" w:rsidRPr="008465EF" w:rsidRDefault="00387C22" w:rsidP="0013133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465EF">
              <w:rPr>
                <w:sz w:val="20"/>
                <w:szCs w:val="20"/>
              </w:rPr>
              <w:t>Evitar ou Mitigar</w:t>
            </w:r>
          </w:p>
        </w:tc>
        <w:tc>
          <w:tcPr>
            <w:tcW w:w="27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C000"/>
            <w:vAlign w:val="center"/>
          </w:tcPr>
          <w:p w14:paraId="7F288A40" w14:textId="1AB2B05B" w:rsidR="00387C22" w:rsidRPr="008465EF" w:rsidRDefault="00387C22" w:rsidP="0013133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465EF">
              <w:rPr>
                <w:sz w:val="20"/>
                <w:szCs w:val="20"/>
              </w:rPr>
              <w:t>Plano de resposta</w:t>
            </w:r>
          </w:p>
        </w:tc>
      </w:tr>
      <w:tr w:rsidR="00387C22" w14:paraId="25087942" w14:textId="77777777" w:rsidTr="00131333">
        <w:trPr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AE38E9A" w14:textId="5CCF3515" w:rsidR="00387C22" w:rsidRPr="008465EF" w:rsidRDefault="00387C22" w:rsidP="00131333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 w:val="0"/>
                <w:bCs w:val="0"/>
                <w:color w:val="000000"/>
                <w:sz w:val="22"/>
                <w:szCs w:val="22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Integrante sair da equipe</w:t>
            </w:r>
          </w:p>
        </w:tc>
        <w:tc>
          <w:tcPr>
            <w:tcW w:w="14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6E26B34" w14:textId="3ED41B9C" w:rsidR="00387C22" w:rsidRDefault="00387C22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7C22">
              <w:rPr>
                <w:sz w:val="20"/>
                <w:szCs w:val="20"/>
              </w:rPr>
              <w:t>10</w:t>
            </w:r>
          </w:p>
        </w:tc>
        <w:tc>
          <w:tcPr>
            <w:tcW w:w="11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vAlign w:val="center"/>
          </w:tcPr>
          <w:p w14:paraId="6737B21C" w14:textId="77777777" w:rsidR="00387C22" w:rsidRDefault="00387C22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EB8BEB3" w14:textId="0BC7AAD3" w:rsidR="00387C22" w:rsidRPr="00387C22" w:rsidRDefault="00387C22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Evitar</w:t>
            </w:r>
          </w:p>
        </w:tc>
        <w:tc>
          <w:tcPr>
            <w:tcW w:w="27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078D3C2" w14:textId="1CAC5B2D" w:rsidR="00387C22" w:rsidRPr="008441CA" w:rsidRDefault="00387C22" w:rsidP="00131333">
            <w:pPr>
              <w:tabs>
                <w:tab w:val="clear" w:pos="851"/>
              </w:tabs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Reorganização de tarefas entre os remanescentes</w:t>
            </w:r>
          </w:p>
        </w:tc>
      </w:tr>
      <w:tr w:rsidR="00387C22" w14:paraId="5046CCB4" w14:textId="77777777" w:rsidTr="00131333">
        <w:trPr>
          <w:trHeight w:val="5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12092D2" w14:textId="2A962326" w:rsidR="00387C22" w:rsidRPr="008465EF" w:rsidRDefault="008465EF" w:rsidP="00131333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 w:val="0"/>
                <w:bCs w:val="0"/>
                <w:color w:val="000000"/>
                <w:sz w:val="20"/>
                <w:szCs w:val="20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Dificuldade de compreender a lógica</w:t>
            </w:r>
          </w:p>
        </w:tc>
        <w:tc>
          <w:tcPr>
            <w:tcW w:w="14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9AD64D1" w14:textId="3DE8B9AB" w:rsidR="00387C22" w:rsidRPr="008465EF" w:rsidRDefault="008465EF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11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B0F0"/>
            <w:vAlign w:val="center"/>
          </w:tcPr>
          <w:p w14:paraId="3C01A0A9" w14:textId="77777777" w:rsidR="00387C22" w:rsidRDefault="00387C22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57D3B1A" w14:textId="6536F755" w:rsidR="00387C22" w:rsidRPr="008465EF" w:rsidRDefault="008465EF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465EF">
              <w:rPr>
                <w:sz w:val="20"/>
                <w:szCs w:val="20"/>
              </w:rPr>
              <w:t>Mitigar</w:t>
            </w:r>
          </w:p>
        </w:tc>
        <w:tc>
          <w:tcPr>
            <w:tcW w:w="27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05127C4" w14:textId="6CB0EF6D" w:rsidR="00387C22" w:rsidRPr="008441CA" w:rsidRDefault="008465EF" w:rsidP="00131333">
            <w:pPr>
              <w:tabs>
                <w:tab w:val="clear" w:pos="851"/>
              </w:tabs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0"/>
                <w:szCs w:val="20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Explicar novamente o motivo da dúvida</w:t>
            </w:r>
          </w:p>
        </w:tc>
      </w:tr>
      <w:tr w:rsidR="00387C22" w14:paraId="5E6DC8F5" w14:textId="77777777" w:rsidTr="00131333">
        <w:trPr>
          <w:trHeight w:val="3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727E963" w14:textId="0A4F9865" w:rsidR="00387C22" w:rsidRPr="008465EF" w:rsidRDefault="008465EF" w:rsidP="00131333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 w:val="0"/>
                <w:bCs w:val="0"/>
                <w:color w:val="000000"/>
                <w:sz w:val="22"/>
                <w:szCs w:val="22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Erro de código</w:t>
            </w:r>
          </w:p>
        </w:tc>
        <w:tc>
          <w:tcPr>
            <w:tcW w:w="14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1314631" w14:textId="6754BC1F" w:rsidR="00387C22" w:rsidRPr="008465EF" w:rsidRDefault="008465EF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465EF">
              <w:rPr>
                <w:sz w:val="20"/>
                <w:szCs w:val="20"/>
              </w:rPr>
              <w:t>18</w:t>
            </w:r>
          </w:p>
        </w:tc>
        <w:tc>
          <w:tcPr>
            <w:tcW w:w="11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vAlign w:val="center"/>
          </w:tcPr>
          <w:p w14:paraId="3A5EADBA" w14:textId="77777777" w:rsidR="00387C22" w:rsidRDefault="00387C22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D3B8FEF" w14:textId="3826CB39" w:rsidR="00387C22" w:rsidRPr="008465EF" w:rsidRDefault="008465EF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Evitar</w:t>
            </w:r>
          </w:p>
        </w:tc>
        <w:tc>
          <w:tcPr>
            <w:tcW w:w="27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10DBC15" w14:textId="37139CB9" w:rsidR="00387C22" w:rsidRPr="008441CA" w:rsidRDefault="008465EF" w:rsidP="00131333">
            <w:pPr>
              <w:tabs>
                <w:tab w:val="clear" w:pos="851"/>
              </w:tabs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Revisão do Código</w:t>
            </w:r>
          </w:p>
        </w:tc>
      </w:tr>
      <w:tr w:rsidR="00387C22" w14:paraId="15C589B4" w14:textId="77777777" w:rsidTr="00131333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4C3523F" w14:textId="4968839B" w:rsidR="00387C22" w:rsidRPr="008465EF" w:rsidRDefault="008465EF" w:rsidP="00131333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 w:val="0"/>
                <w:bCs w:val="0"/>
                <w:color w:val="000000"/>
                <w:sz w:val="20"/>
                <w:szCs w:val="20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Falta</w:t>
            </w:r>
            <w:r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 xml:space="preserve"> </w:t>
            </w: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de comunicação</w:t>
            </w:r>
          </w:p>
        </w:tc>
        <w:tc>
          <w:tcPr>
            <w:tcW w:w="14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436FC4D" w14:textId="79074F2E" w:rsidR="00387C22" w:rsidRPr="008441CA" w:rsidRDefault="008465EF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441CA">
              <w:rPr>
                <w:sz w:val="20"/>
                <w:szCs w:val="20"/>
              </w:rPr>
              <w:t>21</w:t>
            </w:r>
          </w:p>
        </w:tc>
        <w:tc>
          <w:tcPr>
            <w:tcW w:w="11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B050"/>
            <w:vAlign w:val="center"/>
          </w:tcPr>
          <w:p w14:paraId="0C79DF68" w14:textId="77777777" w:rsidR="00387C22" w:rsidRDefault="00387C22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A7C4C8F" w14:textId="361F5FF4" w:rsidR="00387C22" w:rsidRDefault="008441CA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1CA">
              <w:rPr>
                <w:sz w:val="20"/>
                <w:szCs w:val="20"/>
              </w:rPr>
              <w:t>Mitigar</w:t>
            </w:r>
          </w:p>
        </w:tc>
        <w:tc>
          <w:tcPr>
            <w:tcW w:w="27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D91D121" w14:textId="0A6254AA" w:rsidR="00387C22" w:rsidRPr="008441CA" w:rsidRDefault="008441CA" w:rsidP="00131333">
            <w:pPr>
              <w:tabs>
                <w:tab w:val="clear" w:pos="851"/>
              </w:tabs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Aumentar comunicação entre os integrantes</w:t>
            </w:r>
          </w:p>
        </w:tc>
      </w:tr>
      <w:tr w:rsidR="00387C22" w:rsidRPr="00B20C91" w14:paraId="1F8AA7D9" w14:textId="77777777" w:rsidTr="00131333">
        <w:trPr>
          <w:trHeight w:val="7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6407C0E" w14:textId="2989DDD8" w:rsidR="00387C22" w:rsidRPr="008441CA" w:rsidRDefault="008441CA" w:rsidP="00131333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 w:val="0"/>
                <w:bCs w:val="0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Integrante se recusar a colaborar com a equipe</w:t>
            </w:r>
          </w:p>
        </w:tc>
        <w:tc>
          <w:tcPr>
            <w:tcW w:w="14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2E411BC" w14:textId="76F8DF7E" w:rsidR="00387C22" w:rsidRDefault="008441CA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1CA">
              <w:rPr>
                <w:sz w:val="20"/>
                <w:szCs w:val="20"/>
              </w:rPr>
              <w:t>20</w:t>
            </w:r>
          </w:p>
        </w:tc>
        <w:tc>
          <w:tcPr>
            <w:tcW w:w="11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0000"/>
            <w:vAlign w:val="center"/>
          </w:tcPr>
          <w:p w14:paraId="02891B50" w14:textId="77777777" w:rsidR="00387C22" w:rsidRDefault="00387C22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0E98083" w14:textId="583EC885" w:rsidR="00387C22" w:rsidRDefault="008441CA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1CA">
              <w:rPr>
                <w:sz w:val="20"/>
                <w:szCs w:val="20"/>
              </w:rPr>
              <w:t>Evitar</w:t>
            </w:r>
          </w:p>
        </w:tc>
        <w:tc>
          <w:tcPr>
            <w:tcW w:w="27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8F4181E" w14:textId="06A7DD63" w:rsidR="00387C22" w:rsidRPr="008441CA" w:rsidRDefault="008441CA" w:rsidP="00131333">
            <w:pPr>
              <w:tabs>
                <w:tab w:val="clear" w:pos="851"/>
              </w:tabs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0"/>
                <w:szCs w:val="20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Conversar com superiores para ajudar a resolver</w:t>
            </w:r>
          </w:p>
        </w:tc>
      </w:tr>
      <w:tr w:rsidR="00387C22" w:rsidRPr="008441CA" w14:paraId="7ADAD886" w14:textId="77777777" w:rsidTr="00131333">
        <w:trPr>
          <w:trHeight w:val="6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555F96A" w14:textId="6856F1B8" w:rsidR="00387C22" w:rsidRPr="008441CA" w:rsidRDefault="008441CA" w:rsidP="00131333">
            <w:pPr>
              <w:spacing w:line="240" w:lineRule="auto"/>
              <w:jc w:val="center"/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Entregas atrasadas</w:t>
            </w:r>
          </w:p>
        </w:tc>
        <w:tc>
          <w:tcPr>
            <w:tcW w:w="14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E4E1938" w14:textId="6919262D" w:rsidR="00387C22" w:rsidRPr="008441CA" w:rsidRDefault="008441CA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</w:t>
            </w:r>
          </w:p>
        </w:tc>
        <w:tc>
          <w:tcPr>
            <w:tcW w:w="11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0000"/>
            <w:vAlign w:val="center"/>
          </w:tcPr>
          <w:p w14:paraId="452A5EA6" w14:textId="77777777" w:rsidR="00387C22" w:rsidRDefault="00387C22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57DCFF7" w14:textId="26C7B5F8" w:rsidR="00387C22" w:rsidRPr="008441CA" w:rsidRDefault="008441CA" w:rsidP="0013133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Evitar</w:t>
            </w:r>
          </w:p>
        </w:tc>
        <w:tc>
          <w:tcPr>
            <w:tcW w:w="27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69FD90C" w14:textId="11F9A3F5" w:rsidR="00387C22" w:rsidRPr="008441CA" w:rsidRDefault="008441CA" w:rsidP="00131333">
            <w:pPr>
              <w:tabs>
                <w:tab w:val="clear" w:pos="851"/>
              </w:tabs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 xml:space="preserve">Cobrança maior sobre o atraso e cuidado para a não </w:t>
            </w:r>
            <w:proofErr w:type="spellStart"/>
            <w:r w:rsidRPr="008441CA">
              <w:rPr>
                <w:rFonts w:cs="Arial"/>
                <w:color w:val="000000"/>
                <w:sz w:val="20"/>
                <w:szCs w:val="20"/>
              </w:rPr>
              <w:t>reincidencia</w:t>
            </w:r>
            <w:proofErr w:type="spellEnd"/>
          </w:p>
        </w:tc>
      </w:tr>
    </w:tbl>
    <w:p w14:paraId="49BB1179" w14:textId="16FFB4B3" w:rsidR="006037CC" w:rsidRDefault="006037CC" w:rsidP="00EB4A20"/>
    <w:p w14:paraId="6AC3E9AD" w14:textId="77777777" w:rsidR="003309DB" w:rsidRDefault="003309DB" w:rsidP="00EB4A20"/>
    <w:p w14:paraId="29785EC2" w14:textId="7E253545" w:rsidR="00EB4A20" w:rsidRDefault="005D1AEE" w:rsidP="00EB4A20">
      <w:pPr>
        <w:pStyle w:val="Ttulo2"/>
        <w:rPr>
          <w:b/>
        </w:rPr>
      </w:pPr>
      <w:bookmarkStart w:id="15" w:name="_Toc73427773"/>
      <w:r>
        <w:rPr>
          <w:b/>
        </w:rPr>
        <w:lastRenderedPageBreak/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5"/>
      <w:r w:rsidR="00EB4A20" w:rsidRPr="00192CAB">
        <w:rPr>
          <w:b/>
        </w:rPr>
        <w:t xml:space="preserve"> </w:t>
      </w:r>
    </w:p>
    <w:p w14:paraId="747983CF" w14:textId="74C2A431" w:rsidR="006037CC" w:rsidRDefault="006037CC" w:rsidP="006037CC"/>
    <w:p w14:paraId="0AA41935" w14:textId="49E95EBF" w:rsidR="003765EF" w:rsidRDefault="006037CC" w:rsidP="006037CC">
      <w:r>
        <w:tab/>
        <w:t>O backlog</w:t>
      </w:r>
      <w:r w:rsidR="00B20C91">
        <w:t xml:space="preserve"> foi separado </w:t>
      </w:r>
      <w:r w:rsidR="003309DB">
        <w:t xml:space="preserve">em três </w:t>
      </w:r>
      <w:r w:rsidR="00B20C91">
        <w:t xml:space="preserve">níveis: </w:t>
      </w:r>
      <w:r w:rsidR="003309DB">
        <w:t>“</w:t>
      </w:r>
      <w:r w:rsidR="00B20C91">
        <w:t>Importante</w:t>
      </w:r>
      <w:r w:rsidR="003309DB">
        <w:t>”</w:t>
      </w:r>
      <w:r w:rsidR="00B20C91">
        <w:t xml:space="preserve">, </w:t>
      </w:r>
      <w:r w:rsidR="003309DB">
        <w:t>“</w:t>
      </w:r>
      <w:r w:rsidR="00961293">
        <w:t>E</w:t>
      </w:r>
      <w:r w:rsidR="00B20C91">
        <w:t>ssencial</w:t>
      </w:r>
      <w:r w:rsidR="003309DB">
        <w:t>”</w:t>
      </w:r>
      <w:r w:rsidR="00B20C91">
        <w:t xml:space="preserve"> e </w:t>
      </w:r>
      <w:r w:rsidR="003309DB">
        <w:t>“</w:t>
      </w:r>
      <w:r w:rsidR="00961293">
        <w:t>D</w:t>
      </w:r>
      <w:r w:rsidR="00B20C91">
        <w:t>esejável</w:t>
      </w:r>
      <w:r w:rsidR="003309DB">
        <w:t>”</w:t>
      </w:r>
      <w:r w:rsidR="00B20C91">
        <w:t xml:space="preserve">. Esses níveis foram atribuídos na ferramenta do Microsoft </w:t>
      </w:r>
      <w:proofErr w:type="spellStart"/>
      <w:r w:rsidR="00B20C91">
        <w:t>Planner</w:t>
      </w:r>
      <w:proofErr w:type="spellEnd"/>
      <w:r w:rsidR="00B20C91">
        <w:t>, dentro dos requisitos adicionado</w:t>
      </w:r>
      <w:r w:rsidR="003309DB">
        <w:t>s</w:t>
      </w:r>
      <w:r w:rsidR="00B20C91">
        <w:t xml:space="preserve"> em cada tarefa.</w:t>
      </w:r>
      <w:r>
        <w:t xml:space="preserve"> </w:t>
      </w:r>
      <w:r w:rsidR="003309DB">
        <w:t xml:space="preserve"> </w:t>
      </w:r>
      <w:r w:rsidR="00FB4A52">
        <w:t>Sobre cada sprint mencionad</w:t>
      </w:r>
      <w:r w:rsidR="00D801BB">
        <w:t>a</w:t>
      </w:r>
      <w:r w:rsidR="00FB4A52">
        <w:t xml:space="preserve"> na ferramenta, é atribuíd</w:t>
      </w:r>
      <w:r w:rsidR="00D801BB">
        <w:t xml:space="preserve">a </w:t>
      </w:r>
      <w:r w:rsidR="00FB4A52">
        <w:t xml:space="preserve">os requisitos das tarefas. </w:t>
      </w:r>
      <w:r w:rsidR="003765EF">
        <w:tab/>
      </w:r>
      <w:r w:rsidR="003309DB">
        <w:t>Por fim, foi a</w:t>
      </w:r>
      <w:r w:rsidR="00FB0B48">
        <w:t xml:space="preserve">dicionando também a coluna de </w:t>
      </w:r>
      <w:r w:rsidR="003309DB">
        <w:t>“</w:t>
      </w:r>
      <w:r w:rsidR="00FB0B48">
        <w:t>concluídos</w:t>
      </w:r>
      <w:r w:rsidR="003309DB">
        <w:t>”</w:t>
      </w:r>
      <w:r w:rsidR="00FB0B48">
        <w:t>.</w:t>
      </w:r>
    </w:p>
    <w:p w14:paraId="297D335F" w14:textId="18E49740" w:rsidR="002B1B44" w:rsidRPr="006037CC" w:rsidRDefault="00667392" w:rsidP="00FB0B48">
      <w:r w:rsidRPr="00A2773F">
        <w:rPr>
          <w:noProof/>
          <w:lang w:eastAsia="pt-BR"/>
        </w:rPr>
        <w:drawing>
          <wp:anchor distT="0" distB="0" distL="114300" distR="114300" simplePos="0" relativeHeight="251657216" behindDoc="0" locked="0" layoutInCell="1" allowOverlap="1" wp14:anchorId="236AF8A2" wp14:editId="2F059FB8">
            <wp:simplePos x="0" y="0"/>
            <wp:positionH relativeFrom="column">
              <wp:posOffset>-5715</wp:posOffset>
            </wp:positionH>
            <wp:positionV relativeFrom="paragraph">
              <wp:posOffset>1392555</wp:posOffset>
            </wp:positionV>
            <wp:extent cx="5919470" cy="252984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947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0B48">
        <w:tab/>
        <w:t>Em requisitos,</w:t>
      </w:r>
      <w:r w:rsidR="00FB4A52">
        <w:t xml:space="preserve"> é mencionado através de cada sprint, assim adicionando como tarefa em cada entregáveis.</w:t>
      </w:r>
      <w:r w:rsidR="00FB0B48">
        <w:t xml:space="preserve"> O site institucional </w:t>
      </w:r>
      <w:r w:rsidR="003309DB">
        <w:t>aprese</w:t>
      </w:r>
      <w:r w:rsidR="00D801BB">
        <w:t>n</w:t>
      </w:r>
      <w:r w:rsidR="003309DB">
        <w:t>ta</w:t>
      </w:r>
      <w:r w:rsidR="00FB0B48">
        <w:t xml:space="preserve"> os requisitos de:</w:t>
      </w:r>
      <w:r w:rsidR="003309DB">
        <w:t xml:space="preserve"> </w:t>
      </w:r>
      <w:r w:rsidR="00FB0B48">
        <w:t>Página Inicial tendo conteúdo de sobre a empresa, benefícios, contato, cadastro, login, monitoramento de estufas no Arduino lm3</w:t>
      </w:r>
      <w:r w:rsidR="00A2773F">
        <w:t>5, cadastro na nuvem do Microsoft</w:t>
      </w:r>
      <w:r w:rsidR="002B1B44">
        <w:t xml:space="preserve"> Azure</w:t>
      </w:r>
      <w:r w:rsidR="00A2773F">
        <w:t>.</w:t>
      </w:r>
    </w:p>
    <w:p w14:paraId="3EE4FA63" w14:textId="673A73C4" w:rsidR="00EB4A20" w:rsidRDefault="00EB4A20" w:rsidP="00EB4A20"/>
    <w:p w14:paraId="7166748A" w14:textId="3FB58743" w:rsidR="000C7251" w:rsidRPr="00192CAB" w:rsidRDefault="000C7251" w:rsidP="000C7251">
      <w:pPr>
        <w:pStyle w:val="Ttulo2"/>
        <w:rPr>
          <w:b/>
        </w:rPr>
      </w:pPr>
      <w:bookmarkStart w:id="16" w:name="_Toc73427774"/>
      <w:r w:rsidRPr="00192CAB">
        <w:rPr>
          <w:b/>
        </w:rPr>
        <w:t>Sprints / sprint backlog</w:t>
      </w:r>
      <w:bookmarkEnd w:id="16"/>
      <w:r w:rsidRPr="00192CAB">
        <w:rPr>
          <w:b/>
        </w:rPr>
        <w:t xml:space="preserve"> </w:t>
      </w:r>
    </w:p>
    <w:p w14:paraId="31572661" w14:textId="5DA9C0F6" w:rsidR="00791162" w:rsidRDefault="000C7251" w:rsidP="00791162">
      <w:r w:rsidRPr="004B1208">
        <w:tab/>
      </w:r>
      <w:r w:rsidR="00791162">
        <w:t xml:space="preserve">As sprints que o grupo realizou internamente tiveram como intenção revisar </w:t>
      </w:r>
      <w:r w:rsidR="00AA31E8">
        <w:t xml:space="preserve">possíveis falhas ou negligências </w:t>
      </w:r>
      <w:r w:rsidR="00791162">
        <w:t xml:space="preserve">para a entrega final do projeto. </w:t>
      </w:r>
    </w:p>
    <w:p w14:paraId="77683126" w14:textId="52ED2658" w:rsidR="00791162" w:rsidRDefault="00791162" w:rsidP="00791162">
      <w:r>
        <w:tab/>
        <w:t>Durante a sprint 1, as sprints foram focadas principalmente</w:t>
      </w:r>
      <w:r w:rsidR="00AA31E8">
        <w:t xml:space="preserve"> em:</w:t>
      </w:r>
      <w:r>
        <w:t xml:space="preserve"> desenvol</w:t>
      </w:r>
      <w:r w:rsidR="00AA31E8">
        <w:t>ver</w:t>
      </w:r>
      <w:r>
        <w:t xml:space="preserve"> o protótipo do site, desenvolv</w:t>
      </w:r>
      <w:r w:rsidR="00AA31E8">
        <w:t>er</w:t>
      </w:r>
      <w:r>
        <w:t xml:space="preserve"> os slides</w:t>
      </w:r>
      <w:r w:rsidR="004D4656">
        <w:t>, script do banco de dados</w:t>
      </w:r>
      <w:r w:rsidR="00AA31E8">
        <w:t>, além de</w:t>
      </w:r>
      <w:r>
        <w:t xml:space="preserve"> um diferencial na apresentação</w:t>
      </w:r>
      <w:r w:rsidR="00AA31E8">
        <w:t xml:space="preserve"> final, que continha</w:t>
      </w:r>
      <w:r>
        <w:t xml:space="preserve"> um simulador financeiro </w:t>
      </w:r>
      <w:r w:rsidR="00AA31E8">
        <w:t xml:space="preserve">encarregado de apresentar uma prévia do custo da </w:t>
      </w:r>
      <w:r>
        <w:t>instalação</w:t>
      </w:r>
      <w:r w:rsidR="00AA31E8">
        <w:t xml:space="preserve"> </w:t>
      </w:r>
      <w:r>
        <w:t>d</w:t>
      </w:r>
      <w:r w:rsidR="00AA31E8">
        <w:t>os</w:t>
      </w:r>
      <w:r>
        <w:t xml:space="preserve"> sensores do projeto.</w:t>
      </w:r>
    </w:p>
    <w:p w14:paraId="73327DCE" w14:textId="2EA60E22" w:rsidR="00791162" w:rsidRDefault="00791162" w:rsidP="00791162">
      <w:r>
        <w:lastRenderedPageBreak/>
        <w:tab/>
        <w:t>Com a mudança de sprint, v</w:t>
      </w:r>
      <w:r w:rsidR="00AA31E8">
        <w:t>ieram também</w:t>
      </w:r>
      <w:r>
        <w:t xml:space="preserve"> mudança</w:t>
      </w:r>
      <w:r w:rsidR="00AA31E8">
        <w:t>s</w:t>
      </w:r>
      <w:r>
        <w:t xml:space="preserve"> no grupo, e</w:t>
      </w:r>
      <w:r w:rsidR="00AA31E8">
        <w:t>, consequentemente,</w:t>
      </w:r>
      <w:r>
        <w:t xml:space="preserve"> mudança</w:t>
      </w:r>
      <w:r w:rsidR="00AA31E8">
        <w:t>s</w:t>
      </w:r>
      <w:r>
        <w:t xml:space="preserve"> em algumas ideias do projeto, começando pelo nome</w:t>
      </w:r>
      <w:r w:rsidR="00AA31E8">
        <w:t>.</w:t>
      </w:r>
      <w:r>
        <w:t xml:space="preserve"> </w:t>
      </w:r>
      <w:r w:rsidR="00AA31E8">
        <w:t>Pa</w:t>
      </w:r>
      <w:r>
        <w:t xml:space="preserve">ssamos a utilizar apenas o </w:t>
      </w:r>
      <w:proofErr w:type="spellStart"/>
      <w:r>
        <w:t>Bolttech</w:t>
      </w:r>
      <w:proofErr w:type="spellEnd"/>
      <w:r>
        <w:t xml:space="preserve"> e vender a empresa como o próprio produto</w:t>
      </w:r>
      <w:r w:rsidR="004D4656">
        <w:t xml:space="preserve">. Foram adicionados métricas para o site institucional, modelagem DEER do banco de dados e o HLD e LLD </w:t>
      </w:r>
      <w:r w:rsidR="00DA75A1">
        <w:t>em tecnologia da informação.</w:t>
      </w:r>
    </w:p>
    <w:p w14:paraId="56FB29CB" w14:textId="73F4B0E0" w:rsidR="00AA31E8" w:rsidRDefault="00791162" w:rsidP="00791162">
      <w:r>
        <w:tab/>
        <w:t xml:space="preserve">Depois dos feedbacks da sprint 2, </w:t>
      </w:r>
      <w:r w:rsidR="00DA75A1">
        <w:t>o time</w:t>
      </w:r>
      <w:r>
        <w:t xml:space="preserve"> se reuniu e organizamos nosso tempo </w:t>
      </w:r>
      <w:r w:rsidR="00AA31E8">
        <w:t>a fim de otimizá-lo</w:t>
      </w:r>
      <w:r>
        <w:t>.</w:t>
      </w:r>
      <w:r w:rsidR="00DA75A1">
        <w:t xml:space="preserve"> Du</w:t>
      </w:r>
      <w:r>
        <w:t xml:space="preserve">rante a sprint 3, </w:t>
      </w:r>
      <w:r w:rsidR="00AA31E8">
        <w:t xml:space="preserve">as </w:t>
      </w:r>
      <w:r>
        <w:t>reuniões de grupo</w:t>
      </w:r>
      <w:r w:rsidR="00DA75A1">
        <w:t xml:space="preserve"> </w:t>
      </w:r>
      <w:r w:rsidR="00AA31E8">
        <w:t xml:space="preserve">se </w:t>
      </w:r>
      <w:r w:rsidR="00DA75A1">
        <w:t>torn</w:t>
      </w:r>
      <w:r w:rsidR="00AA31E8">
        <w:t>aram</w:t>
      </w:r>
      <w:r w:rsidR="00DA75A1">
        <w:t xml:space="preserve"> mais frequent</w:t>
      </w:r>
      <w:r w:rsidR="00AA31E8">
        <w:t>es</w:t>
      </w:r>
      <w:r w:rsidR="00DA75A1">
        <w:t xml:space="preserve"> para</w:t>
      </w:r>
      <w:r>
        <w:t xml:space="preserve"> melhor</w:t>
      </w:r>
      <w:r w:rsidR="00AA31E8">
        <w:t>ar a</w:t>
      </w:r>
      <w:r>
        <w:t xml:space="preserve"> organização</w:t>
      </w:r>
      <w:r w:rsidR="00AA31E8">
        <w:t xml:space="preserve"> do trabalho</w:t>
      </w:r>
      <w:r>
        <w:t xml:space="preserve">, </w:t>
      </w:r>
      <w:r w:rsidR="00DA75A1">
        <w:t>finalizando</w:t>
      </w:r>
      <w:r w:rsidR="00AA31E8">
        <w:t xml:space="preserve"> assim</w:t>
      </w:r>
      <w:r w:rsidR="00DA75A1">
        <w:t xml:space="preserve"> o projeto </w:t>
      </w:r>
      <w:r w:rsidR="00AA31E8">
        <w:t>dentro</w:t>
      </w:r>
      <w:r w:rsidR="00DA75A1">
        <w:t xml:space="preserve"> </w:t>
      </w:r>
      <w:r w:rsidR="00AA31E8">
        <w:t xml:space="preserve">do </w:t>
      </w:r>
      <w:r w:rsidR="00DA75A1">
        <w:t>tempo adequado</w:t>
      </w:r>
      <w:r>
        <w:t xml:space="preserve">, </w:t>
      </w:r>
      <w:r w:rsidR="00AA31E8">
        <w:t xml:space="preserve">além de algumas </w:t>
      </w:r>
      <w:r w:rsidR="00DA75A1">
        <w:t>alteraç</w:t>
      </w:r>
      <w:r w:rsidR="00AA31E8">
        <w:t xml:space="preserve">ões </w:t>
      </w:r>
      <w:r w:rsidR="00DA75A1">
        <w:t xml:space="preserve">para o </w:t>
      </w:r>
      <w:r>
        <w:t>site</w:t>
      </w:r>
      <w:r w:rsidR="00DA75A1">
        <w:t xml:space="preserve"> tornar-se </w:t>
      </w:r>
      <w:r w:rsidR="00AA31E8">
        <w:t>mais funcional e organizado</w:t>
      </w:r>
      <w:r>
        <w:t>,</w:t>
      </w:r>
      <w:r w:rsidR="00DA75A1">
        <w:t xml:space="preserve"> atendendo </w:t>
      </w:r>
      <w:r w:rsidR="00AA31E8">
        <w:t xml:space="preserve">a </w:t>
      </w:r>
      <w:r w:rsidR="00DA75A1">
        <w:t>todos os requisitos do projeto</w:t>
      </w:r>
      <w:r>
        <w:t xml:space="preserve">. </w:t>
      </w:r>
    </w:p>
    <w:p w14:paraId="4B282152" w14:textId="0D326C27" w:rsidR="003765EF" w:rsidRDefault="00AA31E8" w:rsidP="00791162">
      <w:r>
        <w:tab/>
      </w:r>
      <w:r w:rsidR="00791162">
        <w:t>O protótipo foi alterado algumas vezes</w:t>
      </w:r>
      <w:r w:rsidR="00DA75A1">
        <w:t xml:space="preserve"> e finalizado com o </w:t>
      </w:r>
      <w:r w:rsidR="00791162">
        <w:t>que foi proposto</w:t>
      </w:r>
      <w:r>
        <w:t xml:space="preserve"> inicialmente, t</w:t>
      </w:r>
      <w:r w:rsidR="00DA75A1">
        <w:t>endo</w:t>
      </w:r>
      <w:r>
        <w:t>, por fim, o</w:t>
      </w:r>
      <w:r w:rsidR="00DA75A1">
        <w:t xml:space="preserve"> banco de dados inserido no Microsoft Azure, </w:t>
      </w:r>
      <w:r>
        <w:t xml:space="preserve">o </w:t>
      </w:r>
      <w:r w:rsidR="00DA75A1">
        <w:t>site institucional com a API funcionando normalmente,</w:t>
      </w:r>
      <w:r>
        <w:t xml:space="preserve"> a</w:t>
      </w:r>
      <w:r w:rsidR="00DA75A1">
        <w:t xml:space="preserve"> central de suporte de TI </w:t>
      </w:r>
      <w:r>
        <w:t xml:space="preserve">otimizada </w:t>
      </w:r>
      <w:r w:rsidR="00DA75A1">
        <w:t>e a documentação final</w:t>
      </w:r>
      <w:r>
        <w:t xml:space="preserve"> do projeto concluída</w:t>
      </w:r>
      <w:r w:rsidR="00DA75A1">
        <w:t xml:space="preserve">. </w:t>
      </w:r>
    </w:p>
    <w:p w14:paraId="4F872C30" w14:textId="77777777" w:rsidR="00370E34" w:rsidRDefault="00370E34" w:rsidP="007B4A44"/>
    <w:p w14:paraId="2694CCEC" w14:textId="59FC78AC" w:rsidR="00FD3BD3" w:rsidRDefault="00A2773F" w:rsidP="007B4A44">
      <w:pPr>
        <w:sectPr w:rsidR="00FD3BD3" w:rsidSect="008B07EE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 w:rsidRPr="00A2773F">
        <w:rPr>
          <w:noProof/>
        </w:rPr>
        <w:t xml:space="preserve"> </w:t>
      </w:r>
    </w:p>
    <w:p w14:paraId="35864B8F" w14:textId="1E847CB7" w:rsidR="00370E34" w:rsidRDefault="00892504" w:rsidP="00A4698C">
      <w:pPr>
        <w:pStyle w:val="FolhadeRostodosCaptulos"/>
      </w:pPr>
      <w:r>
        <w:lastRenderedPageBreak/>
        <w:fldChar w:fldCharType="begin"/>
      </w:r>
      <w:r>
        <w:instrText xml:space="preserve"> REF _Ref125306944 \w </w:instrText>
      </w:r>
      <w:r>
        <w:fldChar w:fldCharType="separate"/>
      </w:r>
      <w:r w:rsidR="00CC7EC2">
        <w:rPr>
          <w:b w:val="0"/>
          <w:bCs/>
        </w:rPr>
        <w:t>Erro! Fonte de referência não encontrada.</w:t>
      </w:r>
      <w:r>
        <w:fldChar w:fldCharType="end"/>
      </w:r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7" w:name="_Toc73427775"/>
      <w:r>
        <w:rPr>
          <w:color w:val="000000"/>
        </w:rPr>
        <w:lastRenderedPageBreak/>
        <w:t>desenvolvimento do projeto</w:t>
      </w:r>
      <w:bookmarkEnd w:id="17"/>
    </w:p>
    <w:p w14:paraId="1D4A69F9" w14:textId="345B5154" w:rsidR="00A66A93" w:rsidRPr="006C2AF7" w:rsidRDefault="00C17003" w:rsidP="00A66A93">
      <w:pPr>
        <w:pStyle w:val="Ttulo2"/>
        <w:rPr>
          <w:b/>
        </w:rPr>
      </w:pPr>
      <w:bookmarkStart w:id="18" w:name="_Toc73427776"/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bookmarkEnd w:id="18"/>
      <w:r w:rsidR="00A66A93" w:rsidRPr="00192CAB">
        <w:rPr>
          <w:b/>
        </w:rPr>
        <w:t xml:space="preserve"> </w:t>
      </w:r>
    </w:p>
    <w:p w14:paraId="77160999" w14:textId="2DD846BF" w:rsidR="00286F0C" w:rsidRDefault="00356F23" w:rsidP="00286F0C">
      <w:r>
        <w:tab/>
      </w:r>
      <w:bookmarkStart w:id="19" w:name="_Toc154569928"/>
      <w:r w:rsidR="00286F0C">
        <w:t xml:space="preserve">O LM35 é </w:t>
      </w:r>
      <w:r w:rsidR="00D45275">
        <w:t>um</w:t>
      </w:r>
      <w:r w:rsidR="00286F0C">
        <w:t xml:space="preserve"> sensor de temperatura com circuito integrado de precisão para graus centigrados</w:t>
      </w:r>
      <w:r w:rsidR="00D45275">
        <w:t>,</w:t>
      </w:r>
      <w:r w:rsidR="00286F0C">
        <w:t xml:space="preserve"> o famoso Celsius</w:t>
      </w:r>
      <w:r w:rsidR="00D45275">
        <w:t>;</w:t>
      </w:r>
      <w:r w:rsidR="00286F0C">
        <w:t xml:space="preserve"> tem uma voltagem de saída analógica, </w:t>
      </w:r>
      <w:r w:rsidR="00D45275">
        <w:t>sendo</w:t>
      </w:r>
      <w:r w:rsidR="00286F0C">
        <w:t xml:space="preserve"> sua faixa de medição de -55ºC a 150ºC</w:t>
      </w:r>
      <w:r w:rsidR="00D45275">
        <w:t>,</w:t>
      </w:r>
      <w:r w:rsidR="00286F0C">
        <w:t xml:space="preserve"> com uma precisão em média de 0,5ºC. A tensão de saída é de 10mV/ºC, </w:t>
      </w:r>
      <w:r w:rsidR="00D45275">
        <w:t xml:space="preserve">de modo que </w:t>
      </w:r>
      <w:r w:rsidR="00286F0C">
        <w:t>a saída pode ser conectada diretamente a uma porta de qualquer microcontrolador.</w:t>
      </w:r>
      <w:r w:rsidR="00FB4A52">
        <w:t xml:space="preserve"> A saída para cada 10mV do Arduino, simula um grau Celsius.</w:t>
      </w:r>
      <w:r w:rsidR="00286F0C">
        <w:t xml:space="preserve"> Tendo o exemplo de uma medida em sua saída 222mV, representa que a temperatura é de 22,2ºC. Através deste princípio, qualquer multímetro pode ser usado como um termômetro de precisão.</w:t>
      </w:r>
      <w:r w:rsidR="00286F0C">
        <w:tab/>
      </w:r>
    </w:p>
    <w:p w14:paraId="471BE8FE" w14:textId="70966807" w:rsidR="00286F0C" w:rsidRDefault="00286F0C" w:rsidP="00286F0C">
      <w:r>
        <w:tab/>
        <w:t>As conexões do LM35 com o Arduino são simples, o pino representado pelo número um</w:t>
      </w:r>
      <w:r w:rsidR="00D45275">
        <w:t xml:space="preserve"> (1)</w:t>
      </w:r>
      <w:r>
        <w:t xml:space="preserve"> d</w:t>
      </w:r>
      <w:r w:rsidR="00D45275">
        <w:t>e</w:t>
      </w:r>
      <w:r>
        <w:t xml:space="preserve"> cor vermelha é conectado com o +5V do </w:t>
      </w:r>
      <w:proofErr w:type="spellStart"/>
      <w:r>
        <w:t>arduino</w:t>
      </w:r>
      <w:proofErr w:type="spellEnd"/>
      <w:r>
        <w:t>. O pino representado pelo número dois</w:t>
      </w:r>
      <w:r w:rsidR="00D45275">
        <w:t xml:space="preserve"> (2)</w:t>
      </w:r>
      <w:r>
        <w:t xml:space="preserve"> d</w:t>
      </w:r>
      <w:r w:rsidR="00D45275">
        <w:t>e</w:t>
      </w:r>
      <w:r>
        <w:t xml:space="preserve"> cor verde, </w:t>
      </w:r>
      <w:r w:rsidR="00D45275">
        <w:t xml:space="preserve">é </w:t>
      </w:r>
      <w:r>
        <w:t>a saída</w:t>
      </w:r>
      <w:r w:rsidR="00D45275">
        <w:t xml:space="preserve"> que</w:t>
      </w:r>
      <w:r>
        <w:t xml:space="preserve"> vai</w:t>
      </w:r>
      <w:r w:rsidR="00D45275">
        <w:t xml:space="preserve"> se</w:t>
      </w:r>
      <w:r>
        <w:t xml:space="preserve"> conectar com a porta AO, analógica do Arduino. O pino representado pelo número três </w:t>
      </w:r>
      <w:r w:rsidR="00D45275">
        <w:t xml:space="preserve">(3) </w:t>
      </w:r>
      <w:r>
        <w:t>d</w:t>
      </w:r>
      <w:r w:rsidR="00D45275">
        <w:t>e</w:t>
      </w:r>
      <w:r>
        <w:t xml:space="preserve"> cor preta é um pino negativo</w:t>
      </w:r>
      <w:r w:rsidR="00D45275">
        <w:t xml:space="preserve">, </w:t>
      </w:r>
      <w:r>
        <w:t>conectado ao GND do Arduino.</w:t>
      </w:r>
      <w:r w:rsidR="00D45275">
        <w:t xml:space="preserve"> </w:t>
      </w:r>
      <w:r>
        <w:tab/>
      </w:r>
      <w:r w:rsidR="00D45275">
        <w:t>C</w:t>
      </w:r>
      <w:r>
        <w:t>onectado</w:t>
      </w:r>
      <w:r w:rsidR="00D45275">
        <w:t xml:space="preserve"> corretamente</w:t>
      </w:r>
      <w:r>
        <w:t xml:space="preserve"> se torna possível realizar o monitoramento </w:t>
      </w:r>
      <w:r w:rsidR="00D45275">
        <w:t>em</w:t>
      </w:r>
      <w:r>
        <w:t xml:space="preserve"> tempo real das estufas, crucial para o desenvolvimento do plantio</w:t>
      </w:r>
      <w:r w:rsidR="00D45275">
        <w:t xml:space="preserve"> conforme proposto no projeto</w:t>
      </w:r>
      <w:r>
        <w:t xml:space="preserve">. </w:t>
      </w:r>
    </w:p>
    <w:p w14:paraId="14C63197" w14:textId="77777777" w:rsidR="00286F0C" w:rsidRDefault="00286F0C" w:rsidP="00286F0C"/>
    <w:p w14:paraId="5FB7B081" w14:textId="7F065520" w:rsidR="00DF446C" w:rsidRDefault="00286F0C" w:rsidP="00DF446C">
      <w:pPr>
        <w:jc w:val="center"/>
      </w:pPr>
      <w:r>
        <w:rPr>
          <w:rFonts w:cs="Arial"/>
          <w:noProof/>
          <w:color w:val="202124"/>
          <w:shd w:val="clear" w:color="auto" w:fill="FFFFFF"/>
          <w:lang w:eastAsia="pt-BR"/>
        </w:rPr>
        <w:drawing>
          <wp:inline distT="0" distB="0" distL="0" distR="0" wp14:anchorId="2803ACC0" wp14:editId="3006FFCB">
            <wp:extent cx="3649293" cy="2176272"/>
            <wp:effectExtent l="0" t="0" r="0" b="0"/>
            <wp:docPr id="35" name="Imagem 35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, Esquemático&#10;&#10;Descrição gerad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293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DFBB" w14:textId="77777777" w:rsidR="00DF446C" w:rsidRDefault="00DF446C" w:rsidP="00DF446C"/>
    <w:p w14:paraId="490A7708" w14:textId="438074F9" w:rsidR="004A7AAE" w:rsidRDefault="00DF446C" w:rsidP="00DF446C">
      <w:r>
        <w:tab/>
        <w:t>Para a solução do problema, inserimos o sensor de temperatura LM35 instalado dentro da estufa</w:t>
      </w:r>
      <w:r w:rsidR="001938BF">
        <w:t>. O</w:t>
      </w:r>
      <w:r>
        <w:t xml:space="preserve"> sensor é programável e muito acessível para</w:t>
      </w:r>
      <w:r w:rsidR="001938BF">
        <w:t xml:space="preserve"> a</w:t>
      </w:r>
      <w:r>
        <w:t xml:space="preserve"> capt</w:t>
      </w:r>
      <w:r w:rsidR="001938BF">
        <w:t>ação</w:t>
      </w:r>
      <w:r>
        <w:t xml:space="preserve"> </w:t>
      </w:r>
      <w:r w:rsidR="001938BF">
        <w:t>d</w:t>
      </w:r>
      <w:r>
        <w:t>a temperatura atual</w:t>
      </w:r>
      <w:r w:rsidR="001938BF">
        <w:t xml:space="preserve"> do ambiente</w:t>
      </w:r>
      <w:r>
        <w:t>. A partir dess</w:t>
      </w:r>
      <w:r w:rsidR="004B1852">
        <w:t>a medição</w:t>
      </w:r>
      <w:r>
        <w:t xml:space="preserve"> é possível </w:t>
      </w:r>
      <w:r w:rsidR="001938BF">
        <w:t xml:space="preserve">ter controle e agir para </w:t>
      </w:r>
      <w:r>
        <w:t>evitar qualquer tipo de alteração de temperatura,</w:t>
      </w:r>
      <w:r w:rsidR="001938BF">
        <w:t xml:space="preserve"> uma vez que,</w:t>
      </w:r>
      <w:r>
        <w:t xml:space="preserve"> </w:t>
      </w:r>
      <w:r>
        <w:lastRenderedPageBreak/>
        <w:t>junto com a programação, é inserido um sistema de alertas</w:t>
      </w:r>
      <w:r w:rsidR="001938BF">
        <w:t>.</w:t>
      </w:r>
      <w:r>
        <w:t xml:space="preserve"> </w:t>
      </w:r>
      <w:r w:rsidR="001938BF">
        <w:t>C</w:t>
      </w:r>
      <w:r>
        <w:t>aso a temperatura ultrapass</w:t>
      </w:r>
      <w:r w:rsidR="001938BF">
        <w:t>e o limite de</w:t>
      </w:r>
      <w:r>
        <w:t xml:space="preserve"> 22º grau</w:t>
      </w:r>
      <w:r w:rsidR="001938BF">
        <w:t>s</w:t>
      </w:r>
      <w:r>
        <w:t xml:space="preserve"> </w:t>
      </w:r>
      <w:r w:rsidR="001938BF">
        <w:t>serão emitidos</w:t>
      </w:r>
      <w:r>
        <w:t xml:space="preserve"> sinais de alerta em vermelho</w:t>
      </w:r>
      <w:r w:rsidR="001938BF">
        <w:t>,</w:t>
      </w:r>
      <w:r>
        <w:t xml:space="preserve"> mostrando </w:t>
      </w:r>
      <w:r w:rsidR="001938BF">
        <w:t xml:space="preserve">a </w:t>
      </w:r>
      <w:r>
        <w:t>alta temperatura no website, o</w:t>
      </w:r>
      <w:r w:rsidR="001938BF">
        <w:t xml:space="preserve"> mesmo ocorre </w:t>
      </w:r>
      <w:r>
        <w:t xml:space="preserve">se a temperatura </w:t>
      </w:r>
      <w:r w:rsidR="001938BF">
        <w:t>atingir</w:t>
      </w:r>
      <w:r>
        <w:t xml:space="preserve"> 19° graus </w:t>
      </w:r>
      <w:r w:rsidR="001938BF">
        <w:t xml:space="preserve">ou menos, </w:t>
      </w:r>
      <w:r>
        <w:t>emit</w:t>
      </w:r>
      <w:r w:rsidR="001938BF">
        <w:t>indo</w:t>
      </w:r>
      <w:r>
        <w:t xml:space="preserve"> alertas em azul</w:t>
      </w:r>
      <w:r w:rsidR="001938BF">
        <w:t>.</w:t>
      </w:r>
    </w:p>
    <w:p w14:paraId="5932A363" w14:textId="7EB67A81" w:rsidR="00DF446C" w:rsidRDefault="004A7AAE" w:rsidP="0018430D">
      <w:pPr>
        <w:rPr>
          <w:rFonts w:cs="Arial"/>
          <w:color w:val="000000"/>
          <w:lang w:eastAsia="pt-BR"/>
        </w:rPr>
      </w:pPr>
      <w:r>
        <w:tab/>
      </w:r>
      <w:r w:rsidR="00DF446C">
        <w:t>Utilizando estufas q</w:t>
      </w:r>
      <w:r w:rsidR="001938BF">
        <w:t>ue</w:t>
      </w:r>
      <w:r w:rsidR="00DF446C">
        <w:t xml:space="preserve"> proporcionam menos impactos ambientais que as lavouras convencionais, pelo uso racional de recursos como</w:t>
      </w:r>
      <w:r w:rsidR="004B1852">
        <w:t>:</w:t>
      </w:r>
      <w:r w:rsidR="00DF446C">
        <w:t xml:space="preserve"> água e fertilizantes</w:t>
      </w:r>
      <w:r w:rsidR="004B1852">
        <w:t>.</w:t>
      </w:r>
      <w:r>
        <w:t xml:space="preserve"> </w:t>
      </w:r>
      <w:r w:rsidR="004B1852">
        <w:t>É</w:t>
      </w:r>
      <w:r>
        <w:t xml:space="preserve"> possível também reduzir o uso</w:t>
      </w:r>
      <w:r w:rsidR="00DF446C">
        <w:t xml:space="preserve"> d</w:t>
      </w:r>
      <w:r>
        <w:t>e</w:t>
      </w:r>
      <w:r w:rsidR="00DF446C">
        <w:t xml:space="preserve"> agrotóxicos, tornando a produção mais limpa e sustentável. </w:t>
      </w:r>
      <w:r>
        <w:t xml:space="preserve">Ao </w:t>
      </w:r>
      <w:r w:rsidR="00DF446C">
        <w:t xml:space="preserve">gerar uma menor quantidade de resíduos, o manejo é facilitado e a ventilação natural nas estufas permite a renovação do ar no interior, levando o calor para fora e </w:t>
      </w:r>
      <w:r>
        <w:t>estabilizando</w:t>
      </w:r>
      <w:r w:rsidR="00DF446C">
        <w:t xml:space="preserve"> a temperatura do ambiente</w:t>
      </w:r>
      <w:r>
        <w:t>.</w:t>
      </w:r>
      <w:r w:rsidR="00FB4A52">
        <w:t xml:space="preserve"> No tipo de estufa semitransparentes, o ambiente interno é aquecido através da radiação solar, sem trocar com o ar exterior.</w:t>
      </w:r>
      <w:r>
        <w:rPr>
          <w:rFonts w:cs="Arial"/>
          <w:color w:val="000000"/>
          <w:lang w:eastAsia="pt-BR"/>
        </w:rPr>
        <w:t xml:space="preserve"> </w:t>
      </w:r>
      <w:r w:rsidR="00DF446C">
        <w:rPr>
          <w:rFonts w:cs="Arial"/>
          <w:color w:val="000000"/>
          <w:lang w:eastAsia="pt-BR"/>
        </w:rPr>
        <w:tab/>
      </w:r>
      <w:r w:rsidR="00211846">
        <w:rPr>
          <w:rFonts w:cs="Arial"/>
          <w:color w:val="000000"/>
          <w:lang w:eastAsia="pt-BR"/>
        </w:rPr>
        <w:t xml:space="preserve"> </w:t>
      </w:r>
    </w:p>
    <w:p w14:paraId="06B2E084" w14:textId="77777777" w:rsidR="00DF446C" w:rsidRDefault="00DF446C" w:rsidP="00DF446C">
      <w:pPr>
        <w:shd w:val="clear" w:color="auto" w:fill="FFFFFF"/>
        <w:spacing w:after="120" w:line="360" w:lineRule="atLeast"/>
        <w:rPr>
          <w:rFonts w:cs="Arial"/>
          <w:color w:val="000000"/>
          <w:lang w:eastAsia="pt-BR"/>
        </w:rPr>
      </w:pPr>
    </w:p>
    <w:p w14:paraId="175BC960" w14:textId="77777777" w:rsidR="00DF446C" w:rsidRDefault="00DF446C" w:rsidP="00DF446C">
      <w:pPr>
        <w:shd w:val="clear" w:color="auto" w:fill="FFFFFF"/>
        <w:spacing w:after="120" w:line="360" w:lineRule="atLeast"/>
        <w:jc w:val="center"/>
        <w:rPr>
          <w:rFonts w:cs="Arial"/>
          <w:color w:val="000000"/>
          <w:lang w:eastAsia="pt-BR"/>
        </w:rPr>
      </w:pPr>
      <w:r w:rsidRPr="00D01F04">
        <w:rPr>
          <w:rFonts w:cs="Arial"/>
          <w:noProof/>
          <w:color w:val="000000"/>
          <w:lang w:eastAsia="pt-BR"/>
        </w:rPr>
        <w:drawing>
          <wp:inline distT="0" distB="0" distL="0" distR="0" wp14:anchorId="0ABC5C98" wp14:editId="7738F3E1">
            <wp:extent cx="2878455" cy="2209721"/>
            <wp:effectExtent l="0" t="0" r="0" b="635"/>
            <wp:docPr id="36" name="Imagem 11" descr="Imagem digital fictícia de personagem de desenho animado&#10;&#10;Descrição gerada automaticamente com confiança baixa">
              <a:extLst xmlns:a="http://schemas.openxmlformats.org/drawingml/2006/main">
                <a:ext uri="{FF2B5EF4-FFF2-40B4-BE49-F238E27FC236}">
                  <a16:creationId xmlns:a16="http://schemas.microsoft.com/office/drawing/2014/main" id="{D0FB0803-1FAE-4A01-AB12-3EBA1CBAB9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1" descr="Imagem digital fictícia de personagem de desenho animado&#10;&#10;Descrição gerada automaticamente com confiança baixa">
                      <a:extLst>
                        <a:ext uri="{FF2B5EF4-FFF2-40B4-BE49-F238E27FC236}">
                          <a16:creationId xmlns:a16="http://schemas.microsoft.com/office/drawing/2014/main" id="{D0FB0803-1FAE-4A01-AB12-3EBA1CBAB9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4922" cy="221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351E" w14:textId="37491BCD" w:rsidR="00286F0C" w:rsidRDefault="00286F0C" w:rsidP="00286F0C">
      <w:pPr>
        <w:jc w:val="center"/>
      </w:pPr>
    </w:p>
    <w:p w14:paraId="06A6962D" w14:textId="69276968" w:rsidR="006C2AF7" w:rsidRDefault="006C2AF7" w:rsidP="00286F0C"/>
    <w:p w14:paraId="0898B340" w14:textId="77777777" w:rsidR="00E77CD6" w:rsidRPr="00E77CD6" w:rsidRDefault="00E77CD6" w:rsidP="00B30672">
      <w:pPr>
        <w:rPr>
          <w:u w:val="single"/>
        </w:rPr>
      </w:pPr>
    </w:p>
    <w:p w14:paraId="128BA251" w14:textId="4D7E5F10" w:rsidR="00562EC3" w:rsidRPr="00A93EFB" w:rsidRDefault="00A66A93" w:rsidP="00562EC3">
      <w:pPr>
        <w:pStyle w:val="Ttulo2"/>
        <w:rPr>
          <w:b/>
        </w:rPr>
      </w:pPr>
      <w:bookmarkStart w:id="20" w:name="_Toc73427777"/>
      <w:r w:rsidRPr="00192CAB">
        <w:rPr>
          <w:b/>
        </w:rPr>
        <w:t xml:space="preserve">Solução Técnica </w:t>
      </w:r>
      <w:r w:rsidR="006B6741">
        <w:rPr>
          <w:b/>
        </w:rPr>
        <w:t>–</w:t>
      </w:r>
      <w:r w:rsidRPr="00192CAB">
        <w:rPr>
          <w:b/>
        </w:rPr>
        <w:t xml:space="preserve"> Aplicação</w:t>
      </w:r>
      <w:bookmarkEnd w:id="20"/>
      <w:r w:rsidRPr="00192CAB">
        <w:rPr>
          <w:b/>
        </w:rPr>
        <w:t xml:space="preserve"> </w:t>
      </w:r>
    </w:p>
    <w:p w14:paraId="665107B6" w14:textId="162B44B6" w:rsidR="00562EC3" w:rsidRPr="00562EC3" w:rsidRDefault="000A2894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  <w:t xml:space="preserve">Usamos a API-ENVIADADOS, tendo o arquivo </w:t>
      </w:r>
      <w:r w:rsidR="00562EC3" w:rsidRPr="00562EC3">
        <w:rPr>
          <w:rFonts w:cs="Arial"/>
          <w:color w:val="000000"/>
          <w:lang w:eastAsia="pt-BR"/>
        </w:rPr>
        <w:t>Config.js</w:t>
      </w:r>
      <w:r>
        <w:rPr>
          <w:rFonts w:cs="Arial"/>
          <w:color w:val="000000"/>
          <w:lang w:eastAsia="pt-BR"/>
        </w:rPr>
        <w:t xml:space="preserve"> </w:t>
      </w:r>
      <w:r w:rsidR="006B6741">
        <w:rPr>
          <w:rFonts w:cs="Arial"/>
          <w:color w:val="000000"/>
          <w:lang w:eastAsia="pt-BR"/>
        </w:rPr>
        <w:t>como responsável para a</w:t>
      </w:r>
      <w:r w:rsidR="00562EC3" w:rsidRPr="00562EC3">
        <w:rPr>
          <w:rFonts w:cs="Arial"/>
          <w:color w:val="000000"/>
          <w:lang w:eastAsia="pt-BR"/>
        </w:rPr>
        <w:t xml:space="preserve"> conexão com o banco de dados Azure,</w:t>
      </w:r>
      <w:r w:rsidR="006B6741">
        <w:rPr>
          <w:rFonts w:cs="Arial"/>
          <w:color w:val="000000"/>
          <w:lang w:eastAsia="pt-BR"/>
        </w:rPr>
        <w:t xml:space="preserve"> de modo que</w:t>
      </w:r>
      <w:r w:rsidR="00562EC3" w:rsidRPr="00562EC3">
        <w:rPr>
          <w:rFonts w:cs="Arial"/>
          <w:color w:val="000000"/>
          <w:lang w:eastAsia="pt-BR"/>
        </w:rPr>
        <w:t xml:space="preserve"> basta apenas inserir seus dados.</w:t>
      </w:r>
      <w:r>
        <w:rPr>
          <w:rFonts w:cs="Arial"/>
          <w:color w:val="000000"/>
          <w:lang w:eastAsia="pt-BR"/>
        </w:rPr>
        <w:t xml:space="preserve"> </w:t>
      </w:r>
      <w:r w:rsidR="00562EC3" w:rsidRPr="00562EC3">
        <w:rPr>
          <w:rFonts w:cs="Arial"/>
          <w:color w:val="000000"/>
          <w:lang w:eastAsia="pt-BR"/>
        </w:rPr>
        <w:t xml:space="preserve">Na parte de “api-sensor.js” criamos o </w:t>
      </w:r>
      <w:proofErr w:type="spellStart"/>
      <w:r w:rsidR="00562EC3" w:rsidRPr="00562EC3">
        <w:rPr>
          <w:rFonts w:cs="Arial"/>
          <w:color w:val="000000"/>
          <w:lang w:eastAsia="pt-BR"/>
        </w:rPr>
        <w:t>sql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para inserir os dados na nossa tabela leitura que será usada na parte de “</w:t>
      </w:r>
      <w:proofErr w:type="spellStart"/>
      <w:proofErr w:type="gramStart"/>
      <w:r w:rsidR="00562EC3" w:rsidRPr="00562EC3">
        <w:rPr>
          <w:rFonts w:cs="Arial"/>
          <w:color w:val="000000"/>
          <w:lang w:eastAsia="pt-BR"/>
        </w:rPr>
        <w:t>obterTemperatura</w:t>
      </w:r>
      <w:proofErr w:type="spellEnd"/>
      <w:r w:rsidR="00562EC3" w:rsidRPr="00562EC3">
        <w:rPr>
          <w:rFonts w:cs="Arial"/>
          <w:color w:val="000000"/>
          <w:lang w:eastAsia="pt-BR"/>
        </w:rPr>
        <w:t>(</w:t>
      </w:r>
      <w:proofErr w:type="gramEnd"/>
      <w:r w:rsidR="00562EC3" w:rsidRPr="00562EC3">
        <w:rPr>
          <w:rFonts w:cs="Arial"/>
          <w:color w:val="000000"/>
          <w:lang w:eastAsia="pt-BR"/>
        </w:rPr>
        <w:t xml:space="preserve">)” onde ele </w:t>
      </w:r>
      <w:r w:rsidR="004B1852">
        <w:rPr>
          <w:rFonts w:cs="Arial"/>
          <w:color w:val="000000"/>
          <w:lang w:eastAsia="pt-BR"/>
        </w:rPr>
        <w:t>selecionará</w:t>
      </w:r>
      <w:r w:rsidR="00562EC3" w:rsidRPr="00562EC3">
        <w:rPr>
          <w:rFonts w:cs="Arial"/>
          <w:color w:val="000000"/>
          <w:lang w:eastAsia="pt-BR"/>
        </w:rPr>
        <w:t xml:space="preserve"> os dados </w:t>
      </w:r>
      <w:r w:rsidR="006B6741">
        <w:rPr>
          <w:rFonts w:cs="Arial"/>
          <w:color w:val="000000"/>
          <w:lang w:eastAsia="pt-BR"/>
        </w:rPr>
        <w:t>para iniciar</w:t>
      </w:r>
      <w:r w:rsidR="00562EC3" w:rsidRPr="00562EC3">
        <w:rPr>
          <w:rFonts w:cs="Arial"/>
          <w:color w:val="000000"/>
          <w:lang w:eastAsia="pt-BR"/>
        </w:rPr>
        <w:t xml:space="preserve"> ciclo </w:t>
      </w:r>
      <w:r w:rsidR="006B6741">
        <w:rPr>
          <w:rFonts w:cs="Arial"/>
          <w:color w:val="000000"/>
          <w:lang w:eastAsia="pt-BR"/>
        </w:rPr>
        <w:t>de monitorament</w:t>
      </w:r>
      <w:r w:rsidR="00961293">
        <w:rPr>
          <w:rFonts w:cs="Arial"/>
          <w:color w:val="000000"/>
          <w:lang w:eastAsia="pt-BR"/>
        </w:rPr>
        <w:t>o</w:t>
      </w:r>
      <w:r w:rsidR="00387F88">
        <w:rPr>
          <w:rFonts w:cs="Arial"/>
          <w:color w:val="000000"/>
          <w:lang w:eastAsia="pt-BR"/>
        </w:rPr>
        <w:t>.</w:t>
      </w:r>
      <w:r w:rsidR="003F33AC">
        <w:rPr>
          <w:rFonts w:cs="Arial"/>
          <w:color w:val="000000"/>
          <w:lang w:eastAsia="pt-BR"/>
        </w:rPr>
        <w:t xml:space="preserve"> </w:t>
      </w:r>
      <w:r w:rsidR="00387F88">
        <w:rPr>
          <w:rFonts w:cs="Arial"/>
          <w:color w:val="000000"/>
          <w:lang w:eastAsia="pt-BR"/>
        </w:rPr>
        <w:tab/>
      </w:r>
      <w:r w:rsidR="003F33AC">
        <w:rPr>
          <w:rFonts w:cs="Arial"/>
          <w:color w:val="000000"/>
          <w:lang w:eastAsia="pt-BR"/>
        </w:rPr>
        <w:t>C</w:t>
      </w:r>
      <w:r w:rsidR="00562EC3" w:rsidRPr="00562EC3">
        <w:rPr>
          <w:rFonts w:cs="Arial"/>
          <w:color w:val="000000"/>
          <w:lang w:eastAsia="pt-BR"/>
        </w:rPr>
        <w:t>onfigura</w:t>
      </w:r>
      <w:r w:rsidR="00387F88">
        <w:rPr>
          <w:rFonts w:cs="Arial"/>
          <w:color w:val="000000"/>
          <w:lang w:eastAsia="pt-BR"/>
        </w:rPr>
        <w:t>ndo a</w:t>
      </w:r>
      <w:r w:rsidR="00562EC3" w:rsidRPr="00562EC3">
        <w:rPr>
          <w:rFonts w:cs="Arial"/>
          <w:color w:val="000000"/>
          <w:lang w:eastAsia="pt-BR"/>
        </w:rPr>
        <w:t xml:space="preserve"> A</w:t>
      </w:r>
      <w:r w:rsidR="00387F88">
        <w:rPr>
          <w:rFonts w:cs="Arial"/>
          <w:color w:val="000000"/>
          <w:lang w:eastAsia="pt-BR"/>
        </w:rPr>
        <w:t>PI</w:t>
      </w:r>
      <w:r w:rsidR="00562EC3" w:rsidRPr="00562EC3">
        <w:rPr>
          <w:rFonts w:cs="Arial"/>
          <w:color w:val="000000"/>
          <w:lang w:eastAsia="pt-BR"/>
        </w:rPr>
        <w:t xml:space="preserve"> para se conectar </w:t>
      </w:r>
      <w:r w:rsidR="00562EC3" w:rsidRPr="00562EC3">
        <w:rPr>
          <w:rFonts w:cs="Arial"/>
          <w:color w:val="000000"/>
          <w:lang w:eastAsia="pt-BR"/>
        </w:rPr>
        <w:lastRenderedPageBreak/>
        <w:t xml:space="preserve">com nosso banco de dados do Azure na parte de arquivo </w:t>
      </w:r>
      <w:r w:rsidR="00387F88" w:rsidRPr="00562EC3">
        <w:rPr>
          <w:rFonts w:cs="Arial"/>
          <w:color w:val="000000"/>
          <w:lang w:eastAsia="pt-BR"/>
        </w:rPr>
        <w:t>config.js</w:t>
      </w:r>
      <w:r w:rsidR="00387F88">
        <w:rPr>
          <w:rFonts w:cs="Arial"/>
          <w:color w:val="000000"/>
          <w:lang w:eastAsia="pt-BR"/>
        </w:rPr>
        <w:t>, ao</w:t>
      </w:r>
      <w:r w:rsidR="00562EC3" w:rsidRPr="00562EC3">
        <w:rPr>
          <w:rFonts w:cs="Arial"/>
          <w:color w:val="000000"/>
          <w:lang w:eastAsia="pt-BR"/>
        </w:rPr>
        <w:t xml:space="preserve"> entrar na área de Dashboard obtemos a temperatura pela função “</w:t>
      </w:r>
      <w:proofErr w:type="spellStart"/>
      <w:proofErr w:type="gramStart"/>
      <w:r w:rsidR="00562EC3" w:rsidRPr="00562EC3">
        <w:rPr>
          <w:rFonts w:cs="Arial"/>
          <w:color w:val="000000"/>
          <w:lang w:eastAsia="pt-BR"/>
        </w:rPr>
        <w:t>obterdadosestufa</w:t>
      </w:r>
      <w:proofErr w:type="spellEnd"/>
      <w:r w:rsidR="00562EC3" w:rsidRPr="00562EC3">
        <w:rPr>
          <w:rFonts w:cs="Arial"/>
          <w:color w:val="000000"/>
          <w:lang w:eastAsia="pt-BR"/>
        </w:rPr>
        <w:t>(</w:t>
      </w:r>
      <w:proofErr w:type="gramEnd"/>
      <w:r w:rsidR="00562EC3" w:rsidRPr="00562EC3">
        <w:rPr>
          <w:rFonts w:cs="Arial"/>
          <w:color w:val="000000"/>
          <w:lang w:eastAsia="pt-BR"/>
        </w:rPr>
        <w:t>)”</w:t>
      </w:r>
      <w:r w:rsidR="003F33AC">
        <w:rPr>
          <w:rFonts w:cs="Arial"/>
          <w:color w:val="000000"/>
          <w:lang w:eastAsia="pt-BR"/>
        </w:rPr>
        <w:t>,</w:t>
      </w:r>
      <w:r w:rsidR="00562EC3" w:rsidRPr="00562EC3">
        <w:rPr>
          <w:rFonts w:cs="Arial"/>
          <w:color w:val="000000"/>
          <w:lang w:eastAsia="pt-BR"/>
        </w:rPr>
        <w:t xml:space="preserve"> onde utilizamos uma </w:t>
      </w:r>
      <w:proofErr w:type="spellStart"/>
      <w:r w:rsidR="00562EC3" w:rsidRPr="00562EC3">
        <w:rPr>
          <w:rFonts w:cs="Arial"/>
          <w:color w:val="000000"/>
          <w:lang w:eastAsia="pt-BR"/>
        </w:rPr>
        <w:t>fe</w:t>
      </w:r>
      <w:r w:rsidR="004B1852">
        <w:rPr>
          <w:rFonts w:cs="Arial"/>
          <w:color w:val="000000"/>
          <w:lang w:eastAsia="pt-BR"/>
        </w:rPr>
        <w:t>t</w:t>
      </w:r>
      <w:r w:rsidR="00562EC3" w:rsidRPr="00562EC3">
        <w:rPr>
          <w:rFonts w:cs="Arial"/>
          <w:color w:val="000000"/>
          <w:lang w:eastAsia="pt-BR"/>
        </w:rPr>
        <w:t>ch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 para nos comunicarmos com o arquivo “/leituras/</w:t>
      </w:r>
      <w:proofErr w:type="spellStart"/>
      <w:r w:rsidR="00562EC3" w:rsidRPr="00562EC3">
        <w:rPr>
          <w:rFonts w:cs="Arial"/>
          <w:color w:val="000000"/>
          <w:lang w:eastAsia="pt-BR"/>
        </w:rPr>
        <w:t>tempo-real</w:t>
      </w:r>
      <w:proofErr w:type="spellEnd"/>
      <w:r w:rsidR="00562EC3" w:rsidRPr="00562EC3">
        <w:rPr>
          <w:rFonts w:cs="Arial"/>
          <w:color w:val="000000"/>
          <w:lang w:eastAsia="pt-BR"/>
        </w:rPr>
        <w:t>/${e capturamos o id da estufa desejada}”, que se encontra no arquivo “leituras.js”.</w:t>
      </w:r>
    </w:p>
    <w:p w14:paraId="3549BF70" w14:textId="198EEDE9" w:rsidR="00562EC3" w:rsidRPr="00562EC3" w:rsidRDefault="00387F88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="00562EC3" w:rsidRPr="00562EC3">
        <w:rPr>
          <w:rFonts w:cs="Arial"/>
          <w:color w:val="000000"/>
          <w:lang w:eastAsia="pt-BR"/>
        </w:rPr>
        <w:t xml:space="preserve">Em “leituras.js” na </w:t>
      </w:r>
      <w:proofErr w:type="spellStart"/>
      <w:r w:rsidR="00562EC3" w:rsidRPr="00562EC3">
        <w:rPr>
          <w:rFonts w:cs="Arial"/>
          <w:color w:val="000000"/>
          <w:lang w:eastAsia="pt-BR"/>
        </w:rPr>
        <w:t>router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do tipo “</w:t>
      </w:r>
      <w:proofErr w:type="spellStart"/>
      <w:r w:rsidR="00562EC3" w:rsidRPr="00562EC3">
        <w:rPr>
          <w:rFonts w:cs="Arial"/>
          <w:color w:val="000000"/>
          <w:lang w:eastAsia="pt-BR"/>
        </w:rPr>
        <w:t>get</w:t>
      </w:r>
      <w:proofErr w:type="spellEnd"/>
      <w:r w:rsidR="00562EC3" w:rsidRPr="00562EC3">
        <w:rPr>
          <w:rFonts w:cs="Arial"/>
          <w:color w:val="000000"/>
          <w:lang w:eastAsia="pt-BR"/>
        </w:rPr>
        <w:t>” temos o “/</w:t>
      </w:r>
      <w:proofErr w:type="spellStart"/>
      <w:r w:rsidR="00562EC3" w:rsidRPr="00562EC3">
        <w:rPr>
          <w:rFonts w:cs="Arial"/>
          <w:color w:val="000000"/>
          <w:lang w:eastAsia="pt-BR"/>
        </w:rPr>
        <w:t>tempo-real</w:t>
      </w:r>
      <w:proofErr w:type="spellEnd"/>
      <w:r w:rsidR="00562EC3" w:rsidRPr="00562EC3">
        <w:rPr>
          <w:rFonts w:cs="Arial"/>
          <w:color w:val="000000"/>
          <w:lang w:eastAsia="pt-BR"/>
        </w:rPr>
        <w:t>/</w:t>
      </w:r>
      <w:proofErr w:type="spellStart"/>
      <w:r w:rsidR="00562EC3" w:rsidRPr="00562EC3">
        <w:rPr>
          <w:rFonts w:cs="Arial"/>
          <w:color w:val="000000"/>
          <w:lang w:eastAsia="pt-BR"/>
        </w:rPr>
        <w:t>idSensor</w:t>
      </w:r>
      <w:proofErr w:type="spellEnd"/>
      <w:r w:rsidR="004B1852">
        <w:rPr>
          <w:rFonts w:cs="Arial"/>
          <w:color w:val="000000"/>
          <w:lang w:eastAsia="pt-BR"/>
        </w:rPr>
        <w:t>”</w:t>
      </w:r>
      <w:r>
        <w:rPr>
          <w:rFonts w:cs="Arial"/>
          <w:color w:val="000000"/>
          <w:lang w:eastAsia="pt-BR"/>
        </w:rPr>
        <w:t xml:space="preserve">, </w:t>
      </w:r>
      <w:r w:rsidR="00562EC3" w:rsidRPr="00562EC3">
        <w:rPr>
          <w:rFonts w:cs="Arial"/>
          <w:color w:val="000000"/>
          <w:lang w:eastAsia="pt-BR"/>
        </w:rPr>
        <w:t xml:space="preserve">o id da estufa já capturado, criamos a </w:t>
      </w:r>
      <w:proofErr w:type="spellStart"/>
      <w:r w:rsidR="00562EC3" w:rsidRPr="00562EC3">
        <w:rPr>
          <w:rFonts w:cs="Arial"/>
          <w:color w:val="000000"/>
          <w:lang w:eastAsia="pt-BR"/>
        </w:rPr>
        <w:t>function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com os parâmetros </w:t>
      </w:r>
      <w:r w:rsidR="004B1852">
        <w:rPr>
          <w:rFonts w:cs="Arial"/>
          <w:color w:val="000000"/>
          <w:lang w:eastAsia="pt-BR"/>
        </w:rPr>
        <w:t>“</w:t>
      </w:r>
      <w:proofErr w:type="spellStart"/>
      <w:r w:rsidR="00562EC3" w:rsidRPr="00562EC3">
        <w:rPr>
          <w:rFonts w:cs="Arial"/>
          <w:color w:val="000000"/>
          <w:lang w:eastAsia="pt-BR"/>
        </w:rPr>
        <w:t>req</w:t>
      </w:r>
      <w:proofErr w:type="spellEnd"/>
      <w:r w:rsidR="004B1852">
        <w:rPr>
          <w:rFonts w:cs="Arial"/>
          <w:color w:val="000000"/>
          <w:lang w:eastAsia="pt-BR"/>
        </w:rPr>
        <w:t>”</w:t>
      </w:r>
      <w:r w:rsidR="00562EC3" w:rsidRPr="00562EC3">
        <w:rPr>
          <w:rFonts w:cs="Arial"/>
          <w:color w:val="000000"/>
          <w:lang w:eastAsia="pt-BR"/>
        </w:rPr>
        <w:t xml:space="preserve"> de requisição e </w:t>
      </w:r>
      <w:r w:rsidR="004B1852">
        <w:rPr>
          <w:rFonts w:cs="Arial"/>
          <w:color w:val="000000"/>
          <w:lang w:eastAsia="pt-BR"/>
        </w:rPr>
        <w:t>“</w:t>
      </w:r>
      <w:r w:rsidR="00562EC3" w:rsidRPr="00562EC3">
        <w:rPr>
          <w:rFonts w:cs="Arial"/>
          <w:color w:val="000000"/>
          <w:lang w:eastAsia="pt-BR"/>
        </w:rPr>
        <w:t>res</w:t>
      </w:r>
      <w:r w:rsidR="004B1852">
        <w:rPr>
          <w:rFonts w:cs="Arial"/>
          <w:color w:val="000000"/>
          <w:lang w:eastAsia="pt-BR"/>
        </w:rPr>
        <w:t>”</w:t>
      </w:r>
      <w:r w:rsidR="00562EC3" w:rsidRPr="00562EC3">
        <w:rPr>
          <w:rFonts w:cs="Arial"/>
          <w:color w:val="000000"/>
          <w:lang w:eastAsia="pt-BR"/>
        </w:rPr>
        <w:t xml:space="preserve"> de resposta, criamos a variável </w:t>
      </w:r>
      <w:proofErr w:type="spellStart"/>
      <w:r w:rsidR="00562EC3" w:rsidRPr="00562EC3">
        <w:rPr>
          <w:rFonts w:cs="Arial"/>
          <w:color w:val="000000"/>
          <w:lang w:eastAsia="pt-BR"/>
        </w:rPr>
        <w:t>idSensor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e passamos os parâmetros da requisição e assim na validação, por meio do Azure ou do </w:t>
      </w:r>
      <w:proofErr w:type="spellStart"/>
      <w:r w:rsidR="00562EC3" w:rsidRPr="00562EC3">
        <w:rPr>
          <w:rFonts w:cs="Arial"/>
          <w:color w:val="000000"/>
          <w:lang w:eastAsia="pt-BR"/>
        </w:rPr>
        <w:t>env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“</w:t>
      </w:r>
      <w:proofErr w:type="spellStart"/>
      <w:r w:rsidR="00562EC3" w:rsidRPr="00562EC3">
        <w:rPr>
          <w:rFonts w:cs="Arial"/>
          <w:color w:val="000000"/>
          <w:lang w:eastAsia="pt-BR"/>
        </w:rPr>
        <w:t>production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”, nós criamos a nossa instrução </w:t>
      </w:r>
      <w:proofErr w:type="spellStart"/>
      <w:r w:rsidR="00562EC3" w:rsidRPr="00562EC3">
        <w:rPr>
          <w:rFonts w:cs="Arial"/>
          <w:color w:val="000000"/>
          <w:lang w:eastAsia="pt-BR"/>
        </w:rPr>
        <w:t>sql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para capturarmos as informações do banco Azure por meio do </w:t>
      </w:r>
      <w:proofErr w:type="spellStart"/>
      <w:r w:rsidR="00562EC3" w:rsidRPr="00562EC3">
        <w:rPr>
          <w:rFonts w:cs="Arial"/>
          <w:color w:val="000000"/>
          <w:lang w:eastAsia="pt-BR"/>
        </w:rPr>
        <w:t>sequelize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e gerar um resultado.</w:t>
      </w:r>
      <w:r>
        <w:rPr>
          <w:rFonts w:cs="Arial"/>
          <w:color w:val="000000"/>
          <w:lang w:eastAsia="pt-BR"/>
        </w:rPr>
        <w:t xml:space="preserve"> </w:t>
      </w:r>
      <w:r w:rsidR="00562EC3" w:rsidRPr="00562EC3">
        <w:rPr>
          <w:rFonts w:cs="Arial"/>
          <w:color w:val="000000"/>
          <w:lang w:eastAsia="pt-BR"/>
        </w:rPr>
        <w:t xml:space="preserve">Temos outros tipos de rotas onde capturamos as últimas temperaturas obtidas de nossos sensores e injetamos ela no gráfico do “chart.js” onde definimos o limite de linhas que irá aparecer no gráfico para analisar os dados. Sendo assim uma variável armazena a informação </w:t>
      </w:r>
      <w:proofErr w:type="spellStart"/>
      <w:r w:rsidR="00562EC3" w:rsidRPr="00562EC3">
        <w:rPr>
          <w:rFonts w:cs="Arial"/>
          <w:color w:val="000000"/>
          <w:lang w:eastAsia="pt-BR"/>
        </w:rPr>
        <w:t>sql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que irá até o banco de dados para recuperar as informações desejadas.</w:t>
      </w:r>
    </w:p>
    <w:p w14:paraId="50004BDB" w14:textId="1394BFC8" w:rsidR="00562EC3" w:rsidRPr="00562EC3" w:rsidRDefault="00387F88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="00562EC3" w:rsidRPr="00562EC3">
        <w:rPr>
          <w:rFonts w:cs="Arial"/>
          <w:color w:val="000000"/>
          <w:lang w:eastAsia="pt-BR"/>
        </w:rPr>
        <w:t xml:space="preserve">Temos nossas estatísticas de temperatura onde será analisada a média, </w:t>
      </w:r>
      <w:r w:rsidR="00DC199A">
        <w:rPr>
          <w:rFonts w:cs="Arial"/>
          <w:color w:val="000000"/>
          <w:lang w:eastAsia="pt-BR"/>
        </w:rPr>
        <w:t>a</w:t>
      </w:r>
      <w:r w:rsidR="00562EC3" w:rsidRPr="00562EC3">
        <w:rPr>
          <w:rFonts w:cs="Arial"/>
          <w:color w:val="000000"/>
          <w:lang w:eastAsia="pt-BR"/>
        </w:rPr>
        <w:t xml:space="preserve"> mínim</w:t>
      </w:r>
      <w:r w:rsidR="00DC199A">
        <w:rPr>
          <w:rFonts w:cs="Arial"/>
          <w:color w:val="000000"/>
          <w:lang w:eastAsia="pt-BR"/>
        </w:rPr>
        <w:t>a</w:t>
      </w:r>
      <w:r w:rsidR="00562EC3" w:rsidRPr="00562EC3">
        <w:rPr>
          <w:rFonts w:cs="Arial"/>
          <w:color w:val="000000"/>
          <w:lang w:eastAsia="pt-BR"/>
        </w:rPr>
        <w:t xml:space="preserve"> e a máxima temperatura da nossa tabela de “leitura”.</w:t>
      </w:r>
      <w:r>
        <w:rPr>
          <w:rFonts w:cs="Arial"/>
          <w:color w:val="000000"/>
          <w:lang w:eastAsia="pt-BR"/>
        </w:rPr>
        <w:t xml:space="preserve"> </w:t>
      </w:r>
      <w:r w:rsidR="00562EC3" w:rsidRPr="00562EC3">
        <w:rPr>
          <w:rFonts w:cs="Arial"/>
          <w:color w:val="000000"/>
          <w:lang w:eastAsia="pt-BR"/>
        </w:rPr>
        <w:t xml:space="preserve">Voltando na </w:t>
      </w:r>
      <w:proofErr w:type="spellStart"/>
      <w:r w:rsidR="00562EC3" w:rsidRPr="00562EC3">
        <w:rPr>
          <w:rFonts w:cs="Arial"/>
          <w:color w:val="000000"/>
          <w:lang w:eastAsia="pt-BR"/>
        </w:rPr>
        <w:t>function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“</w:t>
      </w:r>
      <w:proofErr w:type="spellStart"/>
      <w:proofErr w:type="gramStart"/>
      <w:r w:rsidR="00562EC3" w:rsidRPr="00562EC3">
        <w:rPr>
          <w:rFonts w:cs="Arial"/>
          <w:color w:val="000000"/>
          <w:lang w:eastAsia="pt-BR"/>
        </w:rPr>
        <w:t>obterdadosestufa</w:t>
      </w:r>
      <w:proofErr w:type="spellEnd"/>
      <w:r w:rsidR="00562EC3" w:rsidRPr="00562EC3">
        <w:rPr>
          <w:rFonts w:cs="Arial"/>
          <w:color w:val="000000"/>
          <w:lang w:eastAsia="pt-BR"/>
        </w:rPr>
        <w:t>(</w:t>
      </w:r>
      <w:proofErr w:type="gramEnd"/>
      <w:r w:rsidR="00562EC3" w:rsidRPr="00562EC3">
        <w:rPr>
          <w:rFonts w:cs="Arial"/>
          <w:color w:val="000000"/>
          <w:lang w:eastAsia="pt-BR"/>
        </w:rPr>
        <w:t>)”  podemos visualizar melhor a variável dados  que passa</w:t>
      </w:r>
      <w:r w:rsidR="00DC199A">
        <w:rPr>
          <w:rFonts w:cs="Arial"/>
          <w:color w:val="000000"/>
          <w:lang w:eastAsia="pt-BR"/>
        </w:rPr>
        <w:t>rá</w:t>
      </w:r>
      <w:r w:rsidR="00562EC3" w:rsidRPr="00562EC3">
        <w:rPr>
          <w:rFonts w:cs="Arial"/>
          <w:color w:val="000000"/>
          <w:lang w:eastAsia="pt-BR"/>
        </w:rPr>
        <w:t xml:space="preserve"> como parâmetro na função “alerta” e “</w:t>
      </w:r>
      <w:proofErr w:type="spellStart"/>
      <w:r w:rsidR="00562EC3" w:rsidRPr="00562EC3">
        <w:rPr>
          <w:rFonts w:cs="Arial"/>
          <w:color w:val="000000"/>
          <w:lang w:eastAsia="pt-BR"/>
        </w:rPr>
        <w:t>atualizartela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”, na Var dados </w:t>
      </w:r>
      <w:r w:rsidR="00DC199A">
        <w:rPr>
          <w:rFonts w:cs="Arial"/>
          <w:color w:val="000000"/>
          <w:lang w:eastAsia="pt-BR"/>
        </w:rPr>
        <w:t>passará</w:t>
      </w:r>
      <w:r w:rsidR="00562EC3" w:rsidRPr="00562EC3">
        <w:rPr>
          <w:rFonts w:cs="Arial"/>
          <w:color w:val="000000"/>
          <w:lang w:eastAsia="pt-BR"/>
        </w:rPr>
        <w:t xml:space="preserve"> a resposta do </w:t>
      </w:r>
      <w:proofErr w:type="spellStart"/>
      <w:r w:rsidR="00562EC3" w:rsidRPr="00562EC3">
        <w:rPr>
          <w:rFonts w:cs="Arial"/>
          <w:color w:val="000000"/>
          <w:lang w:eastAsia="pt-BR"/>
        </w:rPr>
        <w:t>fecht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que contém as informações do nosso banco de dados, “</w:t>
      </w:r>
      <w:proofErr w:type="spellStart"/>
      <w:r w:rsidR="00562EC3" w:rsidRPr="00562EC3">
        <w:rPr>
          <w:rFonts w:cs="Arial"/>
          <w:color w:val="000000"/>
          <w:lang w:eastAsia="pt-BR"/>
        </w:rPr>
        <w:t>resposta.temperatura</w:t>
      </w:r>
      <w:proofErr w:type="spellEnd"/>
      <w:r w:rsidR="00562EC3" w:rsidRPr="00562EC3">
        <w:rPr>
          <w:rFonts w:cs="Arial"/>
          <w:color w:val="000000"/>
          <w:lang w:eastAsia="pt-BR"/>
        </w:rPr>
        <w:t>”, que est</w:t>
      </w:r>
      <w:r>
        <w:rPr>
          <w:rFonts w:cs="Arial"/>
          <w:color w:val="000000"/>
          <w:lang w:eastAsia="pt-BR"/>
        </w:rPr>
        <w:t>á</w:t>
      </w:r>
      <w:r w:rsidR="00562EC3" w:rsidRPr="00562EC3">
        <w:rPr>
          <w:rFonts w:cs="Arial"/>
          <w:color w:val="000000"/>
          <w:lang w:eastAsia="pt-BR"/>
        </w:rPr>
        <w:t xml:space="preserve"> passando a temperatura</w:t>
      </w:r>
      <w:r>
        <w:rPr>
          <w:rFonts w:cs="Arial"/>
          <w:color w:val="000000"/>
          <w:lang w:eastAsia="pt-BR"/>
        </w:rPr>
        <w:t>.</w:t>
      </w:r>
      <w:r w:rsidR="00562EC3" w:rsidRPr="00562EC3">
        <w:rPr>
          <w:rFonts w:cs="Arial"/>
          <w:color w:val="000000"/>
          <w:lang w:eastAsia="pt-BR"/>
        </w:rPr>
        <w:t xml:space="preserve"> </w:t>
      </w:r>
    </w:p>
    <w:p w14:paraId="76B2A0CA" w14:textId="32DCDEA7" w:rsidR="00562EC3" w:rsidRPr="00562EC3" w:rsidRDefault="00387F88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="00A93EFB">
        <w:rPr>
          <w:rFonts w:cs="Arial"/>
          <w:color w:val="000000"/>
          <w:lang w:eastAsia="pt-BR"/>
        </w:rPr>
        <w:t>A</w:t>
      </w:r>
      <w:r w:rsidR="00562EC3" w:rsidRPr="00562EC3">
        <w:rPr>
          <w:rFonts w:cs="Arial"/>
          <w:color w:val="000000"/>
          <w:lang w:eastAsia="pt-BR"/>
        </w:rPr>
        <w:t xml:space="preserve"> função “alertar” faz uma validação a partir dos dados obtidos e assim alteramos os dados do nosso “front-</w:t>
      </w:r>
      <w:proofErr w:type="spellStart"/>
      <w:r w:rsidR="00562EC3" w:rsidRPr="00562EC3">
        <w:rPr>
          <w:rFonts w:cs="Arial"/>
          <w:color w:val="000000"/>
          <w:lang w:eastAsia="pt-BR"/>
        </w:rPr>
        <w:t>end</w:t>
      </w:r>
      <w:proofErr w:type="spellEnd"/>
      <w:r w:rsidR="00562EC3" w:rsidRPr="00562EC3">
        <w:rPr>
          <w:rFonts w:cs="Arial"/>
          <w:color w:val="000000"/>
          <w:lang w:eastAsia="pt-BR"/>
        </w:rPr>
        <w:t>” para uma melhor visualização e usabilidade do cliente.</w:t>
      </w:r>
    </w:p>
    <w:p w14:paraId="62254C7A" w14:textId="751FC890" w:rsidR="00562EC3" w:rsidRPr="00562EC3" w:rsidRDefault="00A93EFB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="00624B46" w:rsidRPr="00624B46">
        <w:rPr>
          <w:rFonts w:cs="Arial"/>
          <w:color w:val="000000"/>
          <w:lang w:eastAsia="pt-BR"/>
        </w:rPr>
        <w:t>Na função de atualizar tela, acontece a captura do id e dos dados obtidos para realizar a atualização por meio da função “</w:t>
      </w:r>
      <w:proofErr w:type="spellStart"/>
      <w:r w:rsidR="00624B46" w:rsidRPr="00624B46">
        <w:rPr>
          <w:rFonts w:cs="Arial"/>
          <w:color w:val="000000"/>
          <w:lang w:eastAsia="pt-BR"/>
        </w:rPr>
        <w:t>sendData</w:t>
      </w:r>
      <w:proofErr w:type="spellEnd"/>
      <w:r w:rsidR="00624B46" w:rsidRPr="00624B46">
        <w:rPr>
          <w:rFonts w:cs="Arial"/>
          <w:color w:val="000000"/>
          <w:lang w:eastAsia="pt-BR"/>
        </w:rPr>
        <w:t>”. Ela envia os dados a partir de uma requisição da página local 9001 utilizada na API-ENVIADADOS que simula o envio de informação do Arduíno.</w:t>
      </w:r>
    </w:p>
    <w:p w14:paraId="4BF3DEE7" w14:textId="7B16E982" w:rsidR="00562EC3" w:rsidRDefault="00A93EFB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  <w:t xml:space="preserve">A API-PROJETO SITE, que </w:t>
      </w:r>
      <w:proofErr w:type="spellStart"/>
      <w:r>
        <w:rPr>
          <w:rFonts w:cs="Arial"/>
          <w:color w:val="000000"/>
          <w:lang w:eastAsia="pt-BR"/>
        </w:rPr>
        <w:t>obtem</w:t>
      </w:r>
      <w:proofErr w:type="spellEnd"/>
      <w:r>
        <w:rPr>
          <w:rFonts w:cs="Arial"/>
          <w:color w:val="000000"/>
          <w:lang w:eastAsia="pt-BR"/>
        </w:rPr>
        <w:t xml:space="preserve"> o cadastro, login, dashboard, também mantém uma função que conecta</w:t>
      </w:r>
      <w:r w:rsidR="00562EC3" w:rsidRPr="00562EC3">
        <w:rPr>
          <w:rFonts w:cs="Arial"/>
          <w:color w:val="000000"/>
          <w:lang w:eastAsia="pt-BR"/>
        </w:rPr>
        <w:t>d</w:t>
      </w:r>
      <w:r>
        <w:rPr>
          <w:rFonts w:cs="Arial"/>
          <w:color w:val="000000"/>
          <w:lang w:eastAsia="pt-BR"/>
        </w:rPr>
        <w:t>a as d</w:t>
      </w:r>
      <w:r w:rsidR="00562EC3" w:rsidRPr="00562EC3">
        <w:rPr>
          <w:rFonts w:cs="Arial"/>
          <w:color w:val="000000"/>
          <w:lang w:eastAsia="pt-BR"/>
        </w:rPr>
        <w:t>uas APIs</w:t>
      </w:r>
      <w:r>
        <w:rPr>
          <w:rFonts w:cs="Arial"/>
          <w:color w:val="000000"/>
          <w:lang w:eastAsia="pt-BR"/>
        </w:rPr>
        <w:t>.</w:t>
      </w:r>
      <w:r w:rsidR="00562EC3" w:rsidRPr="00562EC3">
        <w:rPr>
          <w:rFonts w:cs="Arial"/>
          <w:color w:val="000000"/>
          <w:lang w:eastAsia="pt-BR"/>
        </w:rPr>
        <w:t xml:space="preserve"> </w:t>
      </w:r>
      <w:r w:rsidR="00624B46">
        <w:rPr>
          <w:rFonts w:cs="Arial"/>
          <w:color w:val="000000"/>
          <w:lang w:eastAsia="pt-BR"/>
        </w:rPr>
        <w:t>As quais</w:t>
      </w:r>
      <w:r>
        <w:rPr>
          <w:rFonts w:cs="Arial"/>
          <w:color w:val="000000"/>
          <w:lang w:eastAsia="pt-BR"/>
        </w:rPr>
        <w:t xml:space="preserve"> ligadas, </w:t>
      </w:r>
      <w:r w:rsidR="00562EC3" w:rsidRPr="00562EC3">
        <w:rPr>
          <w:rFonts w:cs="Arial"/>
          <w:color w:val="000000"/>
          <w:lang w:eastAsia="pt-BR"/>
        </w:rPr>
        <w:t>em funcionamento e conectada</w:t>
      </w:r>
      <w:r w:rsidR="00624B46">
        <w:rPr>
          <w:rFonts w:cs="Arial"/>
          <w:color w:val="000000"/>
          <w:lang w:eastAsia="pt-BR"/>
        </w:rPr>
        <w:t>s</w:t>
      </w:r>
      <w:r w:rsidR="00562EC3" w:rsidRPr="00562EC3">
        <w:rPr>
          <w:rFonts w:cs="Arial"/>
          <w:color w:val="000000"/>
          <w:lang w:eastAsia="pt-BR"/>
        </w:rPr>
        <w:t xml:space="preserve"> ao banco de dados Azure temos o sistema </w:t>
      </w:r>
      <w:proofErr w:type="spellStart"/>
      <w:r w:rsidR="00562EC3" w:rsidRPr="00562EC3">
        <w:rPr>
          <w:rFonts w:cs="Arial"/>
          <w:color w:val="000000"/>
          <w:lang w:eastAsia="pt-BR"/>
        </w:rPr>
        <w:t>Bolttech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completo onde por meio dos resultados obtidos com a AP</w:t>
      </w:r>
      <w:r>
        <w:rPr>
          <w:rFonts w:cs="Arial"/>
          <w:color w:val="000000"/>
          <w:lang w:eastAsia="pt-BR"/>
        </w:rPr>
        <w:t>I</w:t>
      </w:r>
      <w:r w:rsidR="00562EC3" w:rsidRPr="00562EC3">
        <w:rPr>
          <w:rFonts w:cs="Arial"/>
          <w:color w:val="000000"/>
          <w:lang w:eastAsia="pt-BR"/>
        </w:rPr>
        <w:t xml:space="preserve"> envia dados</w:t>
      </w:r>
      <w:r>
        <w:rPr>
          <w:rFonts w:cs="Arial"/>
          <w:color w:val="000000"/>
          <w:lang w:eastAsia="pt-BR"/>
        </w:rPr>
        <w:t>.</w:t>
      </w:r>
      <w:r w:rsidR="00562EC3" w:rsidRPr="00562EC3">
        <w:rPr>
          <w:rFonts w:cs="Arial"/>
          <w:color w:val="000000"/>
          <w:lang w:eastAsia="pt-BR"/>
        </w:rPr>
        <w:t xml:space="preserve">  </w:t>
      </w:r>
      <w:r>
        <w:rPr>
          <w:rFonts w:cs="Arial"/>
          <w:color w:val="000000"/>
          <w:lang w:eastAsia="pt-BR"/>
        </w:rPr>
        <w:t xml:space="preserve">Por fim, </w:t>
      </w:r>
      <w:r w:rsidR="00562EC3" w:rsidRPr="00562EC3">
        <w:rPr>
          <w:rFonts w:cs="Arial"/>
          <w:color w:val="000000"/>
          <w:lang w:eastAsia="pt-BR"/>
        </w:rPr>
        <w:t>criamos métricas de</w:t>
      </w:r>
      <w:r>
        <w:rPr>
          <w:rFonts w:cs="Arial"/>
          <w:color w:val="000000"/>
          <w:lang w:eastAsia="pt-BR"/>
        </w:rPr>
        <w:t xml:space="preserve"> alerta, perigo e moderado.</w:t>
      </w:r>
      <w:r w:rsidR="00562EC3" w:rsidRPr="00562EC3">
        <w:rPr>
          <w:rFonts w:cs="Arial"/>
          <w:color w:val="000000"/>
          <w:lang w:eastAsia="pt-BR"/>
        </w:rPr>
        <w:t xml:space="preserve"> </w:t>
      </w:r>
      <w:r>
        <w:rPr>
          <w:rFonts w:cs="Arial"/>
          <w:color w:val="000000"/>
          <w:lang w:eastAsia="pt-BR"/>
        </w:rPr>
        <w:t>Onde analisa a</w:t>
      </w:r>
      <w:r w:rsidR="00562EC3" w:rsidRPr="00562EC3">
        <w:rPr>
          <w:rFonts w:cs="Arial"/>
          <w:color w:val="000000"/>
          <w:lang w:eastAsia="pt-BR"/>
        </w:rPr>
        <w:t xml:space="preserve"> temperatura ambiente da estufa </w:t>
      </w:r>
      <w:r w:rsidRPr="00562EC3">
        <w:rPr>
          <w:rFonts w:cs="Arial"/>
          <w:color w:val="000000"/>
          <w:lang w:eastAsia="pt-BR"/>
        </w:rPr>
        <w:t>está</w:t>
      </w:r>
      <w:r w:rsidR="00562EC3" w:rsidRPr="00562EC3">
        <w:rPr>
          <w:rFonts w:cs="Arial"/>
          <w:color w:val="000000"/>
          <w:lang w:eastAsia="pt-BR"/>
        </w:rPr>
        <w:t xml:space="preserve"> de acordo com os padrões internacionais das boas pr</w:t>
      </w:r>
      <w:r>
        <w:rPr>
          <w:rFonts w:cs="Arial"/>
          <w:color w:val="000000"/>
          <w:lang w:eastAsia="pt-BR"/>
        </w:rPr>
        <w:t>á</w:t>
      </w:r>
      <w:r w:rsidR="00562EC3" w:rsidRPr="00562EC3">
        <w:rPr>
          <w:rFonts w:cs="Arial"/>
          <w:color w:val="000000"/>
          <w:lang w:eastAsia="pt-BR"/>
        </w:rPr>
        <w:t xml:space="preserve">ticas </w:t>
      </w:r>
      <w:r w:rsidR="00562EC3" w:rsidRPr="00562EC3">
        <w:rPr>
          <w:rFonts w:cs="Arial"/>
          <w:color w:val="000000"/>
          <w:lang w:eastAsia="pt-BR"/>
        </w:rPr>
        <w:lastRenderedPageBreak/>
        <w:t xml:space="preserve">de plantio de café, caso </w:t>
      </w:r>
      <w:r w:rsidR="004B1852" w:rsidRPr="00562EC3">
        <w:rPr>
          <w:rFonts w:cs="Arial"/>
          <w:color w:val="000000"/>
          <w:lang w:eastAsia="pt-BR"/>
        </w:rPr>
        <w:t>haja</w:t>
      </w:r>
      <w:r w:rsidR="00562EC3" w:rsidRPr="00562EC3">
        <w:rPr>
          <w:rFonts w:cs="Arial"/>
          <w:color w:val="000000"/>
          <w:lang w:eastAsia="pt-BR"/>
        </w:rPr>
        <w:t xml:space="preserve"> algum erro o usuário será informado imediatamente </w:t>
      </w:r>
      <w:proofErr w:type="gramStart"/>
      <w:r w:rsidR="00562EC3" w:rsidRPr="00562EC3">
        <w:rPr>
          <w:rFonts w:cs="Arial"/>
          <w:color w:val="000000"/>
          <w:lang w:eastAsia="pt-BR"/>
        </w:rPr>
        <w:t>no momento em que</w:t>
      </w:r>
      <w:proofErr w:type="gramEnd"/>
      <w:r w:rsidR="00562EC3" w:rsidRPr="00562EC3">
        <w:rPr>
          <w:rFonts w:cs="Arial"/>
          <w:color w:val="000000"/>
          <w:lang w:eastAsia="pt-BR"/>
        </w:rPr>
        <w:t xml:space="preserve"> o programa se inicia, criando assim um sistema inteligente de monitoramento de temperatura de cada estufa.</w:t>
      </w:r>
    </w:p>
    <w:p w14:paraId="6A672A11" w14:textId="1141D32D" w:rsidR="00002A3B" w:rsidRDefault="00002A3B" w:rsidP="00002A3B">
      <w:pPr>
        <w:ind w:left="11"/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="00562EC3" w:rsidRPr="00562EC3">
        <w:rPr>
          <w:rFonts w:cs="Arial"/>
          <w:color w:val="000000"/>
          <w:lang w:eastAsia="pt-BR"/>
        </w:rPr>
        <w:t>Durante o processo de criação deste projeto</w:t>
      </w:r>
      <w:r>
        <w:rPr>
          <w:rFonts w:cs="Arial"/>
          <w:color w:val="000000"/>
          <w:lang w:eastAsia="pt-BR"/>
        </w:rPr>
        <w:t>,</w:t>
      </w:r>
      <w:r w:rsidR="00562EC3" w:rsidRPr="00562EC3">
        <w:rPr>
          <w:rFonts w:cs="Arial"/>
          <w:color w:val="000000"/>
          <w:lang w:eastAsia="pt-BR"/>
        </w:rPr>
        <w:t xml:space="preserve"> entramos em contato com diversas tecnologias </w:t>
      </w:r>
      <w:r>
        <w:rPr>
          <w:rFonts w:cs="Arial"/>
          <w:color w:val="000000"/>
          <w:lang w:eastAsia="pt-BR"/>
        </w:rPr>
        <w:t>sendo as principais</w:t>
      </w:r>
      <w:r w:rsidR="00562EC3" w:rsidRPr="00562EC3">
        <w:rPr>
          <w:rFonts w:cs="Arial"/>
          <w:color w:val="000000"/>
          <w:lang w:eastAsia="pt-BR"/>
        </w:rPr>
        <w:t>,</w:t>
      </w:r>
      <w:r>
        <w:rPr>
          <w:rFonts w:cs="Arial"/>
          <w:color w:val="000000"/>
          <w:lang w:eastAsia="pt-BR"/>
        </w:rPr>
        <w:t xml:space="preserve"> </w:t>
      </w:r>
      <w:r w:rsidR="00562EC3" w:rsidRPr="00562EC3">
        <w:rPr>
          <w:rFonts w:cs="Arial"/>
          <w:color w:val="000000"/>
          <w:lang w:eastAsia="pt-BR"/>
        </w:rPr>
        <w:t xml:space="preserve">HTML, </w:t>
      </w:r>
      <w:r>
        <w:rPr>
          <w:rFonts w:cs="Arial"/>
          <w:color w:val="000000"/>
          <w:lang w:eastAsia="pt-BR"/>
        </w:rPr>
        <w:t xml:space="preserve">CSS, </w:t>
      </w:r>
      <w:r w:rsidR="00562EC3" w:rsidRPr="00562EC3">
        <w:rPr>
          <w:rFonts w:cs="Arial"/>
          <w:color w:val="000000"/>
          <w:lang w:eastAsia="pt-BR"/>
        </w:rPr>
        <w:t>JS, NODE JS</w:t>
      </w:r>
      <w:r>
        <w:rPr>
          <w:rFonts w:cs="Arial"/>
          <w:color w:val="000000"/>
          <w:lang w:eastAsia="pt-BR"/>
        </w:rPr>
        <w:t xml:space="preserve"> e </w:t>
      </w:r>
      <w:r w:rsidR="00562EC3" w:rsidRPr="00562EC3">
        <w:rPr>
          <w:rFonts w:cs="Arial"/>
          <w:color w:val="000000"/>
          <w:lang w:eastAsia="pt-BR"/>
        </w:rPr>
        <w:t>Azure SQL SERVER</w:t>
      </w:r>
      <w:r>
        <w:rPr>
          <w:rFonts w:cs="Arial"/>
          <w:color w:val="000000"/>
          <w:lang w:eastAsia="pt-BR"/>
        </w:rPr>
        <w:t>.</w:t>
      </w:r>
    </w:p>
    <w:p w14:paraId="71F47537" w14:textId="1B3E5046" w:rsidR="00002A3B" w:rsidRDefault="00002A3B" w:rsidP="00490942">
      <w:pPr>
        <w:ind w:left="11"/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  <w:t>Criamos</w:t>
      </w:r>
      <w:r w:rsidR="00562EC3" w:rsidRPr="00562EC3">
        <w:rPr>
          <w:rFonts w:cs="Arial"/>
          <w:color w:val="000000"/>
          <w:lang w:eastAsia="pt-BR"/>
        </w:rPr>
        <w:t xml:space="preserve"> </w:t>
      </w:r>
      <w:r>
        <w:rPr>
          <w:rFonts w:cs="Arial"/>
          <w:color w:val="000000"/>
          <w:lang w:eastAsia="pt-BR"/>
        </w:rPr>
        <w:t>o</w:t>
      </w:r>
      <w:r w:rsidR="00562EC3" w:rsidRPr="00562EC3">
        <w:rPr>
          <w:rFonts w:cs="Arial"/>
          <w:color w:val="000000"/>
          <w:lang w:eastAsia="pt-BR"/>
        </w:rPr>
        <w:t xml:space="preserve"> banco de dados</w:t>
      </w:r>
      <w:r>
        <w:rPr>
          <w:rFonts w:cs="Arial"/>
          <w:color w:val="000000"/>
          <w:lang w:eastAsia="pt-BR"/>
        </w:rPr>
        <w:t>,</w:t>
      </w:r>
      <w:r w:rsidR="00562EC3" w:rsidRPr="00562EC3">
        <w:rPr>
          <w:rFonts w:cs="Arial"/>
          <w:color w:val="000000"/>
          <w:lang w:eastAsia="pt-BR"/>
        </w:rPr>
        <w:t xml:space="preserve"> </w:t>
      </w:r>
      <w:r>
        <w:rPr>
          <w:rFonts w:cs="Arial"/>
          <w:color w:val="000000"/>
          <w:lang w:eastAsia="pt-BR"/>
        </w:rPr>
        <w:t>tendo as</w:t>
      </w:r>
      <w:r w:rsidR="00562EC3" w:rsidRPr="00562EC3">
        <w:rPr>
          <w:rFonts w:cs="Arial"/>
          <w:color w:val="000000"/>
          <w:lang w:eastAsia="pt-BR"/>
        </w:rPr>
        <w:t xml:space="preserve"> tabelas p</w:t>
      </w:r>
      <w:r>
        <w:rPr>
          <w:rFonts w:cs="Arial"/>
          <w:color w:val="000000"/>
          <w:lang w:eastAsia="pt-BR"/>
        </w:rPr>
        <w:t>elo</w:t>
      </w:r>
      <w:r w:rsidR="00562EC3" w:rsidRPr="00562EC3">
        <w:rPr>
          <w:rFonts w:cs="Arial"/>
          <w:color w:val="000000"/>
          <w:lang w:eastAsia="pt-BR"/>
        </w:rPr>
        <w:t xml:space="preserve"> Azure</w:t>
      </w:r>
      <w:r>
        <w:rPr>
          <w:rFonts w:cs="Arial"/>
          <w:color w:val="000000"/>
          <w:lang w:eastAsia="pt-BR"/>
        </w:rPr>
        <w:t xml:space="preserve"> SQL SERVER</w:t>
      </w:r>
      <w:r w:rsidR="00562EC3" w:rsidRPr="00562EC3">
        <w:rPr>
          <w:rFonts w:cs="Arial"/>
          <w:color w:val="000000"/>
          <w:lang w:eastAsia="pt-BR"/>
        </w:rPr>
        <w:t>, utilizada a linguagem SQL</w:t>
      </w:r>
      <w:r>
        <w:rPr>
          <w:rFonts w:cs="Arial"/>
          <w:color w:val="000000"/>
          <w:lang w:eastAsia="pt-BR"/>
        </w:rPr>
        <w:t xml:space="preserve"> para conectar o banco de dados na NUVEM. Também usamos o </w:t>
      </w:r>
      <w:r w:rsidR="00562EC3" w:rsidRPr="00562EC3">
        <w:rPr>
          <w:rFonts w:cs="Arial"/>
          <w:color w:val="000000"/>
          <w:lang w:eastAsia="pt-BR"/>
        </w:rPr>
        <w:t>NODE</w:t>
      </w:r>
      <w:r>
        <w:rPr>
          <w:rFonts w:cs="Arial"/>
          <w:color w:val="000000"/>
          <w:lang w:eastAsia="pt-BR"/>
        </w:rPr>
        <w:t xml:space="preserve"> JS com c</w:t>
      </w:r>
      <w:r w:rsidR="00562EC3" w:rsidRPr="00562EC3">
        <w:rPr>
          <w:rFonts w:cs="Arial"/>
          <w:color w:val="000000"/>
          <w:lang w:eastAsia="pt-BR"/>
        </w:rPr>
        <w:t xml:space="preserve">onexão com banco de dados via </w:t>
      </w:r>
      <w:proofErr w:type="spellStart"/>
      <w:r w:rsidR="00562EC3" w:rsidRPr="00562EC3">
        <w:rPr>
          <w:rFonts w:cs="Arial"/>
          <w:color w:val="000000"/>
          <w:lang w:eastAsia="pt-BR"/>
        </w:rPr>
        <w:t>Javascript</w:t>
      </w:r>
      <w:proofErr w:type="spellEnd"/>
      <w:r w:rsidR="00490942">
        <w:rPr>
          <w:rFonts w:cs="Arial"/>
          <w:color w:val="000000"/>
          <w:lang w:eastAsia="pt-BR"/>
        </w:rPr>
        <w:t>.</w:t>
      </w:r>
    </w:p>
    <w:p w14:paraId="4D1E6F48" w14:textId="239FF234" w:rsidR="00002A3B" w:rsidRDefault="00002A3B" w:rsidP="00490942">
      <w:pPr>
        <w:rPr>
          <w:rFonts w:cs="Arial"/>
          <w:color w:val="000000"/>
          <w:lang w:eastAsia="pt-BR"/>
        </w:rPr>
      </w:pPr>
    </w:p>
    <w:p w14:paraId="4A1B6E96" w14:textId="77777777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024AC724" w14:textId="7C5C0340" w:rsidR="00002A3B" w:rsidRPr="0018430D" w:rsidRDefault="00002A3B" w:rsidP="00002A3B">
      <w:pPr>
        <w:ind w:left="11"/>
        <w:rPr>
          <w:rFonts w:cs="Arial"/>
          <w:b/>
          <w:color w:val="000000"/>
          <w:lang w:eastAsia="pt-BR"/>
        </w:rPr>
      </w:pPr>
      <w:r w:rsidRPr="0018430D">
        <w:rPr>
          <w:rFonts w:cs="Arial"/>
          <w:b/>
          <w:color w:val="000000"/>
          <w:lang w:eastAsia="pt-BR"/>
        </w:rPr>
        <w:t>Diagramas de Arquitetura</w:t>
      </w:r>
    </w:p>
    <w:p w14:paraId="34DDEA6A" w14:textId="409A3C7C" w:rsidR="00002A3B" w:rsidRPr="00490942" w:rsidRDefault="00002A3B" w:rsidP="00490942">
      <w:pPr>
        <w:ind w:left="11"/>
        <w:rPr>
          <w:rFonts w:cs="Arial"/>
          <w:color w:val="000000"/>
          <w:lang w:eastAsia="pt-BR"/>
        </w:rPr>
      </w:pPr>
      <w:r>
        <w:rPr>
          <w:rFonts w:cs="Arial"/>
          <w:noProof/>
          <w:color w:val="000000"/>
          <w:lang w:eastAsia="pt-BR"/>
        </w:rPr>
        <w:drawing>
          <wp:inline distT="0" distB="0" distL="0" distR="0" wp14:anchorId="453BCE6F" wp14:editId="72D92106">
            <wp:extent cx="5758180" cy="50990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509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3AF3E" w14:textId="42718FEC" w:rsidR="00A66A93" w:rsidRPr="00192CAB" w:rsidRDefault="00A66A93" w:rsidP="00A66A93">
      <w:pPr>
        <w:pStyle w:val="Ttulo2"/>
        <w:rPr>
          <w:b/>
        </w:rPr>
      </w:pPr>
      <w:bookmarkStart w:id="21" w:name="_Toc73427778"/>
      <w:r w:rsidRPr="00192CAB">
        <w:rPr>
          <w:b/>
        </w:rPr>
        <w:lastRenderedPageBreak/>
        <w:t>Banco de Dados</w:t>
      </w:r>
      <w:bookmarkEnd w:id="21"/>
      <w:r w:rsidRPr="00192CAB">
        <w:rPr>
          <w:b/>
        </w:rPr>
        <w:t xml:space="preserve"> </w:t>
      </w:r>
    </w:p>
    <w:p w14:paraId="3FEEC27C" w14:textId="056E72C5" w:rsidR="00652362" w:rsidRPr="0018430D" w:rsidRDefault="00A66A93" w:rsidP="00A66A93">
      <w:pPr>
        <w:rPr>
          <w:b/>
        </w:rPr>
      </w:pPr>
      <w:r w:rsidRPr="0018430D">
        <w:rPr>
          <w:b/>
        </w:rPr>
        <w:tab/>
        <w:t>Modelo Conceitual</w:t>
      </w:r>
    </w:p>
    <w:p w14:paraId="7935B446" w14:textId="77777777" w:rsidR="00BD04DD" w:rsidRDefault="00BD04DD" w:rsidP="00A66A93"/>
    <w:p w14:paraId="34B7F271" w14:textId="4E3C8EE5" w:rsidR="00652362" w:rsidRDefault="00652362" w:rsidP="00BD04DD">
      <w:pPr>
        <w:jc w:val="center"/>
      </w:pPr>
      <w:r>
        <w:rPr>
          <w:noProof/>
          <w:lang w:eastAsia="pt-BR"/>
        </w:rPr>
        <w:drawing>
          <wp:inline distT="0" distB="0" distL="0" distR="0" wp14:anchorId="66DAA625" wp14:editId="4F659A54">
            <wp:extent cx="5484674" cy="3435179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237" cy="344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CB1A7" w14:textId="77777777" w:rsidR="00A66A93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A3817B3" w14:textId="3084F5FF" w:rsidR="00E04392" w:rsidRDefault="00E04392" w:rsidP="00E04392"/>
    <w:p w14:paraId="6DB5B3A1" w14:textId="045BC5CF" w:rsidR="00652362" w:rsidRPr="0068581D" w:rsidRDefault="00652362" w:rsidP="00E04392">
      <w:pPr>
        <w:rPr>
          <w:b/>
          <w:bCs/>
        </w:rPr>
      </w:pPr>
      <w:r>
        <w:tab/>
      </w:r>
      <w:r w:rsidRPr="0068581D">
        <w:rPr>
          <w:b/>
          <w:bCs/>
        </w:rPr>
        <w:t>Modelo lógico</w:t>
      </w:r>
    </w:p>
    <w:p w14:paraId="7830ED59" w14:textId="6423A7EE" w:rsidR="00652362" w:rsidRDefault="00652362" w:rsidP="00BD04DD">
      <w:pPr>
        <w:jc w:val="center"/>
      </w:pPr>
      <w:r w:rsidRPr="007521D7">
        <w:rPr>
          <w:noProof/>
          <w:lang w:eastAsia="pt-BR"/>
        </w:rPr>
        <w:drawing>
          <wp:inline distT="0" distB="0" distL="0" distR="0" wp14:anchorId="46EE452E" wp14:editId="207B383E">
            <wp:extent cx="4876800" cy="284162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2162" cy="28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2B89" w14:textId="77777777" w:rsidR="00E04392" w:rsidRPr="00192CAB" w:rsidRDefault="00E04392" w:rsidP="00E04392">
      <w:pPr>
        <w:pStyle w:val="Ttulo2"/>
        <w:rPr>
          <w:b/>
        </w:rPr>
      </w:pPr>
      <w:bookmarkStart w:id="22" w:name="_Toc73427779"/>
      <w:r w:rsidRPr="00192CAB">
        <w:rPr>
          <w:b/>
        </w:rPr>
        <w:lastRenderedPageBreak/>
        <w:t>Protótipo das telas, lógica e usabilidade</w:t>
      </w:r>
      <w:bookmarkEnd w:id="22"/>
      <w:r w:rsidRPr="00192CAB">
        <w:rPr>
          <w:b/>
        </w:rPr>
        <w:t xml:space="preserve"> </w:t>
      </w:r>
    </w:p>
    <w:p w14:paraId="597CE3C3" w14:textId="71EAFB3A" w:rsidR="00E04392" w:rsidRPr="0018430D" w:rsidRDefault="00E04392" w:rsidP="00E04392">
      <w:pPr>
        <w:rPr>
          <w:b/>
        </w:rPr>
      </w:pPr>
      <w:r w:rsidRPr="0018430D">
        <w:rPr>
          <w:b/>
        </w:rPr>
        <w:tab/>
      </w:r>
      <w:r w:rsidR="00652362" w:rsidRPr="0018430D">
        <w:rPr>
          <w:b/>
        </w:rPr>
        <w:tab/>
      </w:r>
      <w:r w:rsidR="00652362" w:rsidRPr="0018430D">
        <w:rPr>
          <w:b/>
        </w:rPr>
        <w:tab/>
      </w:r>
      <w:r w:rsidR="00652362" w:rsidRPr="0018430D">
        <w:rPr>
          <w:b/>
        </w:rPr>
        <w:tab/>
      </w:r>
      <w:r w:rsidR="00652362" w:rsidRPr="0018430D">
        <w:rPr>
          <w:b/>
        </w:rPr>
        <w:tab/>
      </w:r>
      <w:r w:rsidR="00652362" w:rsidRPr="0018430D">
        <w:rPr>
          <w:b/>
        </w:rPr>
        <w:tab/>
      </w:r>
      <w:r w:rsidR="00652362" w:rsidRPr="0018430D">
        <w:rPr>
          <w:b/>
        </w:rPr>
        <w:tab/>
        <w:t>Lógica de navegação das telas</w:t>
      </w:r>
    </w:p>
    <w:p w14:paraId="5EB4E238" w14:textId="761AA0BE" w:rsidR="00652362" w:rsidRDefault="00652362" w:rsidP="00652362">
      <w:pPr>
        <w:jc w:val="center"/>
      </w:pPr>
      <w:r>
        <w:rPr>
          <w:noProof/>
          <w:lang w:eastAsia="pt-BR"/>
        </w:rPr>
        <w:drawing>
          <wp:inline distT="0" distB="0" distL="0" distR="0" wp14:anchorId="76959600" wp14:editId="7C600D2A">
            <wp:extent cx="4819650" cy="4545342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968" cy="45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00CB" w14:textId="77777777" w:rsidR="00EF74F9" w:rsidRDefault="00EF74F9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2629CCB" w14:textId="77777777" w:rsidR="00652362" w:rsidRDefault="00652362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BEC7B00" w14:textId="09D54D03" w:rsidR="00652362" w:rsidRPr="0018430D" w:rsidRDefault="00652362" w:rsidP="00E04392">
      <w:pPr>
        <w:spacing w:line="240" w:lineRule="auto"/>
        <w:jc w:val="left"/>
        <w:rPr>
          <w:rFonts w:cs="Arial"/>
          <w:b/>
          <w:color w:val="000000"/>
        </w:rPr>
      </w:pPr>
      <w:r w:rsidRPr="00457A96">
        <w:rPr>
          <w:rFonts w:cs="Arial"/>
          <w:b/>
          <w:bCs/>
          <w:color w:val="000000"/>
        </w:rPr>
        <w:tab/>
      </w:r>
      <w:r w:rsidRPr="0018430D">
        <w:rPr>
          <w:rFonts w:cs="Arial"/>
          <w:b/>
          <w:color w:val="000000"/>
        </w:rPr>
        <w:t>Tela de cadastro das empresas</w:t>
      </w:r>
    </w:p>
    <w:p w14:paraId="10F9FBD2" w14:textId="77777777" w:rsidR="00652362" w:rsidRDefault="00652362" w:rsidP="00E04392">
      <w:pPr>
        <w:spacing w:line="240" w:lineRule="auto"/>
        <w:jc w:val="left"/>
        <w:rPr>
          <w:rFonts w:cs="Arial"/>
          <w:color w:val="000000"/>
        </w:rPr>
      </w:pPr>
    </w:p>
    <w:p w14:paraId="00D25C66" w14:textId="77777777" w:rsidR="00652362" w:rsidRPr="00652362" w:rsidRDefault="00652362" w:rsidP="00BD04DD">
      <w:pPr>
        <w:spacing w:line="240" w:lineRule="auto"/>
        <w:jc w:val="center"/>
        <w:rPr>
          <w:rFonts w:cs="Arial"/>
          <w:color w:val="000000"/>
        </w:rPr>
      </w:pPr>
      <w:r w:rsidRPr="00A52BC3">
        <w:rPr>
          <w:noProof/>
          <w:lang w:eastAsia="pt-BR"/>
        </w:rPr>
        <w:drawing>
          <wp:inline distT="0" distB="0" distL="0" distR="0" wp14:anchorId="323A418C" wp14:editId="7FF1649F">
            <wp:extent cx="5400040" cy="263588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F375" w14:textId="28529130" w:rsidR="00E04392" w:rsidRPr="0018430D" w:rsidRDefault="00652362" w:rsidP="00A66A93">
      <w:pPr>
        <w:spacing w:line="240" w:lineRule="auto"/>
        <w:jc w:val="left"/>
        <w:rPr>
          <w:rFonts w:cs="Arial"/>
          <w:b/>
          <w:color w:val="000000"/>
        </w:rPr>
      </w:pPr>
      <w:r w:rsidRPr="00457A96">
        <w:rPr>
          <w:rFonts w:cs="Arial"/>
          <w:b/>
          <w:bCs/>
          <w:color w:val="000000"/>
        </w:rPr>
        <w:lastRenderedPageBreak/>
        <w:tab/>
      </w:r>
      <w:r w:rsidRPr="0018430D">
        <w:rPr>
          <w:rFonts w:cs="Arial"/>
          <w:b/>
          <w:color w:val="000000"/>
        </w:rPr>
        <w:t>Tela de login das empresas</w:t>
      </w:r>
    </w:p>
    <w:p w14:paraId="12644D87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D422BE5" w14:textId="08F5336C" w:rsidR="00652362" w:rsidRDefault="00652362" w:rsidP="00BD04DD">
      <w:pPr>
        <w:spacing w:line="240" w:lineRule="auto"/>
        <w:jc w:val="center"/>
        <w:rPr>
          <w:rFonts w:cs="Arial"/>
          <w:color w:val="000000"/>
        </w:rPr>
      </w:pPr>
      <w:r w:rsidRPr="00A52BC3">
        <w:rPr>
          <w:noProof/>
          <w:lang w:eastAsia="pt-BR"/>
        </w:rPr>
        <w:drawing>
          <wp:inline distT="0" distB="0" distL="0" distR="0" wp14:anchorId="75347A42" wp14:editId="794321DF">
            <wp:extent cx="5400040" cy="26479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7925" w14:textId="2BC6940D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7C2A6E51" w14:textId="02D7111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FB755FB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55F75139" w14:textId="2CFEE293" w:rsidR="00652362" w:rsidRPr="0018430D" w:rsidRDefault="00652362" w:rsidP="00A66A93">
      <w:pPr>
        <w:spacing w:line="240" w:lineRule="auto"/>
        <w:jc w:val="left"/>
        <w:rPr>
          <w:rFonts w:cs="Arial"/>
          <w:b/>
          <w:color w:val="000000"/>
        </w:rPr>
      </w:pPr>
      <w:r w:rsidRPr="0018430D">
        <w:rPr>
          <w:rFonts w:cs="Arial"/>
          <w:b/>
          <w:color w:val="000000"/>
        </w:rPr>
        <w:tab/>
        <w:t>Dashboard com as estufas</w:t>
      </w:r>
    </w:p>
    <w:p w14:paraId="4946F386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6821B728" w14:textId="0BE60969" w:rsidR="00652362" w:rsidRDefault="00652362" w:rsidP="00BD04DD">
      <w:pPr>
        <w:spacing w:line="240" w:lineRule="auto"/>
        <w:jc w:val="center"/>
        <w:rPr>
          <w:rFonts w:cs="Arial"/>
          <w:color w:val="000000"/>
        </w:rPr>
      </w:pPr>
      <w:r w:rsidRPr="00A52BC3">
        <w:rPr>
          <w:noProof/>
          <w:lang w:eastAsia="pt-BR"/>
        </w:rPr>
        <w:drawing>
          <wp:inline distT="0" distB="0" distL="0" distR="0" wp14:anchorId="3A54FD18" wp14:editId="697E5231">
            <wp:extent cx="5400040" cy="263398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AC15" w14:textId="7BC6D570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15F724F3" w14:textId="0D713B23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4BF66AC8" w14:textId="476B55EB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BCBFB59" w14:textId="5B768383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6CA00DEE" w14:textId="53435F64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5AAF69F3" w14:textId="16807B54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5A07F625" w14:textId="7E7ABEDB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5F8DA75" w14:textId="76E1A0EE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8E7AFEA" w14:textId="7B547BBF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31C431F" w14:textId="1E47FC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AAD32FA" w14:textId="7189812D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32D8BD1" w14:textId="45599D21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9EDCA6A" w14:textId="485F1FB4" w:rsidR="00EF74F9" w:rsidRPr="0018430D" w:rsidRDefault="00EF74F9" w:rsidP="00A66A93">
      <w:pPr>
        <w:spacing w:line="240" w:lineRule="auto"/>
        <w:jc w:val="left"/>
        <w:rPr>
          <w:rFonts w:cs="Arial"/>
          <w:b/>
          <w:color w:val="000000"/>
        </w:rPr>
      </w:pPr>
      <w:r w:rsidRPr="0018430D">
        <w:rPr>
          <w:rFonts w:cs="Arial"/>
          <w:b/>
          <w:color w:val="000000"/>
        </w:rPr>
        <w:lastRenderedPageBreak/>
        <w:tab/>
        <w:t>Tela com os gráficos das estufas</w:t>
      </w:r>
    </w:p>
    <w:p w14:paraId="56D1C428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360B1048" w14:textId="7CD8569A" w:rsidR="00652362" w:rsidRDefault="00652362" w:rsidP="00BD04DD">
      <w:pPr>
        <w:spacing w:line="240" w:lineRule="auto"/>
        <w:jc w:val="center"/>
        <w:rPr>
          <w:rFonts w:cs="Arial"/>
          <w:color w:val="000000"/>
        </w:rPr>
      </w:pPr>
      <w:r w:rsidRPr="00882BD0">
        <w:rPr>
          <w:noProof/>
          <w:lang w:eastAsia="pt-BR"/>
        </w:rPr>
        <w:drawing>
          <wp:inline distT="0" distB="0" distL="0" distR="0" wp14:anchorId="127F3FDE" wp14:editId="36C1ED1C">
            <wp:extent cx="5400040" cy="2567305"/>
            <wp:effectExtent l="0" t="0" r="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AC5A" w14:textId="56F81F91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7DFCF5A" w14:textId="6D326875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41DE52CE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041E23CC" w14:textId="6831316A" w:rsidR="00652362" w:rsidRPr="0018430D" w:rsidRDefault="00EF74F9" w:rsidP="00A66A93">
      <w:pPr>
        <w:spacing w:line="240" w:lineRule="auto"/>
        <w:jc w:val="left"/>
        <w:rPr>
          <w:rFonts w:cs="Arial"/>
          <w:b/>
          <w:color w:val="000000"/>
        </w:rPr>
      </w:pPr>
      <w:r w:rsidRPr="0018430D">
        <w:rPr>
          <w:rFonts w:cs="Arial"/>
          <w:b/>
          <w:color w:val="000000"/>
        </w:rPr>
        <w:tab/>
      </w:r>
      <w:r w:rsidR="00652362" w:rsidRPr="0018430D">
        <w:rPr>
          <w:rFonts w:cs="Arial"/>
          <w:b/>
          <w:color w:val="000000"/>
        </w:rPr>
        <w:t>Tela de cadastro de funcionários</w:t>
      </w:r>
    </w:p>
    <w:p w14:paraId="4241B10F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D29E8B7" w14:textId="31AED6BD" w:rsidR="00652362" w:rsidRDefault="00652362" w:rsidP="00BD04DD">
      <w:pPr>
        <w:spacing w:line="240" w:lineRule="auto"/>
        <w:jc w:val="center"/>
        <w:rPr>
          <w:rFonts w:cs="Arial"/>
          <w:color w:val="000000"/>
        </w:rPr>
      </w:pPr>
      <w:r w:rsidRPr="00A52BC3">
        <w:rPr>
          <w:noProof/>
          <w:lang w:eastAsia="pt-BR"/>
        </w:rPr>
        <w:drawing>
          <wp:inline distT="0" distB="0" distL="0" distR="0" wp14:anchorId="6E3C9112" wp14:editId="61545B6C">
            <wp:extent cx="5400040" cy="2625725"/>
            <wp:effectExtent l="0" t="0" r="0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DF7D" w14:textId="378195F5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162A243" w14:textId="3FF7980A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29119AE4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9203241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459B117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8CC0519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34055554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6C6A676B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8E42188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2A8E0442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136ED7F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F50E413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ab/>
      </w:r>
    </w:p>
    <w:p w14:paraId="18909E37" w14:textId="5D4AA131" w:rsidR="00652362" w:rsidRPr="0018430D" w:rsidRDefault="00EF74F9" w:rsidP="00A66A93">
      <w:pPr>
        <w:spacing w:line="240" w:lineRule="auto"/>
        <w:jc w:val="left"/>
        <w:rPr>
          <w:rFonts w:cs="Arial"/>
          <w:b/>
          <w:color w:val="000000"/>
        </w:rPr>
      </w:pPr>
      <w:r w:rsidRPr="0018430D">
        <w:rPr>
          <w:rFonts w:cs="Arial"/>
          <w:b/>
          <w:color w:val="000000"/>
        </w:rPr>
        <w:lastRenderedPageBreak/>
        <w:tab/>
      </w:r>
      <w:r w:rsidR="00652362" w:rsidRPr="0018430D">
        <w:rPr>
          <w:rFonts w:cs="Arial"/>
          <w:b/>
          <w:color w:val="000000"/>
        </w:rPr>
        <w:t>Tela de login de funcionários</w:t>
      </w:r>
    </w:p>
    <w:p w14:paraId="086FF42F" w14:textId="49F751B1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3005C9FE" w14:textId="254CF8F4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 w:rsidRPr="00A52BC3">
        <w:rPr>
          <w:noProof/>
          <w:lang w:eastAsia="pt-BR"/>
        </w:rPr>
        <w:drawing>
          <wp:inline distT="0" distB="0" distL="0" distR="0" wp14:anchorId="01EA9E0F" wp14:editId="20BE5EFF">
            <wp:extent cx="5400040" cy="2627630"/>
            <wp:effectExtent l="0" t="0" r="0" b="127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D410" w14:textId="41103291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2570CCD4" w14:textId="410E6C3A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615AC329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572B1BEC" w14:textId="26624230" w:rsidR="00652362" w:rsidRPr="0018430D" w:rsidRDefault="00EF74F9" w:rsidP="00A66A93">
      <w:pPr>
        <w:spacing w:line="240" w:lineRule="auto"/>
        <w:jc w:val="left"/>
        <w:rPr>
          <w:rFonts w:cs="Arial"/>
          <w:b/>
          <w:color w:val="000000"/>
        </w:rPr>
      </w:pPr>
      <w:r w:rsidRPr="0018430D">
        <w:rPr>
          <w:rFonts w:cs="Arial"/>
          <w:b/>
          <w:color w:val="000000"/>
        </w:rPr>
        <w:tab/>
      </w:r>
      <w:r w:rsidR="00652362" w:rsidRPr="0018430D">
        <w:rPr>
          <w:rFonts w:cs="Arial"/>
          <w:b/>
          <w:color w:val="000000"/>
        </w:rPr>
        <w:t>Tela de publicações para funcionários</w:t>
      </w:r>
    </w:p>
    <w:p w14:paraId="3B7AF524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0525C24" w14:textId="0168AC2C" w:rsidR="00652362" w:rsidRP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 w:rsidRPr="00A52BC3">
        <w:rPr>
          <w:noProof/>
          <w:lang w:eastAsia="pt-BR"/>
        </w:rPr>
        <w:drawing>
          <wp:inline distT="0" distB="0" distL="0" distR="0" wp14:anchorId="36C35703" wp14:editId="7EEDD39F">
            <wp:extent cx="5400040" cy="261048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8096" w14:textId="1316AB0C" w:rsidR="00E04392" w:rsidRDefault="00E04392" w:rsidP="00E04392"/>
    <w:p w14:paraId="67ACA175" w14:textId="64BAE4E3" w:rsidR="00EF74F9" w:rsidRDefault="00EF74F9" w:rsidP="00E04392"/>
    <w:p w14:paraId="70EBBB11" w14:textId="4E422EB8" w:rsidR="00EF74F9" w:rsidRDefault="00EF74F9" w:rsidP="00E04392"/>
    <w:p w14:paraId="5C071A97" w14:textId="1B74CB1F" w:rsidR="00EF74F9" w:rsidRDefault="00EF74F9" w:rsidP="00E04392"/>
    <w:p w14:paraId="6AA12CB7" w14:textId="77777777" w:rsidR="00EF74F9" w:rsidRDefault="00EF74F9" w:rsidP="00E04392"/>
    <w:p w14:paraId="043CACFF" w14:textId="0B2B01E2" w:rsidR="00E04392" w:rsidRPr="00192CAB" w:rsidRDefault="00667180" w:rsidP="00E04392">
      <w:pPr>
        <w:pStyle w:val="Ttulo2"/>
        <w:rPr>
          <w:b/>
        </w:rPr>
      </w:pPr>
      <w:bookmarkStart w:id="23" w:name="_Toc73427780"/>
      <w:r>
        <w:rPr>
          <w:b/>
        </w:rPr>
        <w:lastRenderedPageBreak/>
        <w:t>MÉTRICAS</w:t>
      </w:r>
      <w:bookmarkEnd w:id="23"/>
    </w:p>
    <w:p w14:paraId="415CCC19" w14:textId="74A5EC66" w:rsidR="00EF74F9" w:rsidRPr="001D2D54" w:rsidRDefault="00EF74F9" w:rsidP="00EF74F9">
      <w:pPr>
        <w:rPr>
          <w:rFonts w:cs="Arial"/>
        </w:rPr>
      </w:pPr>
      <w:r w:rsidRPr="001D2D54">
        <w:rPr>
          <w:rFonts w:cs="Arial"/>
        </w:rPr>
        <w:t>Utilizamos a tabela a seguir como referência para o disparo dos alarmes das estufas</w:t>
      </w:r>
      <w:r w:rsidR="00BD04DD">
        <w:rPr>
          <w:rFonts w:cs="Arial"/>
        </w:rPr>
        <w:t>.</w:t>
      </w:r>
      <w:r w:rsidR="00BD04DD">
        <w:rPr>
          <w:rFonts w:cs="Arial"/>
        </w:rPr>
        <w:br/>
      </w:r>
    </w:p>
    <w:tbl>
      <w:tblPr>
        <w:tblpPr w:leftFromText="141" w:rightFromText="141" w:vertAnchor="text" w:horzAnchor="margin" w:tblpXSpec="center" w:tblpY="31"/>
        <w:tblOverlap w:val="never"/>
        <w:tblW w:w="669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20"/>
        <w:gridCol w:w="960"/>
        <w:gridCol w:w="1345"/>
        <w:gridCol w:w="1345"/>
        <w:gridCol w:w="960"/>
        <w:gridCol w:w="960"/>
      </w:tblGrid>
      <w:tr w:rsidR="00EF74F9" w:rsidRPr="006F453B" w14:paraId="16D1394E" w14:textId="77777777" w:rsidTr="00F226E4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200EAFFA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PERIGO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6E81DBF0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ALERTA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06DF8964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MODERADO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48A676E7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MODERADO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352C50E3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ALERTA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0027ED8F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PERIGO</w:t>
            </w:r>
          </w:p>
        </w:tc>
      </w:tr>
      <w:tr w:rsidR="00EF74F9" w:rsidRPr="006F453B" w14:paraId="55E47439" w14:textId="77777777" w:rsidTr="00F226E4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bottom"/>
            <w:hideMark/>
          </w:tcPr>
          <w:p w14:paraId="73901B35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7A70BF76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18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bottom"/>
            <w:hideMark/>
          </w:tcPr>
          <w:p w14:paraId="526E03FB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19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bottom"/>
            <w:hideMark/>
          </w:tcPr>
          <w:p w14:paraId="619BA699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2B53236F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2F8329B9" w14:textId="77777777" w:rsidR="00EF74F9" w:rsidRPr="006F453B" w:rsidRDefault="00EF74F9" w:rsidP="00F226E4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27</w:t>
            </w:r>
          </w:p>
        </w:tc>
      </w:tr>
    </w:tbl>
    <w:p w14:paraId="384B9CA1" w14:textId="77777777" w:rsidR="00EF74F9" w:rsidRDefault="00EF74F9" w:rsidP="00EF74F9"/>
    <w:p w14:paraId="67946990" w14:textId="77777777" w:rsidR="00BD04DD" w:rsidRDefault="00EF74F9" w:rsidP="00BD04DD">
      <w:pPr>
        <w:ind w:left="2"/>
        <w:rPr>
          <w:rFonts w:cs="Arial"/>
        </w:rPr>
      </w:pPr>
      <w:r>
        <w:br w:type="textWrapping" w:clear="all"/>
      </w:r>
    </w:p>
    <w:p w14:paraId="35132D47" w14:textId="3F1E7E80" w:rsidR="00457A96" w:rsidRDefault="00BD04DD" w:rsidP="00BD04DD">
      <w:pPr>
        <w:ind w:left="2"/>
        <w:rPr>
          <w:rFonts w:cs="Arial"/>
        </w:rPr>
      </w:pPr>
      <w:r w:rsidRPr="00EF74F9">
        <w:rPr>
          <w:rFonts w:cs="Arial"/>
        </w:rPr>
        <w:t>Estufa com temperatura moderada</w:t>
      </w:r>
      <w:r w:rsidR="00457A96">
        <w:rPr>
          <w:rFonts w:cs="Arial"/>
        </w:rPr>
        <w:t>:</w:t>
      </w:r>
      <w:r>
        <w:rPr>
          <w:rFonts w:cs="Arial"/>
        </w:rPr>
        <w:t xml:space="preserve"> </w:t>
      </w:r>
    </w:p>
    <w:p w14:paraId="019C3CAE" w14:textId="4CECD779" w:rsidR="00EF74F9" w:rsidRDefault="00BD04DD" w:rsidP="00BD04DD">
      <w:pPr>
        <w:ind w:left="2"/>
        <w:rPr>
          <w:rFonts w:cs="Arial"/>
        </w:rPr>
      </w:pPr>
      <w:r>
        <w:rPr>
          <w:rFonts w:cs="Arial"/>
        </w:rPr>
        <w:t>Q</w:t>
      </w:r>
      <w:r w:rsidR="00EF74F9" w:rsidRPr="001D2D54">
        <w:rPr>
          <w:rFonts w:cs="Arial"/>
        </w:rPr>
        <w:t xml:space="preserve">uando a temperatura está moderada, é exibido um ícone de </w:t>
      </w:r>
      <w:r>
        <w:rPr>
          <w:rFonts w:cs="Arial"/>
        </w:rPr>
        <w:t>uma planta</w:t>
      </w:r>
      <w:r w:rsidR="00EF74F9" w:rsidRPr="001D2D54">
        <w:rPr>
          <w:rFonts w:cs="Arial"/>
        </w:rPr>
        <w:t xml:space="preserve"> e a borda aparece na cor verde.</w:t>
      </w:r>
    </w:p>
    <w:p w14:paraId="6EE5CF05" w14:textId="77777777" w:rsidR="00457A96" w:rsidRPr="00BD04DD" w:rsidRDefault="00457A96" w:rsidP="00BD04DD">
      <w:pPr>
        <w:ind w:left="2"/>
      </w:pPr>
    </w:p>
    <w:p w14:paraId="61D093E2" w14:textId="77777777" w:rsidR="00EF74F9" w:rsidRDefault="00EF74F9" w:rsidP="00EF74F9">
      <w:pPr>
        <w:jc w:val="center"/>
      </w:pPr>
      <w:r w:rsidRPr="006F453B">
        <w:rPr>
          <w:noProof/>
          <w:lang w:eastAsia="pt-BR"/>
        </w:rPr>
        <w:drawing>
          <wp:inline distT="0" distB="0" distL="0" distR="0" wp14:anchorId="48D62E7C" wp14:editId="5BC22F4D">
            <wp:extent cx="2371199" cy="19812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83001" cy="19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398B" w14:textId="77777777" w:rsidR="00EF74F9" w:rsidRDefault="00EF74F9" w:rsidP="00EF74F9"/>
    <w:p w14:paraId="649A52C6" w14:textId="77777777" w:rsidR="00EF74F9" w:rsidRDefault="00EF74F9" w:rsidP="00EF74F9"/>
    <w:p w14:paraId="49D84890" w14:textId="4A6DD694" w:rsidR="00457A96" w:rsidRDefault="00EF74F9" w:rsidP="00EF74F9">
      <w:pPr>
        <w:rPr>
          <w:rFonts w:cs="Arial"/>
        </w:rPr>
      </w:pPr>
      <w:r w:rsidRPr="00EF74F9">
        <w:rPr>
          <w:rFonts w:cs="Arial"/>
        </w:rPr>
        <w:t>Estufa com temperatura em alerta</w:t>
      </w:r>
      <w:r w:rsidR="00457A96">
        <w:rPr>
          <w:rFonts w:cs="Arial"/>
        </w:rPr>
        <w:t>:</w:t>
      </w:r>
      <w:r w:rsidR="00BD04DD">
        <w:rPr>
          <w:rFonts w:cs="Arial"/>
        </w:rPr>
        <w:t xml:space="preserve"> </w:t>
      </w:r>
    </w:p>
    <w:p w14:paraId="66C39F8F" w14:textId="72CDD4AA" w:rsidR="00EF74F9" w:rsidRPr="00A52BC3" w:rsidRDefault="00457A96" w:rsidP="00EF74F9">
      <w:pPr>
        <w:rPr>
          <w:rFonts w:cs="Arial"/>
        </w:rPr>
      </w:pPr>
      <w:r>
        <w:rPr>
          <w:rFonts w:cs="Arial"/>
        </w:rPr>
        <w:t>Q</w:t>
      </w:r>
      <w:r w:rsidR="00EF74F9" w:rsidRPr="00A52BC3">
        <w:rPr>
          <w:rFonts w:cs="Arial"/>
        </w:rPr>
        <w:t xml:space="preserve">uando a temperatura começa a variar, é exibido o mesmo ícone de </w:t>
      </w:r>
      <w:r w:rsidR="00BD04DD">
        <w:rPr>
          <w:rFonts w:cs="Arial"/>
        </w:rPr>
        <w:t>uma planta,</w:t>
      </w:r>
      <w:r w:rsidR="00EF74F9" w:rsidRPr="00A52BC3">
        <w:rPr>
          <w:rFonts w:cs="Arial"/>
        </w:rPr>
        <w:t xml:space="preserve"> porém num tom amarelado, a borda também fica amarela.</w:t>
      </w:r>
    </w:p>
    <w:p w14:paraId="79CD1F77" w14:textId="43662517" w:rsidR="00EF74F9" w:rsidRDefault="003E5455" w:rsidP="00EF74F9">
      <w:pPr>
        <w:jc w:val="center"/>
      </w:pPr>
      <w:r>
        <w:rPr>
          <w:noProof/>
          <w:lang w:eastAsia="pt-BR"/>
        </w:rPr>
        <w:drawing>
          <wp:inline distT="0" distB="0" distL="0" distR="0" wp14:anchorId="468A716C" wp14:editId="24AE0798">
            <wp:extent cx="2290445" cy="200088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44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D155C" w14:textId="77777777" w:rsidR="00EF74F9" w:rsidRDefault="00EF74F9" w:rsidP="00EF74F9"/>
    <w:p w14:paraId="7D739FAA" w14:textId="77777777" w:rsidR="00490942" w:rsidRDefault="00490942" w:rsidP="00EF74F9"/>
    <w:p w14:paraId="5CE04F89" w14:textId="780F4915" w:rsidR="00457A96" w:rsidRDefault="00BD04DD" w:rsidP="00EF74F9">
      <w:pPr>
        <w:rPr>
          <w:rFonts w:cs="Arial"/>
        </w:rPr>
      </w:pPr>
      <w:r>
        <w:rPr>
          <w:rFonts w:cs="Arial"/>
        </w:rPr>
        <w:t>Estufa com t</w:t>
      </w:r>
      <w:r w:rsidR="00EF74F9" w:rsidRPr="00EF74F9">
        <w:rPr>
          <w:rFonts w:cs="Arial"/>
        </w:rPr>
        <w:t>emperatura alta</w:t>
      </w:r>
      <w:r>
        <w:rPr>
          <w:rFonts w:cs="Arial"/>
        </w:rPr>
        <w:t xml:space="preserve"> em perigo</w:t>
      </w:r>
      <w:r w:rsidR="00457A96">
        <w:rPr>
          <w:rFonts w:cs="Arial"/>
        </w:rPr>
        <w:t>:</w:t>
      </w:r>
      <w:r>
        <w:rPr>
          <w:rFonts w:cs="Arial"/>
        </w:rPr>
        <w:t xml:space="preserve"> </w:t>
      </w:r>
    </w:p>
    <w:p w14:paraId="79A43E1F" w14:textId="10420842" w:rsidR="00EF74F9" w:rsidRDefault="00457A96" w:rsidP="00EF74F9">
      <w:pPr>
        <w:rPr>
          <w:rFonts w:cs="Arial"/>
        </w:rPr>
      </w:pPr>
      <w:r>
        <w:rPr>
          <w:rFonts w:cs="Arial"/>
        </w:rPr>
        <w:t>Q</w:t>
      </w:r>
      <w:r w:rsidR="00EF74F9" w:rsidRPr="00A52BC3">
        <w:rPr>
          <w:rFonts w:cs="Arial"/>
        </w:rPr>
        <w:t xml:space="preserve">uando a temperatura chega a níveis extremos, exibimos um ícone de </w:t>
      </w:r>
      <w:r w:rsidR="00BD04DD">
        <w:rPr>
          <w:rFonts w:cs="Arial"/>
        </w:rPr>
        <w:t>f</w:t>
      </w:r>
      <w:r w:rsidR="00EF74F9" w:rsidRPr="00A52BC3">
        <w:rPr>
          <w:rFonts w:cs="Arial"/>
        </w:rPr>
        <w:t>ogo na estufa, e a borda se alterna entre branco e laranja, emitindo um alarme.</w:t>
      </w:r>
    </w:p>
    <w:p w14:paraId="34F80FD0" w14:textId="77777777" w:rsidR="00BD04DD" w:rsidRPr="00A52BC3" w:rsidRDefault="00BD04DD" w:rsidP="00EF74F9">
      <w:pPr>
        <w:rPr>
          <w:rFonts w:cs="Arial"/>
        </w:rPr>
      </w:pPr>
    </w:p>
    <w:p w14:paraId="2CF0161C" w14:textId="77777777" w:rsidR="00EF74F9" w:rsidRDefault="00EF74F9" w:rsidP="00EF74F9">
      <w:pPr>
        <w:jc w:val="center"/>
      </w:pPr>
      <w:r w:rsidRPr="006F453B">
        <w:rPr>
          <w:noProof/>
          <w:lang w:eastAsia="pt-BR"/>
        </w:rPr>
        <w:drawing>
          <wp:inline distT="0" distB="0" distL="0" distR="0" wp14:anchorId="2351D838" wp14:editId="15E0B151">
            <wp:extent cx="2328092" cy="19716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3557" cy="197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96EA" w14:textId="6CBD46B9" w:rsidR="00EF74F9" w:rsidRPr="00EF74F9" w:rsidRDefault="00EF74F9" w:rsidP="00EF74F9">
      <w:pPr>
        <w:rPr>
          <w:rFonts w:cs="Arial"/>
        </w:rPr>
      </w:pPr>
    </w:p>
    <w:p w14:paraId="373FCB7F" w14:textId="48F051A4" w:rsidR="00457A96" w:rsidRDefault="00BD04DD" w:rsidP="00EF74F9">
      <w:pPr>
        <w:rPr>
          <w:rFonts w:cs="Arial"/>
        </w:rPr>
      </w:pPr>
      <w:r>
        <w:rPr>
          <w:rFonts w:cs="Arial"/>
        </w:rPr>
        <w:t>Estufa com temperatura baixa em perigo</w:t>
      </w:r>
      <w:r w:rsidR="00457A96">
        <w:rPr>
          <w:rFonts w:cs="Arial"/>
        </w:rPr>
        <w:t>:</w:t>
      </w:r>
      <w:r w:rsidR="00EF74F9" w:rsidRPr="00A52BC3">
        <w:rPr>
          <w:rFonts w:cs="Arial"/>
        </w:rPr>
        <w:t xml:space="preserve"> </w:t>
      </w:r>
    </w:p>
    <w:p w14:paraId="69CD882A" w14:textId="4678CE94" w:rsidR="00EF74F9" w:rsidRPr="00A52BC3" w:rsidRDefault="00457A96" w:rsidP="00EF74F9">
      <w:pPr>
        <w:rPr>
          <w:rFonts w:cs="Arial"/>
        </w:rPr>
      </w:pPr>
      <w:r>
        <w:rPr>
          <w:rFonts w:cs="Arial"/>
        </w:rPr>
        <w:t>Q</w:t>
      </w:r>
      <w:r w:rsidR="00BD04DD" w:rsidRPr="00A52BC3">
        <w:rPr>
          <w:rFonts w:cs="Arial"/>
        </w:rPr>
        <w:t>uando a temperatura chega a níveis extremos</w:t>
      </w:r>
      <w:r w:rsidR="00BD04DD">
        <w:rPr>
          <w:rFonts w:cs="Arial"/>
        </w:rPr>
        <w:t xml:space="preserve">, </w:t>
      </w:r>
      <w:r w:rsidR="00EF74F9" w:rsidRPr="00A52BC3">
        <w:rPr>
          <w:rFonts w:cs="Arial"/>
        </w:rPr>
        <w:t xml:space="preserve">exibimos um ícone de </w:t>
      </w:r>
      <w:r w:rsidR="00BD04DD">
        <w:rPr>
          <w:rFonts w:cs="Arial"/>
        </w:rPr>
        <w:t>gelo</w:t>
      </w:r>
      <w:r w:rsidR="00EF74F9" w:rsidRPr="00A52BC3">
        <w:rPr>
          <w:rFonts w:cs="Arial"/>
        </w:rPr>
        <w:t xml:space="preserve"> na estufa, e a borda se alterna entre branco e ciano, emitindo um alarme.</w:t>
      </w:r>
    </w:p>
    <w:p w14:paraId="0CEDA886" w14:textId="77777777" w:rsidR="00EF74F9" w:rsidRDefault="00EF74F9" w:rsidP="00EF74F9">
      <w:pPr>
        <w:jc w:val="center"/>
      </w:pPr>
      <w:r w:rsidRPr="006F453B">
        <w:rPr>
          <w:noProof/>
          <w:lang w:eastAsia="pt-BR"/>
        </w:rPr>
        <w:drawing>
          <wp:inline distT="0" distB="0" distL="0" distR="0" wp14:anchorId="67FF2326" wp14:editId="41F467E2">
            <wp:extent cx="2347231" cy="2009721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68216" cy="20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7673" w14:textId="1466DA6C" w:rsidR="00E04392" w:rsidRDefault="00E04392" w:rsidP="00E04392"/>
    <w:p w14:paraId="005DDC05" w14:textId="77777777" w:rsidR="00E04392" w:rsidRPr="00336677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B10A1A7" w14:textId="77777777" w:rsidR="00A66A93" w:rsidRDefault="00A66A93" w:rsidP="00B30672">
      <w:pPr>
        <w:sectPr w:rsidR="00A66A93">
          <w:headerReference w:type="even" r:id="rId43"/>
          <w:headerReference w:type="default" r:id="rId44"/>
          <w:footerReference w:type="even" r:id="rId45"/>
          <w:footerReference w:type="default" r:id="rId46"/>
          <w:headerReference w:type="first" r:id="rId47"/>
          <w:footerReference w:type="first" r:id="rId48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19"/>
    <w:p w14:paraId="08165F76" w14:textId="0AAB2986" w:rsidR="00370E34" w:rsidRDefault="00C9731E" w:rsidP="00A4698C">
      <w:pPr>
        <w:pStyle w:val="FolhadeRostodosCaptulos"/>
      </w:pPr>
      <w:r>
        <w:lastRenderedPageBreak/>
        <w:br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4" w:name="_Toc73427781"/>
      <w:r>
        <w:lastRenderedPageBreak/>
        <w:t>implantação do projeto</w:t>
      </w:r>
      <w:bookmarkEnd w:id="24"/>
    </w:p>
    <w:p w14:paraId="359CDB91" w14:textId="77777777" w:rsidR="008F3EFD" w:rsidRDefault="008F3EFD" w:rsidP="008F3EFD"/>
    <w:p w14:paraId="5DA00C83" w14:textId="77777777" w:rsidR="008F3EFD" w:rsidRPr="00192CAB" w:rsidRDefault="008F3EFD" w:rsidP="008F3EFD">
      <w:pPr>
        <w:pStyle w:val="Ttulo2"/>
        <w:rPr>
          <w:b/>
        </w:rPr>
      </w:pPr>
      <w:bookmarkStart w:id="25" w:name="_Toc73427782"/>
      <w:r w:rsidRPr="00192CAB">
        <w:rPr>
          <w:b/>
        </w:rPr>
        <w:t>Manual de Instalação da solução</w:t>
      </w:r>
      <w:bookmarkEnd w:id="25"/>
      <w:r w:rsidRPr="00192CAB">
        <w:rPr>
          <w:b/>
        </w:rPr>
        <w:t xml:space="preserve"> </w:t>
      </w:r>
    </w:p>
    <w:p w14:paraId="6D1FE3C4" w14:textId="77777777" w:rsidR="001E6AA0" w:rsidRDefault="008F3EFD" w:rsidP="001E6AA0">
      <w:pPr>
        <w:pStyle w:val="PargrafodaLista"/>
        <w:ind w:left="1215"/>
      </w:pPr>
      <w:r w:rsidRPr="004B1208">
        <w:tab/>
      </w:r>
      <w:r w:rsidR="001E6AA0">
        <w:tab/>
        <w:t>1.</w:t>
      </w:r>
      <w:r w:rsidR="001E6AA0" w:rsidRPr="00771EF4">
        <w:t xml:space="preserve"> </w:t>
      </w:r>
      <w:r w:rsidR="001E6AA0">
        <w:t xml:space="preserve">Requisitos para funcionamento do </w:t>
      </w:r>
      <w:proofErr w:type="spellStart"/>
      <w:r w:rsidR="001E6AA0">
        <w:t>arduíno</w:t>
      </w:r>
      <w:proofErr w:type="spellEnd"/>
      <w:r w:rsidR="001E6AA0">
        <w:t>;</w:t>
      </w:r>
    </w:p>
    <w:p w14:paraId="7B71BBCD" w14:textId="77777777" w:rsidR="001E6AA0" w:rsidRPr="00327090" w:rsidRDefault="001E6AA0" w:rsidP="001E6AA0">
      <w:pPr>
        <w:rPr>
          <w:b/>
          <w:bCs/>
        </w:rPr>
      </w:pPr>
    </w:p>
    <w:p w14:paraId="553EB35D" w14:textId="77777777" w:rsidR="001E6AA0" w:rsidRDefault="001E6AA0" w:rsidP="001E6AA0">
      <w:r>
        <w:rPr>
          <w:noProof/>
          <w:lang w:eastAsia="pt-BR"/>
        </w:rPr>
        <w:drawing>
          <wp:inline distT="0" distB="0" distL="0" distR="0" wp14:anchorId="22C728F5" wp14:editId="4D7B1446">
            <wp:extent cx="5760720" cy="2783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D56B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t>Instalação do ambiente do Arduíno;</w:t>
      </w:r>
    </w:p>
    <w:p w14:paraId="33CF5385" w14:textId="77777777" w:rsidR="001E6AA0" w:rsidRDefault="001E6AA0" w:rsidP="001E6AA0"/>
    <w:p w14:paraId="33C3F381" w14:textId="77777777" w:rsidR="001E6AA0" w:rsidRPr="00481D8C" w:rsidRDefault="001E6AA0" w:rsidP="001E6AA0">
      <w:pPr>
        <w:rPr>
          <w:rFonts w:ascii="inherit" w:hAnsi="inherit"/>
          <w:color w:val="202124"/>
          <w:sz w:val="42"/>
          <w:szCs w:val="42"/>
          <w:lang w:eastAsia="ja-JP"/>
        </w:rPr>
      </w:pPr>
      <w:r>
        <w:rPr>
          <w:noProof/>
          <w:lang w:eastAsia="pt-BR"/>
        </w:rPr>
        <w:drawing>
          <wp:inline distT="0" distB="0" distL="0" distR="0" wp14:anchorId="05C59009" wp14:editId="07334B24">
            <wp:extent cx="5760720" cy="296608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5BB3" w14:textId="77777777" w:rsidR="001E6AA0" w:rsidRDefault="001E6AA0" w:rsidP="001E6AA0">
      <w:pPr>
        <w:pStyle w:val="PargrafodaLista"/>
        <w:numPr>
          <w:ilvl w:val="1"/>
          <w:numId w:val="48"/>
        </w:numPr>
      </w:pPr>
      <w:r>
        <w:lastRenderedPageBreak/>
        <w:t xml:space="preserve"> Finalizando a instalação do Arduíno;</w:t>
      </w:r>
    </w:p>
    <w:p w14:paraId="5507D8F0" w14:textId="77777777" w:rsidR="001E6AA0" w:rsidRDefault="001E6AA0" w:rsidP="001E6AA0"/>
    <w:p w14:paraId="291A5338" w14:textId="77777777" w:rsidR="001E6AA0" w:rsidRDefault="001E6AA0" w:rsidP="001E6AA0">
      <w:r>
        <w:rPr>
          <w:noProof/>
          <w:lang w:eastAsia="pt-BR"/>
        </w:rPr>
        <w:drawing>
          <wp:inline distT="0" distB="0" distL="0" distR="0" wp14:anchorId="55D65B73" wp14:editId="1B7F2D89">
            <wp:extent cx="5760720" cy="31711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51A0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t xml:space="preserve">Entre no site da </w:t>
      </w:r>
      <w:proofErr w:type="spellStart"/>
      <w:r>
        <w:t>Bolttech</w:t>
      </w:r>
      <w:proofErr w:type="spellEnd"/>
      <w:r>
        <w:t xml:space="preserve"> e clique em entrar;</w:t>
      </w:r>
    </w:p>
    <w:p w14:paraId="38034F80" w14:textId="77777777" w:rsidR="001E6AA0" w:rsidRDefault="001E6AA0" w:rsidP="001E6AA0">
      <w:r>
        <w:rPr>
          <w:noProof/>
          <w:lang w:eastAsia="pt-BR"/>
        </w:rPr>
        <w:drawing>
          <wp:inline distT="0" distB="0" distL="0" distR="0" wp14:anchorId="7902A3AD" wp14:editId="754E2BEA">
            <wp:extent cx="5760720" cy="157416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BC63" w14:textId="77777777" w:rsidR="001E6AA0" w:rsidRDefault="001E6AA0" w:rsidP="001E6AA0">
      <w:pPr>
        <w:tabs>
          <w:tab w:val="clear" w:pos="851"/>
        </w:tabs>
        <w:spacing w:line="240" w:lineRule="auto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4010878" w14:textId="77777777" w:rsidR="001E6AA0" w:rsidRDefault="001E6AA0" w:rsidP="001E6AA0">
      <w:pPr>
        <w:pStyle w:val="PargrafodaLista"/>
        <w:numPr>
          <w:ilvl w:val="0"/>
          <w:numId w:val="47"/>
        </w:numPr>
        <w:tabs>
          <w:tab w:val="clear" w:pos="851"/>
        </w:tabs>
        <w:spacing w:line="240" w:lineRule="auto"/>
        <w:jc w:val="left"/>
      </w:pPr>
      <w:r>
        <w:br w:type="page"/>
      </w:r>
    </w:p>
    <w:p w14:paraId="06AEA9A8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lastRenderedPageBreak/>
        <w:t>Entre na conta cadastrada;</w:t>
      </w:r>
    </w:p>
    <w:p w14:paraId="75AF3F23" w14:textId="77777777" w:rsidR="001E6AA0" w:rsidRDefault="001E6AA0" w:rsidP="001E6AA0"/>
    <w:p w14:paraId="5F1608E4" w14:textId="77777777" w:rsidR="001E6AA0" w:rsidRDefault="001E6AA0" w:rsidP="001E6AA0">
      <w:r>
        <w:rPr>
          <w:noProof/>
          <w:lang w:eastAsia="pt-BR"/>
        </w:rPr>
        <w:drawing>
          <wp:inline distT="0" distB="0" distL="0" distR="0" wp14:anchorId="52F7AAD1" wp14:editId="0260E2AE">
            <wp:extent cx="5760720" cy="191516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F14F" w14:textId="2DD25CBB" w:rsidR="001E6AA0" w:rsidRDefault="001E6AA0" w:rsidP="001E6AA0">
      <w:r>
        <w:tab/>
        <w:t>O cadastro da empresa deve estar validado antes para ter acesso</w:t>
      </w:r>
      <w:r w:rsidR="00320A00">
        <w:t>.</w:t>
      </w:r>
    </w:p>
    <w:p w14:paraId="5AB965C6" w14:textId="77777777" w:rsidR="001E6AA0" w:rsidRDefault="001E6AA0" w:rsidP="001E6AA0"/>
    <w:p w14:paraId="1582435C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t>Área do cliente com informações em tempo real das estufas;</w:t>
      </w:r>
      <w:r>
        <w:tab/>
      </w:r>
    </w:p>
    <w:p w14:paraId="415EDF83" w14:textId="77777777" w:rsidR="001E6AA0" w:rsidRDefault="001E6AA0" w:rsidP="001E6AA0">
      <w:pPr>
        <w:pStyle w:val="PargrafodaLista"/>
        <w:ind w:left="1215"/>
      </w:pPr>
    </w:p>
    <w:p w14:paraId="6FB17C2E" w14:textId="77777777" w:rsidR="001E6AA0" w:rsidRDefault="001E6AA0" w:rsidP="001E6AA0">
      <w:r>
        <w:rPr>
          <w:noProof/>
          <w:lang w:eastAsia="pt-BR"/>
        </w:rPr>
        <w:drawing>
          <wp:inline distT="0" distB="0" distL="0" distR="0" wp14:anchorId="59E4DD04" wp14:editId="3BFFB7F3">
            <wp:extent cx="5760720" cy="184721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D784" w14:textId="77777777" w:rsidR="001E6AA0" w:rsidRDefault="001E6AA0" w:rsidP="001E6AA0"/>
    <w:p w14:paraId="20599E86" w14:textId="77777777" w:rsidR="001E6AA0" w:rsidRDefault="001E6AA0" w:rsidP="001E6AA0">
      <w:pPr>
        <w:pStyle w:val="PargrafodaLista"/>
        <w:numPr>
          <w:ilvl w:val="0"/>
          <w:numId w:val="49"/>
        </w:numPr>
      </w:pPr>
      <w:r>
        <w:t>Entrando na área de histórico de temperaturas em um gráfico;</w:t>
      </w:r>
    </w:p>
    <w:p w14:paraId="29233DAB" w14:textId="77777777" w:rsidR="001E6AA0" w:rsidRDefault="001E6AA0" w:rsidP="001E6AA0">
      <w:r>
        <w:rPr>
          <w:noProof/>
          <w:lang w:eastAsia="pt-BR"/>
        </w:rPr>
        <w:drawing>
          <wp:inline distT="0" distB="0" distL="0" distR="0" wp14:anchorId="5C40B96C" wp14:editId="3A163D66">
            <wp:extent cx="5760720" cy="195897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8B6F" w14:textId="77777777" w:rsidR="001E6AA0" w:rsidRDefault="001E6AA0" w:rsidP="001E6AA0"/>
    <w:p w14:paraId="7E4EF1A5" w14:textId="77777777" w:rsidR="001E6AA0" w:rsidRDefault="001E6AA0" w:rsidP="001E6AA0"/>
    <w:p w14:paraId="35993C5B" w14:textId="77777777" w:rsidR="001E6AA0" w:rsidRDefault="001E6AA0" w:rsidP="001E6AA0">
      <w:pPr>
        <w:pStyle w:val="PargrafodaLista"/>
        <w:numPr>
          <w:ilvl w:val="0"/>
          <w:numId w:val="49"/>
        </w:numPr>
      </w:pPr>
      <w:r>
        <w:lastRenderedPageBreak/>
        <w:t>Gráfico com histórico de temperaturas registradas;</w:t>
      </w:r>
    </w:p>
    <w:p w14:paraId="52AD3ACF" w14:textId="77777777" w:rsidR="001E6AA0" w:rsidRDefault="001E6AA0" w:rsidP="001E6AA0">
      <w:r>
        <w:rPr>
          <w:noProof/>
          <w:lang w:eastAsia="pt-BR"/>
        </w:rPr>
        <w:drawing>
          <wp:inline distT="0" distB="0" distL="0" distR="0" wp14:anchorId="023E51BE" wp14:editId="2BD297C7">
            <wp:extent cx="5760720" cy="192786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098A" w14:textId="77777777" w:rsidR="001E6AA0" w:rsidRDefault="001E6AA0" w:rsidP="001E6AA0">
      <w:pPr>
        <w:rPr>
          <w:noProof/>
        </w:rPr>
      </w:pPr>
    </w:p>
    <w:p w14:paraId="1498D405" w14:textId="77777777" w:rsidR="001E6AA0" w:rsidRDefault="001E6AA0" w:rsidP="001E6AA0">
      <w:pPr>
        <w:pStyle w:val="PargrafodaLista"/>
        <w:numPr>
          <w:ilvl w:val="0"/>
          <w:numId w:val="49"/>
        </w:numPr>
        <w:rPr>
          <w:noProof/>
        </w:rPr>
      </w:pPr>
      <w:r>
        <w:rPr>
          <w:noProof/>
        </w:rPr>
        <w:t>Entrando na área de publicações de usuários</w:t>
      </w:r>
    </w:p>
    <w:p w14:paraId="460A71F9" w14:textId="77777777" w:rsidR="001E6AA0" w:rsidRDefault="001E6AA0" w:rsidP="001E6AA0">
      <w:pPr>
        <w:jc w:val="center"/>
        <w:rPr>
          <w:noProof/>
        </w:rPr>
      </w:pPr>
      <w:r>
        <w:rPr>
          <w:noProof/>
          <w:lang w:eastAsia="pt-BR"/>
        </w:rPr>
        <w:drawing>
          <wp:inline distT="0" distB="0" distL="0" distR="0" wp14:anchorId="49157826" wp14:editId="57AF25E4">
            <wp:extent cx="3000375" cy="5076825"/>
            <wp:effectExtent l="0" t="0" r="952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331A" w14:textId="7316BC80" w:rsidR="001E6AA0" w:rsidRDefault="001E6AA0" w:rsidP="001E6AA0">
      <w:pPr>
        <w:jc w:val="left"/>
        <w:rPr>
          <w:noProof/>
        </w:rPr>
      </w:pPr>
      <w:r>
        <w:rPr>
          <w:noProof/>
        </w:rPr>
        <w:t>Caso não possua uma conta, basta clicar em “CADASTRAR NOVO USUÁRIO” e cadastrar um novo usuário.</w:t>
      </w:r>
    </w:p>
    <w:p w14:paraId="708C3785" w14:textId="77777777" w:rsidR="001E6AA0" w:rsidRDefault="001E6AA0" w:rsidP="001E6AA0">
      <w:pPr>
        <w:rPr>
          <w:noProof/>
        </w:rPr>
      </w:pPr>
    </w:p>
    <w:p w14:paraId="4E3AE9AB" w14:textId="77777777" w:rsidR="001E6AA0" w:rsidRDefault="001E6AA0" w:rsidP="001E6AA0">
      <w:pPr>
        <w:pStyle w:val="PargrafodaLista"/>
        <w:numPr>
          <w:ilvl w:val="0"/>
          <w:numId w:val="49"/>
        </w:numPr>
        <w:rPr>
          <w:noProof/>
        </w:rPr>
      </w:pPr>
      <w:r>
        <w:rPr>
          <w:noProof/>
        </w:rPr>
        <w:t>Entrando como usuário na área de publicações;</w:t>
      </w:r>
    </w:p>
    <w:p w14:paraId="452324CE" w14:textId="77777777" w:rsidR="001E6AA0" w:rsidRDefault="001E6AA0" w:rsidP="001E6AA0">
      <w:pPr>
        <w:pStyle w:val="PargrafodaLista"/>
        <w:ind w:left="1215"/>
        <w:rPr>
          <w:noProof/>
        </w:rPr>
      </w:pPr>
    </w:p>
    <w:p w14:paraId="7047CAF3" w14:textId="77777777" w:rsidR="001E6AA0" w:rsidRDefault="001E6AA0" w:rsidP="001E6AA0">
      <w:r>
        <w:rPr>
          <w:noProof/>
          <w:lang w:eastAsia="pt-BR"/>
        </w:rPr>
        <w:drawing>
          <wp:inline distT="0" distB="0" distL="0" distR="0" wp14:anchorId="754D7EBB" wp14:editId="3903C325">
            <wp:extent cx="5760720" cy="27241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BD7F" w14:textId="77777777" w:rsidR="001E6AA0" w:rsidRPr="00766CE7" w:rsidRDefault="001E6AA0" w:rsidP="001E6AA0"/>
    <w:p w14:paraId="2E0F764C" w14:textId="77777777" w:rsidR="001E6AA0" w:rsidRDefault="001E6AA0" w:rsidP="001E6AA0">
      <w:pPr>
        <w:pStyle w:val="PargrafodaLista"/>
        <w:numPr>
          <w:ilvl w:val="0"/>
          <w:numId w:val="49"/>
        </w:numPr>
        <w:tabs>
          <w:tab w:val="clear" w:pos="851"/>
        </w:tabs>
        <w:spacing w:line="240" w:lineRule="auto"/>
        <w:jc w:val="left"/>
        <w:rPr>
          <w:noProof/>
        </w:rPr>
      </w:pPr>
      <w:r>
        <w:rPr>
          <w:noProof/>
        </w:rPr>
        <w:t xml:space="preserve"> Área de publicações para usuários</w:t>
      </w:r>
    </w:p>
    <w:p w14:paraId="223A0E30" w14:textId="77777777" w:rsidR="001E6AA0" w:rsidRDefault="001E6AA0" w:rsidP="001E6AA0">
      <w:pPr>
        <w:tabs>
          <w:tab w:val="clear" w:pos="851"/>
        </w:tabs>
        <w:spacing w:line="240" w:lineRule="auto"/>
        <w:jc w:val="left"/>
        <w:rPr>
          <w:noProof/>
        </w:rPr>
      </w:pPr>
    </w:p>
    <w:p w14:paraId="283F1357" w14:textId="77777777" w:rsidR="001E6AA0" w:rsidRDefault="001E6AA0" w:rsidP="001E6AA0">
      <w:pPr>
        <w:tabs>
          <w:tab w:val="clear" w:pos="851"/>
        </w:tabs>
        <w:spacing w:line="240" w:lineRule="auto"/>
        <w:jc w:val="left"/>
        <w:rPr>
          <w:noProof/>
        </w:rPr>
      </w:pPr>
    </w:p>
    <w:p w14:paraId="640B89D4" w14:textId="0BE410CB" w:rsidR="00B424CD" w:rsidRDefault="001E6AA0" w:rsidP="001E6AA0">
      <w:pPr>
        <w:rPr>
          <w:noProof/>
        </w:rPr>
      </w:pPr>
      <w:r>
        <w:rPr>
          <w:noProof/>
          <w:lang w:eastAsia="pt-BR"/>
        </w:rPr>
        <w:drawing>
          <wp:inline distT="0" distB="0" distL="0" distR="0" wp14:anchorId="60623BFB" wp14:editId="33A3E859">
            <wp:extent cx="5760720" cy="28702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F704" w14:textId="076521EF" w:rsidR="001E6AA0" w:rsidRDefault="001E6AA0" w:rsidP="001E6AA0">
      <w:pPr>
        <w:rPr>
          <w:noProof/>
        </w:rPr>
      </w:pPr>
    </w:p>
    <w:p w14:paraId="4DD37A42" w14:textId="77777777" w:rsidR="001E6AA0" w:rsidRDefault="001E6AA0" w:rsidP="001E6AA0">
      <w:pPr>
        <w:rPr>
          <w:noProof/>
        </w:rPr>
      </w:pPr>
    </w:p>
    <w:p w14:paraId="1F5B8265" w14:textId="77777777" w:rsidR="001E6AA0" w:rsidRDefault="001E6AA0" w:rsidP="001E6AA0">
      <w:pPr>
        <w:pStyle w:val="Ttulo2"/>
        <w:rPr>
          <w:b/>
        </w:rPr>
      </w:pPr>
      <w:bookmarkStart w:id="26" w:name="_Toc73427783"/>
      <w:r w:rsidRPr="00192CAB">
        <w:rPr>
          <w:b/>
        </w:rPr>
        <w:lastRenderedPageBreak/>
        <w:t>Processo de Atendimento e Suporte</w:t>
      </w:r>
      <w:r>
        <w:rPr>
          <w:b/>
        </w:rPr>
        <w:t xml:space="preserve"> / FERRAMENTA</w:t>
      </w:r>
      <w:bookmarkEnd w:id="26"/>
    </w:p>
    <w:p w14:paraId="14A62560" w14:textId="77777777" w:rsidR="001E6AA0" w:rsidRDefault="001E6AA0" w:rsidP="001E6AA0"/>
    <w:p w14:paraId="44F48EB2" w14:textId="6158AF29" w:rsidR="001E6AA0" w:rsidRDefault="001E6AA0" w:rsidP="001E6AA0">
      <w:r>
        <w:tab/>
        <w:t>O chamado criado pelo cliente irá passar por uma validação, caso for inválido o suporte n°1 irá registrar o atendimento e finalizá-lo. Após a validação</w:t>
      </w:r>
      <w:r w:rsidR="00C86226">
        <w:t xml:space="preserve"> do chamado</w:t>
      </w:r>
      <w:r>
        <w:t>, ocorrerá a avaliação do motivo e a realização do atendimento.</w:t>
      </w:r>
      <w:r w:rsidR="00C86226">
        <w:t xml:space="preserve"> </w:t>
      </w:r>
      <w:r>
        <w:t>Se o chamado for resolvido, o suporte n°1 irá registrar o atendimento e finalizá-lo. Caso não ocorra a resolução do chamado pelo suporte n°1, ocorrerá a avaliação da não resolução, a mudança de nível e o chamado é encaminhado para o suporte n°2. Se o chamado for resolvido, o suporte n°2 irá registrar o atendimento e finalizá-lo. Se o problema ainda persistir, o suporte n°3 irá avaliar o tipo do problema (externo ou interno), caso externo agendar uma visita. Após a visita, ou após a verificação interna do problema, se o problema ainda persistir, é necessário buscar uma solução urgente e informá-lo para o suporte n°2 a quem está encarregado de informar o cliente e registrar o atendimento.</w:t>
      </w:r>
    </w:p>
    <w:p w14:paraId="5EF38B37" w14:textId="15D12399" w:rsidR="00643E7D" w:rsidRDefault="00643E7D" w:rsidP="001E6AA0"/>
    <w:p w14:paraId="134F6DF1" w14:textId="26F19354" w:rsidR="00643E7D" w:rsidRDefault="00643E7D" w:rsidP="001E6AA0"/>
    <w:p w14:paraId="1CADBA6F" w14:textId="404CBFEC" w:rsidR="00643E7D" w:rsidRDefault="00643E7D" w:rsidP="001E6AA0"/>
    <w:p w14:paraId="5B6BA19E" w14:textId="47103264" w:rsidR="00643E7D" w:rsidRDefault="00643E7D" w:rsidP="001E6AA0"/>
    <w:p w14:paraId="536A0569" w14:textId="01C1DA0B" w:rsidR="00643E7D" w:rsidRDefault="00643E7D" w:rsidP="001E6AA0"/>
    <w:p w14:paraId="04D67D04" w14:textId="7E896A21" w:rsidR="00643E7D" w:rsidRDefault="00643E7D" w:rsidP="001E6AA0"/>
    <w:p w14:paraId="78B9740A" w14:textId="40730739" w:rsidR="00643E7D" w:rsidRDefault="00643E7D" w:rsidP="001E6AA0"/>
    <w:p w14:paraId="17E8D9AB" w14:textId="2FEBFBB6" w:rsidR="00643E7D" w:rsidRDefault="00643E7D" w:rsidP="001E6AA0"/>
    <w:p w14:paraId="0B244F8F" w14:textId="655081F2" w:rsidR="00643E7D" w:rsidRDefault="00643E7D" w:rsidP="001E6AA0"/>
    <w:p w14:paraId="5C95FB20" w14:textId="1C5853C0" w:rsidR="00643E7D" w:rsidRDefault="00643E7D" w:rsidP="001E6AA0"/>
    <w:p w14:paraId="0391ACF8" w14:textId="7BACBAB6" w:rsidR="00643E7D" w:rsidRDefault="00643E7D" w:rsidP="001E6AA0"/>
    <w:p w14:paraId="2C83C570" w14:textId="4693D773" w:rsidR="00643E7D" w:rsidRDefault="00643E7D" w:rsidP="001E6AA0"/>
    <w:p w14:paraId="30BD2B39" w14:textId="4AF5EC69" w:rsidR="00643E7D" w:rsidRDefault="00643E7D" w:rsidP="001E6AA0"/>
    <w:p w14:paraId="577B4A1D" w14:textId="0395B4CB" w:rsidR="00643E7D" w:rsidRDefault="00643E7D" w:rsidP="001E6AA0"/>
    <w:p w14:paraId="214585D9" w14:textId="735FC72F" w:rsidR="00643E7D" w:rsidRDefault="00643E7D" w:rsidP="001E6AA0"/>
    <w:p w14:paraId="3C695920" w14:textId="2D54868F" w:rsidR="00643E7D" w:rsidRDefault="00643E7D" w:rsidP="001E6AA0"/>
    <w:p w14:paraId="1EBAF198" w14:textId="65CDD5A5" w:rsidR="00643E7D" w:rsidRDefault="00643E7D" w:rsidP="001E6AA0"/>
    <w:p w14:paraId="248A0950" w14:textId="188694B8" w:rsidR="00643E7D" w:rsidRDefault="00643E7D" w:rsidP="001E6AA0"/>
    <w:p w14:paraId="3B5055BB" w14:textId="07D17A51" w:rsidR="00643E7D" w:rsidRDefault="00643E7D" w:rsidP="001E6AA0">
      <w:r>
        <w:lastRenderedPageBreak/>
        <w:tab/>
      </w:r>
      <w:r w:rsidR="0068581D" w:rsidRPr="0068581D">
        <w:t>Fluxograma de Atendimento ao Cliente</w:t>
      </w:r>
      <w:r w:rsidRPr="0068581D">
        <w:t>:</w:t>
      </w:r>
    </w:p>
    <w:p w14:paraId="75130CB1" w14:textId="77777777" w:rsidR="001E6AA0" w:rsidRPr="009D759E" w:rsidRDefault="001E6AA0" w:rsidP="001E6AA0">
      <w:r>
        <w:tab/>
      </w:r>
      <w:r>
        <w:rPr>
          <w:noProof/>
          <w:lang w:eastAsia="pt-BR"/>
        </w:rPr>
        <w:drawing>
          <wp:inline distT="0" distB="0" distL="0" distR="0" wp14:anchorId="4DA58CE9" wp14:editId="631BA5BA">
            <wp:extent cx="3638550" cy="822754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949" cy="824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ACDD2" w14:textId="77777777" w:rsidR="001E6AA0" w:rsidRDefault="001E6AA0" w:rsidP="001E6AA0">
      <w:r>
        <w:lastRenderedPageBreak/>
        <w:tab/>
      </w:r>
      <w:r>
        <w:tab/>
      </w:r>
      <w:r>
        <w:tab/>
      </w:r>
    </w:p>
    <w:p w14:paraId="4316E44E" w14:textId="77777777" w:rsidR="001E6AA0" w:rsidRPr="00092DCD" w:rsidRDefault="001E6AA0" w:rsidP="001E6AA0">
      <w:pPr>
        <w:rPr>
          <w:b/>
          <w:bCs/>
        </w:rPr>
      </w:pPr>
      <w:r>
        <w:tab/>
      </w:r>
      <w:r w:rsidRPr="00092DCD">
        <w:rPr>
          <w:b/>
          <w:bCs/>
        </w:rPr>
        <w:t>FERRAMENTA DE SUPORTE</w:t>
      </w:r>
    </w:p>
    <w:p w14:paraId="60415748" w14:textId="13FEC5B6" w:rsidR="001E6AA0" w:rsidRDefault="001E6AA0" w:rsidP="001E6AA0">
      <w:r>
        <w:tab/>
        <w:t xml:space="preserve">A Ferramenta utilizada para Help Desk/Suporte é o </w:t>
      </w:r>
      <w:proofErr w:type="spellStart"/>
      <w:r>
        <w:t>Jira</w:t>
      </w:r>
      <w:proofErr w:type="spellEnd"/>
      <w:r>
        <w:t xml:space="preserve"> Service Management.</w:t>
      </w:r>
    </w:p>
    <w:p w14:paraId="2FF3A08C" w14:textId="77777777" w:rsidR="00643E7D" w:rsidRDefault="00643E7D" w:rsidP="001E6AA0"/>
    <w:p w14:paraId="45BE41EB" w14:textId="09A13D77" w:rsidR="001E6AA0" w:rsidRDefault="001E6AA0" w:rsidP="001E6AA0">
      <w:r>
        <w:tab/>
      </w:r>
      <w:r w:rsidR="00643E7D">
        <w:tab/>
      </w:r>
      <w:r w:rsidR="00643E7D">
        <w:tab/>
      </w:r>
      <w:r w:rsidR="00643E7D">
        <w:tab/>
        <w:t xml:space="preserve">       </w:t>
      </w:r>
      <w:r>
        <w:t>Menu de chamados:</w:t>
      </w:r>
    </w:p>
    <w:p w14:paraId="2EF3A944" w14:textId="77777777" w:rsidR="001E6AA0" w:rsidRDefault="001E6AA0" w:rsidP="001E6AA0">
      <w:pPr>
        <w:jc w:val="center"/>
      </w:pPr>
      <w:r>
        <w:rPr>
          <w:noProof/>
          <w:lang w:eastAsia="pt-BR"/>
        </w:rPr>
        <w:drawing>
          <wp:inline distT="0" distB="0" distL="0" distR="0" wp14:anchorId="36B1BDAB" wp14:editId="5BC60E94">
            <wp:extent cx="4143375" cy="28384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91D6" w14:textId="77777777" w:rsidR="00643E7D" w:rsidRDefault="001E6AA0" w:rsidP="001E6AA0">
      <w:r>
        <w:tab/>
      </w:r>
    </w:p>
    <w:p w14:paraId="03F45884" w14:textId="77777777" w:rsidR="00643E7D" w:rsidRDefault="00643E7D"/>
    <w:p w14:paraId="54B167D3" w14:textId="3D014FE2" w:rsidR="001E6AA0" w:rsidRDefault="00643E7D">
      <w:r>
        <w:tab/>
      </w:r>
      <w:r w:rsidR="001E6AA0">
        <w:t>Os chamados são divididos em solicitações de serviço, incidente, problemas, alterações e os chamados em fila.</w:t>
      </w:r>
    </w:p>
    <w:p w14:paraId="34E8E67D" w14:textId="77CBAD61" w:rsidR="001E6AA0" w:rsidRDefault="001E6AA0" w:rsidP="001E6AA0">
      <w:r>
        <w:tab/>
      </w:r>
      <w:r>
        <w:tab/>
      </w:r>
      <w:r>
        <w:tab/>
      </w:r>
    </w:p>
    <w:p w14:paraId="5BC76297" w14:textId="4B63199F" w:rsidR="00643E7D" w:rsidRDefault="00643E7D" w:rsidP="001E6AA0"/>
    <w:p w14:paraId="33DAC7C6" w14:textId="5FB744AC" w:rsidR="00643E7D" w:rsidRDefault="00643E7D" w:rsidP="001E6AA0"/>
    <w:p w14:paraId="14D26483" w14:textId="40F09C9B" w:rsidR="00643E7D" w:rsidRDefault="00643E7D" w:rsidP="001E6AA0"/>
    <w:p w14:paraId="69B4B8F4" w14:textId="502ED1E8" w:rsidR="00643E7D" w:rsidRDefault="00643E7D" w:rsidP="001E6AA0"/>
    <w:p w14:paraId="2F377FBC" w14:textId="594232E0" w:rsidR="00643E7D" w:rsidRDefault="00643E7D" w:rsidP="001E6AA0"/>
    <w:p w14:paraId="5BA6A672" w14:textId="213BC04F" w:rsidR="00643E7D" w:rsidRDefault="00643E7D" w:rsidP="001E6AA0"/>
    <w:p w14:paraId="0C4D5964" w14:textId="0719457E" w:rsidR="00643E7D" w:rsidRDefault="00643E7D" w:rsidP="001E6AA0"/>
    <w:p w14:paraId="6F8B9BAF" w14:textId="72E14B4A" w:rsidR="00643E7D" w:rsidRDefault="00643E7D" w:rsidP="001E6AA0"/>
    <w:p w14:paraId="48123843" w14:textId="486A6AC2" w:rsidR="00643E7D" w:rsidRDefault="00643E7D" w:rsidP="001E6AA0"/>
    <w:p w14:paraId="358E7FB3" w14:textId="3C99D3C6" w:rsidR="00643E7D" w:rsidRDefault="00643E7D" w:rsidP="001E6AA0"/>
    <w:p w14:paraId="745E1D55" w14:textId="77777777" w:rsidR="00643E7D" w:rsidRDefault="00643E7D" w:rsidP="001E6AA0"/>
    <w:p w14:paraId="65DF2545" w14:textId="7718A8FC" w:rsidR="001E6AA0" w:rsidRDefault="001E6AA0" w:rsidP="001E6AA0">
      <w:r>
        <w:lastRenderedPageBreak/>
        <w:tab/>
      </w:r>
      <w:r w:rsidR="00643E7D">
        <w:t xml:space="preserve">  </w:t>
      </w:r>
      <w:r>
        <w:t>Canal de atendimento ao cliente:</w:t>
      </w:r>
    </w:p>
    <w:p w14:paraId="3CA5BC6E" w14:textId="7EBA9BD1" w:rsidR="001E6AA0" w:rsidRDefault="001E6AA0" w:rsidP="00CD53D9">
      <w:pPr>
        <w:jc w:val="center"/>
      </w:pPr>
      <w:r>
        <w:rPr>
          <w:noProof/>
          <w:lang w:eastAsia="pt-BR"/>
        </w:rPr>
        <w:drawing>
          <wp:inline distT="0" distB="0" distL="0" distR="0" wp14:anchorId="582A2C37" wp14:editId="50ACDD7D">
            <wp:extent cx="4555524" cy="334539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6602" t="17724" r="18802"/>
                    <a:stretch/>
                  </pic:blipFill>
                  <pic:spPr bwMode="auto">
                    <a:xfrm>
                      <a:off x="0" y="0"/>
                      <a:ext cx="4568728" cy="335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4C537" w14:textId="77777777" w:rsidR="00172788" w:rsidRDefault="001E6AA0" w:rsidP="001E6AA0">
      <w:r>
        <w:tab/>
      </w:r>
    </w:p>
    <w:p w14:paraId="3D3AA52C" w14:textId="34ACF3E6" w:rsidR="001E6AA0" w:rsidRDefault="00172788" w:rsidP="001E6AA0">
      <w:r>
        <w:tab/>
      </w:r>
      <w:r w:rsidR="001E6AA0">
        <w:t>Nes</w:t>
      </w:r>
      <w:r w:rsidR="003E5455">
        <w:t>ta página temos a área</w:t>
      </w:r>
      <w:r>
        <w:t xml:space="preserve"> de</w:t>
      </w:r>
      <w:r w:rsidR="001E6AA0">
        <w:t xml:space="preserve"> suporte </w:t>
      </w:r>
      <w:r>
        <w:t>e/</w:t>
      </w:r>
      <w:r w:rsidR="001E6AA0">
        <w:t xml:space="preserve">ou dúvidas sobre nosso serviço, onde o cliente </w:t>
      </w:r>
      <w:r>
        <w:t xml:space="preserve">poderá </w:t>
      </w:r>
      <w:r w:rsidR="001E6AA0">
        <w:t xml:space="preserve">entrar em contato via chat da ferramenta </w:t>
      </w:r>
      <w:r>
        <w:t>e as orientações para</w:t>
      </w:r>
      <w:r w:rsidR="001E6AA0">
        <w:t xml:space="preserve"> a resolução do problema </w:t>
      </w:r>
      <w:r w:rsidR="003E5455">
        <w:t xml:space="preserve">serão </w:t>
      </w:r>
      <w:r w:rsidR="001E6AA0">
        <w:t>especificad</w:t>
      </w:r>
      <w:r w:rsidR="003E5455">
        <w:t>as</w:t>
      </w:r>
      <w:r w:rsidR="001E6AA0">
        <w:t>.</w:t>
      </w:r>
    </w:p>
    <w:p w14:paraId="0DDF6154" w14:textId="77777777" w:rsidR="001E6AA0" w:rsidRDefault="001E6AA0" w:rsidP="001E6AA0">
      <w:r>
        <w:tab/>
      </w:r>
    </w:p>
    <w:p w14:paraId="469205DB" w14:textId="77777777" w:rsidR="00370E34" w:rsidRDefault="00370E34" w:rsidP="00B13803">
      <w:pPr>
        <w:rPr>
          <w:noProof/>
        </w:rPr>
        <w:sectPr w:rsidR="00370E34">
          <w:headerReference w:type="default" r:id="rId63"/>
          <w:footerReference w:type="default" r:id="rId64"/>
          <w:headerReference w:type="first" r:id="rId65"/>
          <w:footerReference w:type="first" r:id="rId66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0F23F771" w:rsidR="00370E34" w:rsidRDefault="00892504" w:rsidP="00AB1F1F">
      <w:pPr>
        <w:pStyle w:val="FolhadeRostodosCaptulos"/>
      </w:pPr>
      <w:r>
        <w:lastRenderedPageBreak/>
        <w:fldChar w:fldCharType="begin"/>
      </w:r>
      <w:r>
        <w:instrText xml:space="preserve"> REF _Ref125307146 \w </w:instrText>
      </w:r>
      <w:r>
        <w:fldChar w:fldCharType="separate"/>
      </w:r>
      <w:r w:rsidR="00CC7EC2">
        <w:t>5</w:t>
      </w:r>
      <w:r>
        <w:fldChar w:fldCharType="end"/>
      </w:r>
      <w:r w:rsidR="00BB1C7D">
        <w:tab/>
      </w:r>
      <w:r>
        <w:fldChar w:fldCharType="begin"/>
      </w:r>
      <w:r>
        <w:instrText xml:space="preserve"> REF _Ref125307146 </w:instrText>
      </w:r>
      <w:r>
        <w:fldChar w:fldCharType="separate"/>
      </w:r>
      <w:r w:rsidR="00CC7EC2">
        <w:t>CONCLUSÕES</w:t>
      </w:r>
      <w:r>
        <w:fldChar w:fldCharType="end"/>
      </w:r>
    </w:p>
    <w:p w14:paraId="3360A73F" w14:textId="77777777" w:rsidR="00370E34" w:rsidRDefault="00370E34" w:rsidP="00AB1F1F">
      <w:pPr>
        <w:pStyle w:val="Ttulo1"/>
      </w:pPr>
      <w:bookmarkStart w:id="27" w:name="_Ref125307146"/>
      <w:bookmarkStart w:id="28" w:name="_Toc125374527"/>
      <w:bookmarkStart w:id="29" w:name="_Toc156754424"/>
      <w:bookmarkStart w:id="30" w:name="_Toc73427784"/>
      <w:r>
        <w:lastRenderedPageBreak/>
        <w:t>CONCLUSÕES</w:t>
      </w:r>
      <w:bookmarkEnd w:id="27"/>
      <w:bookmarkEnd w:id="28"/>
      <w:bookmarkEnd w:id="29"/>
      <w:bookmarkEnd w:id="30"/>
    </w:p>
    <w:p w14:paraId="1D1C6A8B" w14:textId="19A8B48D" w:rsidR="005824A9" w:rsidRDefault="00573DD1" w:rsidP="006F06A3">
      <w:pPr>
        <w:pStyle w:val="Ttulo2"/>
      </w:pPr>
      <w:bookmarkStart w:id="31" w:name="_Toc73427785"/>
      <w:r w:rsidRPr="00192CAB">
        <w:rPr>
          <w:b/>
        </w:rPr>
        <w:t>resultados</w:t>
      </w:r>
      <w:bookmarkEnd w:id="31"/>
      <w:r w:rsidR="005824A9">
        <w:t xml:space="preserve"> </w:t>
      </w:r>
    </w:p>
    <w:p w14:paraId="1B35014A" w14:textId="274DD7BF" w:rsidR="0068581D" w:rsidRDefault="0068581D" w:rsidP="0068581D">
      <w:r>
        <w:tab/>
        <w:t xml:space="preserve">Em relação aos requisitos impostos no projeto, conclui-se que todos foram </w:t>
      </w:r>
      <w:r w:rsidR="00C8008D">
        <w:t xml:space="preserve">atendidos </w:t>
      </w:r>
      <w:r>
        <w:t>com sucesso.</w:t>
      </w:r>
    </w:p>
    <w:p w14:paraId="5B7F21F6" w14:textId="77777777" w:rsidR="0068581D" w:rsidRDefault="0068581D" w:rsidP="0068581D">
      <w:r>
        <w:tab/>
        <w:t xml:space="preserve">No quesito de performance do projeto, a implementação das </w:t>
      </w:r>
      <w:proofErr w:type="spellStart"/>
      <w:r>
        <w:t>API’s</w:t>
      </w:r>
      <w:proofErr w:type="spellEnd"/>
      <w:r>
        <w:t xml:space="preserve"> de cadastro/login e a inserção de dados alocados no banco de dados na nuvem foram concluídos.</w:t>
      </w:r>
    </w:p>
    <w:p w14:paraId="782338FF" w14:textId="4AA2A5B1" w:rsidR="0068581D" w:rsidRPr="0068581D" w:rsidRDefault="0068581D" w:rsidP="0068581D">
      <w:r>
        <w:tab/>
        <w:t xml:space="preserve">A usabilidade da </w:t>
      </w:r>
      <w:proofErr w:type="spellStart"/>
      <w:r>
        <w:t>Bolttech</w:t>
      </w:r>
      <w:proofErr w:type="spellEnd"/>
      <w:r>
        <w:t xml:space="preserve"> está apenas na forma local, pois não foi implementada as </w:t>
      </w:r>
      <w:proofErr w:type="spellStart"/>
      <w:r>
        <w:t>API’s</w:t>
      </w:r>
      <w:proofErr w:type="spellEnd"/>
      <w:r>
        <w:t xml:space="preserve"> na nuvem para acesso remoto. O projeto do site está de forma dinâmica e</w:t>
      </w:r>
      <w:r w:rsidR="00106346">
        <w:t xml:space="preserve"> de</w:t>
      </w:r>
      <w:r>
        <w:t xml:space="preserve"> fácil entendimento ao usuário para facilitar o manuseio do cliente no serviço.</w:t>
      </w:r>
    </w:p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32" w:name="_Toc73427786"/>
      <w:r w:rsidRPr="00192CAB">
        <w:rPr>
          <w:b/>
        </w:rPr>
        <w:t>Processo de aprendizado com o projeto</w:t>
      </w:r>
      <w:bookmarkEnd w:id="32"/>
      <w:r w:rsidRPr="00192CAB">
        <w:rPr>
          <w:b/>
        </w:rPr>
        <w:t xml:space="preserve"> </w:t>
      </w:r>
    </w:p>
    <w:p w14:paraId="2AAB3478" w14:textId="3BC0A7E1" w:rsidR="00573DD1" w:rsidRPr="00BC66D5" w:rsidRDefault="00573DD1" w:rsidP="00BC66D5">
      <w:r w:rsidRPr="004B1208">
        <w:tab/>
      </w:r>
      <w:r w:rsidR="00BC66D5">
        <w:t xml:space="preserve">Durante o decorrer de cada sprint, a visão em grupo </w:t>
      </w:r>
      <w:r w:rsidR="00172788">
        <w:t>passou por um processo de ampliação em relação a nossa g</w:t>
      </w:r>
      <w:r w:rsidR="00BC66D5">
        <w:t xml:space="preserve">estão de negócios, </w:t>
      </w:r>
      <w:r w:rsidR="00172788">
        <w:t>em que percebemos a necessidade</w:t>
      </w:r>
      <w:r w:rsidR="00BC66D5">
        <w:t xml:space="preserve"> de mais organização e</w:t>
      </w:r>
      <w:r w:rsidR="00172788">
        <w:t xml:space="preserve"> de mais</w:t>
      </w:r>
      <w:r w:rsidR="00BC66D5">
        <w:t xml:space="preserve"> reuniões para </w:t>
      </w:r>
      <w:r w:rsidR="00172788">
        <w:t xml:space="preserve">discutirmos os </w:t>
      </w:r>
      <w:r w:rsidR="00BC66D5">
        <w:t>detalh</w:t>
      </w:r>
      <w:r w:rsidR="00172788">
        <w:t>es</w:t>
      </w:r>
      <w:r w:rsidR="00BC66D5">
        <w:t xml:space="preserve"> de cada requisito atendido, melhor</w:t>
      </w:r>
      <w:r w:rsidR="00172788">
        <w:t xml:space="preserve">ando assim nosso </w:t>
      </w:r>
      <w:r w:rsidR="00BC66D5">
        <w:t>trabalho em equipe. O conhecimento técnico também foi ampliado</w:t>
      </w:r>
      <w:r w:rsidR="00172788">
        <w:t xml:space="preserve"> ao longo do processo de</w:t>
      </w:r>
      <w:r w:rsidR="00BC66D5">
        <w:t xml:space="preserve"> reuniões e </w:t>
      </w:r>
      <w:r w:rsidR="00172788">
        <w:t xml:space="preserve">das </w:t>
      </w:r>
      <w:r w:rsidR="00BC66D5">
        <w:t xml:space="preserve">explicações feitas ao longo do semestre. </w:t>
      </w:r>
    </w:p>
    <w:p w14:paraId="05089A31" w14:textId="77777777" w:rsidR="00573DD1" w:rsidRDefault="00573DD1" w:rsidP="00573DD1"/>
    <w:p w14:paraId="360FFEED" w14:textId="77777777" w:rsidR="00573DD1" w:rsidRPr="00192CAB" w:rsidRDefault="00FD4F54" w:rsidP="00FD4F54">
      <w:pPr>
        <w:pStyle w:val="Ttulo2"/>
        <w:rPr>
          <w:b/>
        </w:rPr>
      </w:pPr>
      <w:bookmarkStart w:id="33" w:name="_Toc73427787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3"/>
      <w:r w:rsidR="00573DD1" w:rsidRPr="00192CAB">
        <w:rPr>
          <w:b/>
        </w:rPr>
        <w:t xml:space="preserve"> </w:t>
      </w:r>
    </w:p>
    <w:p w14:paraId="716C98A7" w14:textId="5078ABDC" w:rsidR="00172788" w:rsidRDefault="00573DD1" w:rsidP="00573DD1">
      <w:r w:rsidRPr="004B1208">
        <w:tab/>
      </w:r>
      <w:r w:rsidR="00CD53D9" w:rsidRPr="00CD53D9">
        <w:t xml:space="preserve">Nós da </w:t>
      </w:r>
      <w:proofErr w:type="spellStart"/>
      <w:r w:rsidR="00CD53D9" w:rsidRPr="00CD53D9">
        <w:t>Bolttech</w:t>
      </w:r>
      <w:proofErr w:type="spellEnd"/>
      <w:r w:rsidR="00CD53D9" w:rsidRPr="00CD53D9">
        <w:t xml:space="preserve"> estamos animados com a evolução deste projeto </w:t>
      </w:r>
      <w:r w:rsidR="00172788">
        <w:t xml:space="preserve">e temos </w:t>
      </w:r>
      <w:r w:rsidR="00CD53D9" w:rsidRPr="00CD53D9">
        <w:t>uma visão de forte otimismo</w:t>
      </w:r>
      <w:r w:rsidR="00172788">
        <w:t>. C</w:t>
      </w:r>
      <w:r w:rsidR="00CD53D9" w:rsidRPr="00CD53D9">
        <w:t xml:space="preserve">om os acontecimentos atuais envolvendo a área agropecuária e tecnologia, </w:t>
      </w:r>
      <w:r w:rsidR="00172788">
        <w:t>em que</w:t>
      </w:r>
      <w:r w:rsidR="00CD53D9" w:rsidRPr="00CD53D9">
        <w:t xml:space="preserve"> cada vez mais temos visto o desenvolvimento de estufas para</w:t>
      </w:r>
      <w:r w:rsidR="00172788">
        <w:t xml:space="preserve"> colocar o Brasil em paridade a c</w:t>
      </w:r>
      <w:r w:rsidR="00CD53D9" w:rsidRPr="00CD53D9">
        <w:t xml:space="preserve">ompetição larga e global </w:t>
      </w:r>
      <w:r w:rsidR="00172788">
        <w:t xml:space="preserve">de produção e exportação </w:t>
      </w:r>
      <w:r w:rsidR="00CD53D9" w:rsidRPr="00CD53D9">
        <w:t>de maneira limpa</w:t>
      </w:r>
      <w:r w:rsidR="00106346">
        <w:t>,</w:t>
      </w:r>
      <w:r w:rsidR="00CD53D9" w:rsidRPr="00CD53D9">
        <w:t xml:space="preserve"> inteligentemente </w:t>
      </w:r>
      <w:proofErr w:type="gramStart"/>
      <w:r w:rsidR="00106346">
        <w:t>e</w:t>
      </w:r>
      <w:proofErr w:type="gramEnd"/>
      <w:r w:rsidR="00106346">
        <w:t xml:space="preserve"> </w:t>
      </w:r>
      <w:r w:rsidR="00CD53D9" w:rsidRPr="00CD53D9">
        <w:t xml:space="preserve">econômica, </w:t>
      </w:r>
      <w:r w:rsidR="00172788">
        <w:t xml:space="preserve">tomando cuidado também em apresentar </w:t>
      </w:r>
      <w:r w:rsidR="00CD53D9" w:rsidRPr="00CD53D9">
        <w:t>métricas exatas</w:t>
      </w:r>
      <w:r w:rsidR="00172788">
        <w:t xml:space="preserve"> no acompanhamento de cada tipo de produção,</w:t>
      </w:r>
      <w:r w:rsidR="00CD53D9" w:rsidRPr="00CD53D9">
        <w:t xml:space="preserve"> o que permite a segurança</w:t>
      </w:r>
      <w:r w:rsidR="00172788">
        <w:t xml:space="preserve"> e qualidade</w:t>
      </w:r>
      <w:r w:rsidR="00CD53D9" w:rsidRPr="00CD53D9">
        <w:t xml:space="preserve"> do produto</w:t>
      </w:r>
      <w:r w:rsidR="00172788">
        <w:t xml:space="preserve"> final</w:t>
      </w:r>
      <w:r w:rsidR="00CD53D9" w:rsidRPr="00CD53D9">
        <w:t xml:space="preserve">. </w:t>
      </w:r>
    </w:p>
    <w:p w14:paraId="1EB39B9F" w14:textId="0EA9F81D" w:rsidR="00573DD1" w:rsidRDefault="00172788" w:rsidP="00573DD1">
      <w:r>
        <w:lastRenderedPageBreak/>
        <w:tab/>
      </w:r>
      <w:r w:rsidR="00CD53D9" w:rsidRPr="00CD53D9">
        <w:t xml:space="preserve">Caso </w:t>
      </w:r>
      <w:r>
        <w:t>exista a possibilidade</w:t>
      </w:r>
      <w:r w:rsidR="00E12181">
        <w:t xml:space="preserve"> de</w:t>
      </w:r>
      <w:r w:rsidR="00CD53D9" w:rsidRPr="00CD53D9">
        <w:t xml:space="preserve"> mais tempo e</w:t>
      </w:r>
      <w:r>
        <w:t xml:space="preserve"> o interesse</w:t>
      </w:r>
      <w:r w:rsidR="00CD53D9" w:rsidRPr="00CD53D9">
        <w:t xml:space="preserve"> no</w:t>
      </w:r>
      <w:r>
        <w:t xml:space="preserve"> desenvolvimento de </w:t>
      </w:r>
      <w:r w:rsidR="00CD53D9" w:rsidRPr="00CD53D9">
        <w:t>versões futuras</w:t>
      </w:r>
      <w:r>
        <w:t xml:space="preserve"> do projeto,</w:t>
      </w:r>
      <w:r w:rsidR="00CD53D9" w:rsidRPr="00CD53D9">
        <w:t xml:space="preserve"> acreditamos que poderemos até mesmo dobrar a economia orçamentária de cada estufa em relação a uma plantação ao ar livre por meio da eliminação de agrotóxicos e perdas pel</w:t>
      </w:r>
      <w:r>
        <w:t xml:space="preserve">a má utilização </w:t>
      </w:r>
      <w:r w:rsidR="00CD53D9" w:rsidRPr="00CD53D9">
        <w:t>d</w:t>
      </w:r>
      <w:r>
        <w:t>os recursos hídricos para irrigação,</w:t>
      </w:r>
      <w:r w:rsidR="00CD53D9" w:rsidRPr="00CD53D9">
        <w:t xml:space="preserve"> entre outras adversidades. </w:t>
      </w:r>
      <w:r>
        <w:tab/>
      </w:r>
      <w:r w:rsidR="00CD53D9" w:rsidRPr="00CD53D9">
        <w:t xml:space="preserve">Nossa plataforma </w:t>
      </w:r>
      <w:r>
        <w:t>será</w:t>
      </w:r>
      <w:r w:rsidR="00CD53D9" w:rsidRPr="00CD53D9">
        <w:t xml:space="preserve"> apresentada de maneira simples e intuitiva para nosso fornecedor</w:t>
      </w:r>
      <w:r>
        <w:t>,</w:t>
      </w:r>
      <w:r w:rsidR="00CD53D9" w:rsidRPr="00CD53D9">
        <w:t xml:space="preserve"> </w:t>
      </w:r>
      <w:r w:rsidR="009D2D31">
        <w:t>au</w:t>
      </w:r>
      <w:r w:rsidR="009A6A05">
        <w:t>xi</w:t>
      </w:r>
      <w:r w:rsidR="009D2D31">
        <w:t>liando-o com</w:t>
      </w:r>
      <w:r w:rsidR="00CD53D9" w:rsidRPr="00CD53D9">
        <w:t xml:space="preserve"> </w:t>
      </w:r>
      <w:r w:rsidR="009A6A05">
        <w:t xml:space="preserve">a </w:t>
      </w:r>
      <w:r w:rsidR="00CD53D9" w:rsidRPr="00CD53D9">
        <w:t xml:space="preserve">sua plantação e </w:t>
      </w:r>
      <w:r>
        <w:t xml:space="preserve">facilitando </w:t>
      </w:r>
      <w:r w:rsidR="00CD53D9" w:rsidRPr="00CD53D9">
        <w:t xml:space="preserve">na comunicabilidade </w:t>
      </w:r>
      <w:r w:rsidR="009A6A05">
        <w:t>entre</w:t>
      </w:r>
      <w:r w:rsidR="00CD53D9" w:rsidRPr="00CD53D9">
        <w:t xml:space="preserve"> seus funcionários por meio da troca de base de conhecimento dos parceiros da rede </w:t>
      </w:r>
      <w:proofErr w:type="spellStart"/>
      <w:r w:rsidR="00CD53D9" w:rsidRPr="00CD53D9">
        <w:t>Bolttech</w:t>
      </w:r>
      <w:proofErr w:type="spellEnd"/>
      <w:r w:rsidR="00CD53D9" w:rsidRPr="00CD53D9">
        <w:t>.</w:t>
      </w:r>
    </w:p>
    <w:p w14:paraId="6B65EE36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B424CD">
      <w:pPr>
        <w:tabs>
          <w:tab w:val="clear" w:pos="851"/>
        </w:tabs>
      </w:pPr>
      <w:bookmarkStart w:id="34" w:name="_Toc124080469"/>
      <w:bookmarkStart w:id="35" w:name="_Toc125201972"/>
      <w:bookmarkStart w:id="36" w:name="_Toc125374528"/>
    </w:p>
    <w:p w14:paraId="7F9A2973" w14:textId="77777777"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67"/>
          <w:headerReference w:type="default" r:id="rId68"/>
          <w:footerReference w:type="default" r:id="rId69"/>
          <w:headerReference w:type="first" r:id="rId70"/>
          <w:footerReference w:type="first" r:id="rId71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37" w:name="_Toc156754425"/>
      <w:bookmarkStart w:id="38" w:name="_Toc73427788"/>
      <w:r w:rsidRPr="00B55442">
        <w:lastRenderedPageBreak/>
        <w:t>ReferÊncias</w:t>
      </w:r>
      <w:bookmarkEnd w:id="34"/>
      <w:bookmarkEnd w:id="35"/>
      <w:bookmarkEnd w:id="36"/>
      <w:bookmarkEnd w:id="37"/>
      <w:bookmarkEnd w:id="38"/>
    </w:p>
    <w:p w14:paraId="0A3363DE" w14:textId="77777777" w:rsidR="00370E34" w:rsidRPr="00B55442" w:rsidRDefault="00370E34" w:rsidP="00AB1F1F">
      <w:pPr>
        <w:pStyle w:val="Ttulo"/>
      </w:pPr>
    </w:p>
    <w:p w14:paraId="648B83DC" w14:textId="1868F589" w:rsidR="00370E34" w:rsidRDefault="00763D5F" w:rsidP="00FA5328">
      <w:pPr>
        <w:pStyle w:val="Referncias"/>
        <w:rPr>
          <w:lang w:val="pt-BR"/>
        </w:rPr>
      </w:pPr>
      <w:r>
        <w:rPr>
          <w:lang w:val="pt-BR"/>
        </w:rPr>
        <w:t>COMCIÊNCIA. Revista Eletrônica de Jornalismo Científico. Disponível em: &lt;</w:t>
      </w:r>
      <w:r w:rsidRPr="00763D5F">
        <w:rPr>
          <w:lang w:val="pt-BR"/>
        </w:rPr>
        <w:t>https://www.comciencia.br/mudancas-climaticas-afetam-producao-cafeeira-no-brasil/</w:t>
      </w:r>
      <w:r>
        <w:rPr>
          <w:lang w:val="pt-BR"/>
        </w:rPr>
        <w:t>&gt;</w:t>
      </w:r>
      <w:r w:rsidR="0067161F">
        <w:rPr>
          <w:lang w:val="pt-BR"/>
        </w:rPr>
        <w:br/>
      </w:r>
    </w:p>
    <w:p w14:paraId="56EB93D7" w14:textId="611E5120" w:rsidR="0067161F" w:rsidRDefault="0067161F" w:rsidP="00FA5328">
      <w:pPr>
        <w:pStyle w:val="Referncias"/>
        <w:rPr>
          <w:lang w:val="pt-BR"/>
        </w:rPr>
      </w:pPr>
      <w:r>
        <w:rPr>
          <w:lang w:val="pt-BR"/>
        </w:rPr>
        <w:t xml:space="preserve">DOCPLAYER. </w:t>
      </w:r>
      <w:proofErr w:type="spellStart"/>
      <w:r>
        <w:rPr>
          <w:lang w:val="pt-BR"/>
        </w:rPr>
        <w:t>Termiologias</w:t>
      </w:r>
      <w:proofErr w:type="spellEnd"/>
      <w:r>
        <w:rPr>
          <w:lang w:val="pt-BR"/>
        </w:rPr>
        <w:t xml:space="preserve"> Classificação dos Sensores. Disponível em: &lt;</w:t>
      </w:r>
      <w:r w:rsidRPr="0067161F">
        <w:t xml:space="preserve"> </w:t>
      </w:r>
      <w:r w:rsidRPr="0067161F">
        <w:rPr>
          <w:lang w:val="pt-BR"/>
        </w:rPr>
        <w:t>https://docplayer.com.br/4340019-Sensores-parte-1-terminologias-classificacao-dos-sensores.html</w:t>
      </w:r>
      <w:r>
        <w:rPr>
          <w:lang w:val="pt-BR"/>
        </w:rPr>
        <w:t>&gt;</w:t>
      </w:r>
      <w:r>
        <w:rPr>
          <w:lang w:val="pt-BR"/>
        </w:rPr>
        <w:br/>
      </w:r>
      <w:r>
        <w:rPr>
          <w:lang w:val="pt-BR"/>
        </w:rPr>
        <w:br/>
        <w:t xml:space="preserve">AUN. Agência Universitária </w:t>
      </w:r>
      <w:r>
        <w:rPr>
          <w:lang w:val="pt-BR"/>
        </w:rPr>
        <w:tab/>
        <w:t>de Notícias. Disponível em: &lt;</w:t>
      </w:r>
      <w:r w:rsidRPr="0067161F">
        <w:t xml:space="preserve"> </w:t>
      </w:r>
      <w:r w:rsidRPr="0067161F">
        <w:rPr>
          <w:lang w:val="pt-BR"/>
        </w:rPr>
        <w:t>http://aun.webhostusp.sti.usp.br/index.php/2019/06/27/o-embate-entre-mudancas-climaticas-e-o-cafe-no-brasil/</w:t>
      </w:r>
      <w:r>
        <w:rPr>
          <w:lang w:val="pt-BR"/>
        </w:rPr>
        <w:t>&gt;</w:t>
      </w:r>
      <w:r w:rsidR="00100003">
        <w:rPr>
          <w:lang w:val="pt-BR"/>
        </w:rPr>
        <w:br/>
      </w:r>
      <w:r w:rsidR="00100003">
        <w:rPr>
          <w:lang w:val="pt-BR"/>
        </w:rPr>
        <w:br/>
        <w:t xml:space="preserve">ZANATTA. </w:t>
      </w:r>
      <w:proofErr w:type="spellStart"/>
      <w:r w:rsidR="00100003">
        <w:rPr>
          <w:lang w:val="pt-BR"/>
        </w:rPr>
        <w:t>Zantta</w:t>
      </w:r>
      <w:proofErr w:type="spellEnd"/>
      <w:r w:rsidR="00100003">
        <w:rPr>
          <w:lang w:val="pt-BR"/>
        </w:rPr>
        <w:t xml:space="preserve"> Estufas. Disponível em: &lt;</w:t>
      </w:r>
      <w:r w:rsidR="00100003" w:rsidRPr="00100003">
        <w:t xml:space="preserve"> </w:t>
      </w:r>
      <w:r w:rsidR="00100003" w:rsidRPr="00100003">
        <w:rPr>
          <w:lang w:val="pt-BR"/>
        </w:rPr>
        <w:t>https://www.zanatta.com.br/mudascafeemambienteprotegido/</w:t>
      </w:r>
      <w:r w:rsidR="00100003">
        <w:rPr>
          <w:lang w:val="pt-BR"/>
        </w:rPr>
        <w:t>&gt;</w:t>
      </w:r>
      <w:r w:rsidR="00100003">
        <w:rPr>
          <w:lang w:val="pt-BR"/>
        </w:rPr>
        <w:br/>
      </w:r>
      <w:r w:rsidR="00100003">
        <w:rPr>
          <w:lang w:val="pt-BR"/>
        </w:rPr>
        <w:br/>
        <w:t>CANALRURAL. Notícias da Agropecuária. Disponível em: &lt;</w:t>
      </w:r>
      <w:r w:rsidR="00100003" w:rsidRPr="00100003">
        <w:t xml:space="preserve"> </w:t>
      </w:r>
      <w:r w:rsidR="00100003" w:rsidRPr="00100003">
        <w:rPr>
          <w:lang w:val="pt-BR"/>
        </w:rPr>
        <w:t>https://www.canalrural.com.br/noticias/agricultura/cafe/cafe-conab-reduz-producao-na-safra-2021/</w:t>
      </w:r>
      <w:r w:rsidR="00100003">
        <w:rPr>
          <w:lang w:val="pt-BR"/>
        </w:rPr>
        <w:t>&gt;</w:t>
      </w:r>
    </w:p>
    <w:p w14:paraId="46DBD0F2" w14:textId="77777777" w:rsidR="00F2517D" w:rsidRDefault="00F2517D" w:rsidP="00ED29B0">
      <w:pPr>
        <w:pStyle w:val="EstiloNormalGrandeesquerda"/>
      </w:pPr>
    </w:p>
    <w:sectPr w:rsidR="00F2517D" w:rsidSect="008B07EE">
      <w:headerReference w:type="default" r:id="rId72"/>
      <w:footerReference w:type="default" r:id="rId73"/>
      <w:headerReference w:type="first" r:id="rId74"/>
      <w:footerReference w:type="first" r:id="rId75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DCD92C" w14:textId="77777777" w:rsidR="00892504" w:rsidRDefault="00892504">
      <w:r>
        <w:separator/>
      </w:r>
    </w:p>
    <w:p w14:paraId="5A84422D" w14:textId="77777777" w:rsidR="00892504" w:rsidRDefault="00892504"/>
    <w:p w14:paraId="1EEBA658" w14:textId="77777777" w:rsidR="00892504" w:rsidRDefault="00892504"/>
    <w:p w14:paraId="51594A52" w14:textId="77777777" w:rsidR="00892504" w:rsidRDefault="00892504"/>
  </w:endnote>
  <w:endnote w:type="continuationSeparator" w:id="0">
    <w:p w14:paraId="2FBCDD15" w14:textId="77777777" w:rsidR="00892504" w:rsidRDefault="00892504">
      <w:r>
        <w:continuationSeparator/>
      </w:r>
    </w:p>
    <w:p w14:paraId="7B7A4624" w14:textId="77777777" w:rsidR="00892504" w:rsidRDefault="00892504"/>
    <w:p w14:paraId="1CE1D947" w14:textId="77777777" w:rsidR="00892504" w:rsidRDefault="00892504"/>
    <w:p w14:paraId="1F59388F" w14:textId="77777777" w:rsidR="00892504" w:rsidRDefault="0089250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43540" w14:textId="77777777" w:rsidR="00F226E4" w:rsidRDefault="00F226E4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F226E4" w:rsidRDefault="00F226E4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AD817" w14:textId="77777777" w:rsidR="00F226E4" w:rsidRDefault="00F226E4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ACDD6" w14:textId="77777777" w:rsidR="00F226E4" w:rsidRDefault="00F226E4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A65DA" w14:textId="77777777" w:rsidR="00F226E4" w:rsidRDefault="00F226E4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4DEE5" w14:textId="77777777" w:rsidR="00F226E4" w:rsidRDefault="00F226E4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D4F5B" w14:textId="77777777" w:rsidR="00F226E4" w:rsidRDefault="00F226E4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9474" w14:textId="77777777" w:rsidR="00F226E4" w:rsidRDefault="00F226E4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1EE1B" w14:textId="77777777" w:rsidR="00F226E4" w:rsidRDefault="00F226E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AE8C8" w14:textId="77777777" w:rsidR="00F226E4" w:rsidRDefault="00F226E4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A890D" w14:textId="77777777" w:rsidR="00F226E4" w:rsidRDefault="00F226E4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DEA69" w14:textId="77777777" w:rsidR="00F226E4" w:rsidRDefault="00F226E4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585D6" w14:textId="77777777" w:rsidR="00F226E4" w:rsidRDefault="00F226E4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4C65D" w14:textId="77777777" w:rsidR="00F226E4" w:rsidRDefault="00F226E4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DA5F8" w14:textId="77777777" w:rsidR="00F226E4" w:rsidRDefault="00F226E4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E5CF1" w14:textId="77777777" w:rsidR="00F226E4" w:rsidRDefault="00F226E4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2F3AB" w14:textId="77777777" w:rsidR="00F226E4" w:rsidRDefault="00F226E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FBA143" w14:textId="77777777" w:rsidR="00892504" w:rsidRDefault="00892504">
      <w:r>
        <w:separator/>
      </w:r>
    </w:p>
    <w:p w14:paraId="2666684D" w14:textId="77777777" w:rsidR="00892504" w:rsidRDefault="00892504"/>
    <w:p w14:paraId="41BC0719" w14:textId="77777777" w:rsidR="00892504" w:rsidRDefault="00892504"/>
    <w:p w14:paraId="65691B9A" w14:textId="77777777" w:rsidR="00892504" w:rsidRDefault="00892504"/>
  </w:footnote>
  <w:footnote w:type="continuationSeparator" w:id="0">
    <w:p w14:paraId="2D73134F" w14:textId="77777777" w:rsidR="00892504" w:rsidRDefault="00892504">
      <w:r>
        <w:continuationSeparator/>
      </w:r>
    </w:p>
    <w:p w14:paraId="32B888B4" w14:textId="77777777" w:rsidR="00892504" w:rsidRDefault="00892504"/>
    <w:p w14:paraId="6C613469" w14:textId="77777777" w:rsidR="00892504" w:rsidRDefault="00892504"/>
    <w:p w14:paraId="682483DF" w14:textId="77777777" w:rsidR="00892504" w:rsidRDefault="0089250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B893C" w14:textId="666FBC48" w:rsidR="00F226E4" w:rsidRDefault="00892504" w:rsidP="008828E4">
    <w:pPr>
      <w:ind w:right="360"/>
    </w:pPr>
    <w:r>
      <w:rPr>
        <w:noProof/>
      </w:rPr>
      <w:pict w14:anchorId="78B2C1E4">
        <v:rect id="Retângulo 2" o:spid="_x0000_s2072" style="position:absolute;left:0;text-align:left;margin-left:-41.8pt;margin-top:-13pt;width:55.75pt;height:52.3pt;z-index:251661824;visibility:visible;mso-wrap-distance-left:9pt;mso-wrap-distance-top:0;mso-wrap-distance-right:9pt;mso-wrap-distance-bottom:0;mso-position-horizontal-relative:text;mso-position-vertical-relative:text;mso-height-relative:margin;v-text-anchor:middle" wrapcoords="-292 -309 -292 21600 21892 21600 21892 -309 -292 -309" fillcolor="white [3212]" strokecolor="white [3212]" strokeweight="1pt">
          <v:fill rotate="t"/>
          <v:stroke dashstyle="dash"/>
          <v:shadow color="#868686"/>
          <v:textbox style="mso-next-textbox:#Retângulo 2">
            <w:txbxContent>
              <w:p w14:paraId="573A754C" w14:textId="2A465326" w:rsidR="00F226E4" w:rsidRPr="00DF7534" w:rsidRDefault="00F226E4" w:rsidP="00DF7534">
                <w:pPr>
                  <w:rPr>
                    <w:color w:val="FFFFFF" w:themeColor="background1"/>
                  </w:rPr>
                </w:pPr>
                <w:r>
                  <w:rPr>
                    <w:noProof/>
                    <w:lang w:eastAsia="pt-BR"/>
                  </w:rPr>
                  <w:drawing>
                    <wp:inline distT="0" distB="0" distL="0" distR="0" wp14:anchorId="66F09BA4" wp14:editId="35F64BC3">
                      <wp:extent cx="510540" cy="557045"/>
                      <wp:effectExtent l="0" t="0" r="0" b="0"/>
                      <wp:docPr id="6" name="Gráfico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Gráfico 2"/>
                              <pic:cNvPicPr/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3480" cy="56025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  <w10:wrap type="through"/>
        </v:rect>
      </w:pict>
    </w:r>
    <w:r w:rsidR="00F226E4">
      <w:rPr>
        <w:noProof/>
        <w:lang w:eastAsia="pt-BR"/>
      </w:rPr>
      <w:drawing>
        <wp:anchor distT="0" distB="0" distL="114300" distR="114300" simplePos="0" relativeHeight="251657216" behindDoc="0" locked="0" layoutInCell="1" allowOverlap="1" wp14:anchorId="2FA78417" wp14:editId="48832AFD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347CC" w14:textId="77777777" w:rsidR="00F226E4" w:rsidRDefault="00F226E4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3BF7" w14:textId="187F9699" w:rsidR="00F226E4" w:rsidRDefault="00F226E4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A0FA1">
      <w:rPr>
        <w:rStyle w:val="Nmerodepgina"/>
        <w:noProof/>
      </w:rPr>
      <w:t>35</w:t>
    </w:r>
    <w:r>
      <w:rPr>
        <w:rStyle w:val="Nmerodepgina"/>
      </w:rPr>
      <w:fldChar w:fldCharType="end"/>
    </w:r>
  </w:p>
  <w:p w14:paraId="18286D3E" w14:textId="77777777" w:rsidR="00F226E4" w:rsidRDefault="00F226E4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85CC6" w14:textId="77777777" w:rsidR="00F226E4" w:rsidRDefault="00F226E4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CB5D" w14:textId="77777777" w:rsidR="00F226E4" w:rsidRDefault="00F226E4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77777777" w:rsidR="00F226E4" w:rsidRDefault="00F226E4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892504">
      <w:rPr>
        <w:noProof/>
        <w:lang w:eastAsia="pt-BR"/>
      </w:rPr>
      <w:pict w14:anchorId="37B9645E">
        <v:line id="_x0000_s2058" style="position:absolute;left:0;text-align:left;z-index:251659776;mso-position-horizontal-relative:text;mso-position-vertical-relative:text" from="0,13.6pt" to="433.7pt,13.6pt" o:allowincell="f"/>
      </w:pict>
    </w:r>
    <w:r>
      <w:rPr>
        <w:b/>
        <w:color w:val="808080"/>
        <w:sz w:val="20"/>
      </w:rPr>
      <w:t>2</w:t>
    </w:r>
  </w:p>
  <w:p w14:paraId="2E57B867" w14:textId="77777777" w:rsidR="00F226E4" w:rsidRDefault="00F226E4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51E6C" w14:textId="513E5314" w:rsidR="00F226E4" w:rsidRDefault="00F226E4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A0FA1">
      <w:rPr>
        <w:rStyle w:val="Nmerodepgina"/>
        <w:noProof/>
      </w:rPr>
      <w:t>38</w:t>
    </w:r>
    <w:r>
      <w:rPr>
        <w:rStyle w:val="Nmerodepgina"/>
      </w:rPr>
      <w:fldChar w:fldCharType="end"/>
    </w:r>
  </w:p>
  <w:p w14:paraId="57CCBFB8" w14:textId="77777777" w:rsidR="00F226E4" w:rsidRDefault="00F226E4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07102" w14:textId="77777777" w:rsidR="00F226E4" w:rsidRDefault="00F226E4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804AD" w14:textId="77777777" w:rsidR="00F226E4" w:rsidRDefault="00F226E4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77777777" w:rsidR="00F226E4" w:rsidRPr="00E37DB5" w:rsidRDefault="00892504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675B047F">
        <v:line id="_x0000_s2067" style="position:absolute;left:0;text-align:left;z-index:251657728" from="0,13.6pt" to="433.7pt,13.6pt"/>
      </w:pict>
    </w:r>
    <w:r w:rsidR="00F226E4">
      <w:rPr>
        <w:b/>
        <w:color w:val="999999"/>
        <w:sz w:val="20"/>
        <w:szCs w:val="20"/>
      </w:rPr>
      <w:t>ANEXO 2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E0EF6" w14:textId="77777777" w:rsidR="00F226E4" w:rsidRDefault="00F226E4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6F75B" w14:textId="77777777" w:rsidR="00F226E4" w:rsidRDefault="00F226E4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77777777" w:rsidR="00F226E4" w:rsidRPr="00E37DB5" w:rsidRDefault="00892504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20D4412E">
        <v:line id="_x0000_s2049" style="position:absolute;left:0;text-align:left;z-index:251654656" from="0,13.6pt" to="433.7pt,13.6pt"/>
      </w:pict>
    </w:r>
    <w:r w:rsidR="00F226E4">
      <w:rPr>
        <w:b/>
        <w:color w:val="999999"/>
        <w:sz w:val="20"/>
        <w:szCs w:val="20"/>
      </w:rPr>
      <w:t>INTRODUÇÃO</w:t>
    </w:r>
  </w:p>
  <w:p w14:paraId="5870EA0A" w14:textId="77777777" w:rsidR="00F226E4" w:rsidRDefault="00F226E4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D7094" w14:textId="10910A44" w:rsidR="00F226E4" w:rsidRDefault="00F226E4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A0FA1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4DE4C7A4" w14:textId="77777777" w:rsidR="00F226E4" w:rsidRPr="00E37DB5" w:rsidRDefault="00F226E4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CCA58" w14:textId="77777777" w:rsidR="00F226E4" w:rsidRDefault="00F226E4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FC276" w14:textId="77777777" w:rsidR="00F226E4" w:rsidRDefault="00F226E4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77777777" w:rsidR="00F226E4" w:rsidRPr="00E37DB5" w:rsidRDefault="00892504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4C11CD91">
        <v:line id="_x0000_s2053" style="position:absolute;left:0;text-align:left;z-index:251655680" from="0,13.6pt" to="433.7pt,13.6pt"/>
      </w:pict>
    </w:r>
    <w:r w:rsidR="00F226E4">
      <w:rPr>
        <w:b/>
        <w:color w:val="999999"/>
        <w:sz w:val="20"/>
        <w:szCs w:val="20"/>
      </w:rPr>
      <w:t>MATERIAL E MÉTODO</w:t>
    </w:r>
  </w:p>
  <w:p w14:paraId="6BFAFB9A" w14:textId="77777777" w:rsidR="00F226E4" w:rsidRDefault="00F226E4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06359" w14:textId="7712EDCF" w:rsidR="00F226E4" w:rsidRDefault="00F226E4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A0FA1">
      <w:rPr>
        <w:rStyle w:val="Nmerodepgina"/>
        <w:noProof/>
      </w:rPr>
      <w:t>12</w:t>
    </w:r>
    <w:r>
      <w:rPr>
        <w:rStyle w:val="Nmerodepgina"/>
      </w:rPr>
      <w:fldChar w:fldCharType="end"/>
    </w:r>
  </w:p>
  <w:p w14:paraId="54B01304" w14:textId="77777777" w:rsidR="00F226E4" w:rsidRPr="00E37DB5" w:rsidRDefault="00F226E4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C8E4C" w14:textId="77777777" w:rsidR="00F226E4" w:rsidRDefault="00F226E4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22E60" w14:textId="77777777" w:rsidR="00F226E4" w:rsidRDefault="00F226E4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77777777" w:rsidR="00F226E4" w:rsidRDefault="00892504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w:pict w14:anchorId="270BAAA1">
        <v:line id="_x0000_s2055" style="position:absolute;left:0;text-align:left;z-index:251658752" from="0,13.6pt" to="433.7pt,13.6pt" o:allowincell="f"/>
      </w:pict>
    </w:r>
    <w:r w:rsidR="00F226E4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AAB70" w14:textId="5AD9595E" w:rsidR="00F226E4" w:rsidRDefault="00F226E4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A0FA1">
      <w:rPr>
        <w:rStyle w:val="Nmerodepgina"/>
        <w:noProof/>
      </w:rPr>
      <w:t>25</w:t>
    </w:r>
    <w:r>
      <w:rPr>
        <w:rStyle w:val="Nmerodepgina"/>
      </w:rPr>
      <w:fldChar w:fldCharType="end"/>
    </w:r>
  </w:p>
  <w:p w14:paraId="14FFB684" w14:textId="77777777" w:rsidR="00F226E4" w:rsidRDefault="00F226E4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2D26A67"/>
    <w:multiLevelType w:val="hybridMultilevel"/>
    <w:tmpl w:val="6A9C51F6"/>
    <w:lvl w:ilvl="0" w:tplc="0416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12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12FC0EDE"/>
    <w:multiLevelType w:val="multilevel"/>
    <w:tmpl w:val="D8EA3752"/>
    <w:numStyleLink w:val="ListaNumerada-Nmeros"/>
  </w:abstractNum>
  <w:abstractNum w:abstractNumId="15" w15:restartNumberingAfterBreak="0">
    <w:nsid w:val="16B723A0"/>
    <w:multiLevelType w:val="multilevel"/>
    <w:tmpl w:val="8E109AC8"/>
    <w:lvl w:ilvl="0">
      <w:start w:val="1"/>
      <w:numFmt w:val="decimal"/>
      <w:lvlText w:val="%1."/>
      <w:lvlJc w:val="left"/>
      <w:pPr>
        <w:ind w:left="121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9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5" w:hanging="2160"/>
      </w:pPr>
      <w:rPr>
        <w:rFonts w:hint="default"/>
      </w:rPr>
    </w:lvl>
  </w:abstractNum>
  <w:abstractNum w:abstractNumId="16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7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9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2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2F5F7955"/>
    <w:multiLevelType w:val="multilevel"/>
    <w:tmpl w:val="93E673A6"/>
    <w:lvl w:ilvl="0">
      <w:start w:val="2"/>
      <w:numFmt w:val="decimal"/>
      <w:lvlText w:val="%1."/>
      <w:lvlJc w:val="left"/>
      <w:pPr>
        <w:ind w:left="1215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55" w:hanging="1800"/>
      </w:pPr>
      <w:rPr>
        <w:rFonts w:hint="default"/>
      </w:rPr>
    </w:lvl>
  </w:abstractNum>
  <w:abstractNum w:abstractNumId="24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42A73EF"/>
    <w:multiLevelType w:val="multilevel"/>
    <w:tmpl w:val="D8EA3752"/>
    <w:numStyleLink w:val="ListaNumerada-Nmeros"/>
  </w:abstractNum>
  <w:abstractNum w:abstractNumId="26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7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9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0" w15:restartNumberingAfterBreak="0">
    <w:nsid w:val="5A261AB3"/>
    <w:multiLevelType w:val="multilevel"/>
    <w:tmpl w:val="0416001F"/>
    <w:numStyleLink w:val="111111"/>
  </w:abstractNum>
  <w:abstractNum w:abstractNumId="31" w15:restartNumberingAfterBreak="0">
    <w:nsid w:val="5C1C5EC1"/>
    <w:multiLevelType w:val="multilevel"/>
    <w:tmpl w:val="0416001F"/>
    <w:numStyleLink w:val="111111"/>
  </w:abstractNum>
  <w:abstractNum w:abstractNumId="32" w15:restartNumberingAfterBreak="0">
    <w:nsid w:val="608D3CF2"/>
    <w:multiLevelType w:val="hybridMultilevel"/>
    <w:tmpl w:val="8F58A3C4"/>
    <w:lvl w:ilvl="0" w:tplc="42F4DF20">
      <w:start w:val="6"/>
      <w:numFmt w:val="decimal"/>
      <w:lvlText w:val="%1."/>
      <w:lvlJc w:val="left"/>
      <w:pPr>
        <w:ind w:left="121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5" w:hanging="360"/>
      </w:pPr>
    </w:lvl>
    <w:lvl w:ilvl="2" w:tplc="0416001B" w:tentative="1">
      <w:start w:val="1"/>
      <w:numFmt w:val="lowerRoman"/>
      <w:lvlText w:val="%3."/>
      <w:lvlJc w:val="right"/>
      <w:pPr>
        <w:ind w:left="2655" w:hanging="180"/>
      </w:pPr>
    </w:lvl>
    <w:lvl w:ilvl="3" w:tplc="0416000F" w:tentative="1">
      <w:start w:val="1"/>
      <w:numFmt w:val="decimal"/>
      <w:lvlText w:val="%4."/>
      <w:lvlJc w:val="left"/>
      <w:pPr>
        <w:ind w:left="3375" w:hanging="360"/>
      </w:pPr>
    </w:lvl>
    <w:lvl w:ilvl="4" w:tplc="04160019" w:tentative="1">
      <w:start w:val="1"/>
      <w:numFmt w:val="lowerLetter"/>
      <w:lvlText w:val="%5."/>
      <w:lvlJc w:val="left"/>
      <w:pPr>
        <w:ind w:left="4095" w:hanging="360"/>
      </w:pPr>
    </w:lvl>
    <w:lvl w:ilvl="5" w:tplc="0416001B" w:tentative="1">
      <w:start w:val="1"/>
      <w:numFmt w:val="lowerRoman"/>
      <w:lvlText w:val="%6."/>
      <w:lvlJc w:val="right"/>
      <w:pPr>
        <w:ind w:left="4815" w:hanging="180"/>
      </w:pPr>
    </w:lvl>
    <w:lvl w:ilvl="6" w:tplc="0416000F" w:tentative="1">
      <w:start w:val="1"/>
      <w:numFmt w:val="decimal"/>
      <w:lvlText w:val="%7."/>
      <w:lvlJc w:val="left"/>
      <w:pPr>
        <w:ind w:left="5535" w:hanging="360"/>
      </w:pPr>
    </w:lvl>
    <w:lvl w:ilvl="7" w:tplc="04160019" w:tentative="1">
      <w:start w:val="1"/>
      <w:numFmt w:val="lowerLetter"/>
      <w:lvlText w:val="%8."/>
      <w:lvlJc w:val="left"/>
      <w:pPr>
        <w:ind w:left="6255" w:hanging="360"/>
      </w:pPr>
    </w:lvl>
    <w:lvl w:ilvl="8" w:tplc="0416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33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4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5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6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3"/>
  </w:num>
  <w:num w:numId="23">
    <w:abstractNumId w:val="28"/>
  </w:num>
  <w:num w:numId="24">
    <w:abstractNumId w:val="34"/>
  </w:num>
  <w:num w:numId="25">
    <w:abstractNumId w:val="16"/>
  </w:num>
  <w:num w:numId="26">
    <w:abstractNumId w:val="26"/>
  </w:num>
  <w:num w:numId="27">
    <w:abstractNumId w:val="29"/>
  </w:num>
  <w:num w:numId="28">
    <w:abstractNumId w:val="33"/>
  </w:num>
  <w:num w:numId="29">
    <w:abstractNumId w:val="18"/>
  </w:num>
  <w:num w:numId="30">
    <w:abstractNumId w:val="35"/>
  </w:num>
  <w:num w:numId="31">
    <w:abstractNumId w:val="19"/>
  </w:num>
  <w:num w:numId="32">
    <w:abstractNumId w:val="27"/>
  </w:num>
  <w:num w:numId="33">
    <w:abstractNumId w:val="36"/>
  </w:num>
  <w:num w:numId="34">
    <w:abstractNumId w:val="14"/>
  </w:num>
  <w:num w:numId="35">
    <w:abstractNumId w:val="25"/>
  </w:num>
  <w:num w:numId="36">
    <w:abstractNumId w:val="13"/>
  </w:num>
  <w:num w:numId="37">
    <w:abstractNumId w:val="10"/>
  </w:num>
  <w:num w:numId="38">
    <w:abstractNumId w:val="17"/>
  </w:num>
  <w:num w:numId="39">
    <w:abstractNumId w:val="31"/>
  </w:num>
  <w:num w:numId="40">
    <w:abstractNumId w:val="30"/>
  </w:num>
  <w:num w:numId="41">
    <w:abstractNumId w:val="24"/>
  </w:num>
  <w:num w:numId="42">
    <w:abstractNumId w:val="21"/>
  </w:num>
  <w:num w:numId="43">
    <w:abstractNumId w:val="22"/>
  </w:num>
  <w:num w:numId="44">
    <w:abstractNumId w:val="20"/>
  </w:num>
  <w:num w:numId="45">
    <w:abstractNumId w:val="12"/>
  </w:num>
  <w:num w:numId="46">
    <w:abstractNumId w:val="11"/>
  </w:num>
  <w:num w:numId="47">
    <w:abstractNumId w:val="15"/>
  </w:num>
  <w:num w:numId="48">
    <w:abstractNumId w:val="23"/>
  </w:num>
  <w:num w:numId="49">
    <w:abstractNumId w:val="3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hideSpellingError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14AC"/>
    <w:rsid w:val="00002A3B"/>
    <w:rsid w:val="000047F9"/>
    <w:rsid w:val="00006024"/>
    <w:rsid w:val="00012522"/>
    <w:rsid w:val="00016CA2"/>
    <w:rsid w:val="00023BDB"/>
    <w:rsid w:val="00023BE6"/>
    <w:rsid w:val="000250FE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7F5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065C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141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65E0"/>
    <w:rsid w:val="00092D1D"/>
    <w:rsid w:val="0009325B"/>
    <w:rsid w:val="00095FB0"/>
    <w:rsid w:val="000963BB"/>
    <w:rsid w:val="000A14D4"/>
    <w:rsid w:val="000A2894"/>
    <w:rsid w:val="000A29AD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7E0"/>
    <w:rsid w:val="000D4D7C"/>
    <w:rsid w:val="000D4E60"/>
    <w:rsid w:val="000D5175"/>
    <w:rsid w:val="000D70A9"/>
    <w:rsid w:val="000D7BBE"/>
    <w:rsid w:val="000E095E"/>
    <w:rsid w:val="000E0F16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003"/>
    <w:rsid w:val="00100C32"/>
    <w:rsid w:val="00101224"/>
    <w:rsid w:val="00102DB5"/>
    <w:rsid w:val="00104928"/>
    <w:rsid w:val="001059C8"/>
    <w:rsid w:val="00106346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25D0D"/>
    <w:rsid w:val="001302CF"/>
    <w:rsid w:val="00130D86"/>
    <w:rsid w:val="00131333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6786D"/>
    <w:rsid w:val="00170446"/>
    <w:rsid w:val="00170DFD"/>
    <w:rsid w:val="00171E62"/>
    <w:rsid w:val="001724FA"/>
    <w:rsid w:val="00172788"/>
    <w:rsid w:val="001746C1"/>
    <w:rsid w:val="00174C47"/>
    <w:rsid w:val="00177013"/>
    <w:rsid w:val="0018430D"/>
    <w:rsid w:val="001851E4"/>
    <w:rsid w:val="0018638D"/>
    <w:rsid w:val="00190422"/>
    <w:rsid w:val="0019045B"/>
    <w:rsid w:val="00191B00"/>
    <w:rsid w:val="00192CAB"/>
    <w:rsid w:val="001938BF"/>
    <w:rsid w:val="00193FCB"/>
    <w:rsid w:val="0019624F"/>
    <w:rsid w:val="001A28AE"/>
    <w:rsid w:val="001A53E9"/>
    <w:rsid w:val="001B0477"/>
    <w:rsid w:val="001B0C53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604D"/>
    <w:rsid w:val="001E6AA0"/>
    <w:rsid w:val="001E71EE"/>
    <w:rsid w:val="001E7727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1846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3FB6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3DE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6F0C"/>
    <w:rsid w:val="0028755D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82B"/>
    <w:rsid w:val="002B1B44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0A00"/>
    <w:rsid w:val="003218B5"/>
    <w:rsid w:val="003219B2"/>
    <w:rsid w:val="00322649"/>
    <w:rsid w:val="00324515"/>
    <w:rsid w:val="00324905"/>
    <w:rsid w:val="00327F52"/>
    <w:rsid w:val="003309DB"/>
    <w:rsid w:val="0033243C"/>
    <w:rsid w:val="00333782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56F23"/>
    <w:rsid w:val="00365F70"/>
    <w:rsid w:val="00367906"/>
    <w:rsid w:val="00370E34"/>
    <w:rsid w:val="003712CA"/>
    <w:rsid w:val="00371644"/>
    <w:rsid w:val="00371DCF"/>
    <w:rsid w:val="00372D90"/>
    <w:rsid w:val="003739E4"/>
    <w:rsid w:val="00374439"/>
    <w:rsid w:val="00374780"/>
    <w:rsid w:val="003747B7"/>
    <w:rsid w:val="003765EF"/>
    <w:rsid w:val="00376631"/>
    <w:rsid w:val="00380344"/>
    <w:rsid w:val="00381DBE"/>
    <w:rsid w:val="003821CA"/>
    <w:rsid w:val="00382BCD"/>
    <w:rsid w:val="00382D39"/>
    <w:rsid w:val="003848A9"/>
    <w:rsid w:val="00386697"/>
    <w:rsid w:val="00387C22"/>
    <w:rsid w:val="00387F07"/>
    <w:rsid w:val="00387F88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6B6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71C5"/>
    <w:rsid w:val="003E0863"/>
    <w:rsid w:val="003E0C98"/>
    <w:rsid w:val="003E3950"/>
    <w:rsid w:val="003E3D2C"/>
    <w:rsid w:val="003E4EF4"/>
    <w:rsid w:val="003E5455"/>
    <w:rsid w:val="003E6B49"/>
    <w:rsid w:val="003E6F98"/>
    <w:rsid w:val="003E7221"/>
    <w:rsid w:val="003F03E1"/>
    <w:rsid w:val="003F2834"/>
    <w:rsid w:val="003F2F3D"/>
    <w:rsid w:val="003F33AC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0A3F"/>
    <w:rsid w:val="00431D83"/>
    <w:rsid w:val="00432A7C"/>
    <w:rsid w:val="00434235"/>
    <w:rsid w:val="0043545C"/>
    <w:rsid w:val="00435AAB"/>
    <w:rsid w:val="00436CCF"/>
    <w:rsid w:val="00442297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57A96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942"/>
    <w:rsid w:val="00490B39"/>
    <w:rsid w:val="004910EE"/>
    <w:rsid w:val="00493E3B"/>
    <w:rsid w:val="0049697E"/>
    <w:rsid w:val="00496B6D"/>
    <w:rsid w:val="004A0A93"/>
    <w:rsid w:val="004A174C"/>
    <w:rsid w:val="004A1CF4"/>
    <w:rsid w:val="004A52AD"/>
    <w:rsid w:val="004A741E"/>
    <w:rsid w:val="004A7AAE"/>
    <w:rsid w:val="004B1208"/>
    <w:rsid w:val="004B1852"/>
    <w:rsid w:val="004B4349"/>
    <w:rsid w:val="004B55E1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656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585A"/>
    <w:rsid w:val="004F64F1"/>
    <w:rsid w:val="004F6852"/>
    <w:rsid w:val="004F6C87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13F1"/>
    <w:rsid w:val="0055210A"/>
    <w:rsid w:val="0055380C"/>
    <w:rsid w:val="00555AE7"/>
    <w:rsid w:val="00562EC3"/>
    <w:rsid w:val="0056511A"/>
    <w:rsid w:val="00567AC8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4A9"/>
    <w:rsid w:val="00582901"/>
    <w:rsid w:val="00586244"/>
    <w:rsid w:val="00586356"/>
    <w:rsid w:val="005865B5"/>
    <w:rsid w:val="00586E04"/>
    <w:rsid w:val="00587262"/>
    <w:rsid w:val="005900C5"/>
    <w:rsid w:val="00595C25"/>
    <w:rsid w:val="00595E04"/>
    <w:rsid w:val="0059680F"/>
    <w:rsid w:val="0059762C"/>
    <w:rsid w:val="005A0FA1"/>
    <w:rsid w:val="005A205D"/>
    <w:rsid w:val="005A7087"/>
    <w:rsid w:val="005A772B"/>
    <w:rsid w:val="005B00BB"/>
    <w:rsid w:val="005B4B7A"/>
    <w:rsid w:val="005B4F5D"/>
    <w:rsid w:val="005B6806"/>
    <w:rsid w:val="005B739A"/>
    <w:rsid w:val="005B78E6"/>
    <w:rsid w:val="005C1AA4"/>
    <w:rsid w:val="005C1F61"/>
    <w:rsid w:val="005C29C2"/>
    <w:rsid w:val="005C39A1"/>
    <w:rsid w:val="005C3A29"/>
    <w:rsid w:val="005C6272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7CC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236B2"/>
    <w:rsid w:val="00624B46"/>
    <w:rsid w:val="00625206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3E7D"/>
    <w:rsid w:val="00644AAC"/>
    <w:rsid w:val="00644B79"/>
    <w:rsid w:val="00644F5F"/>
    <w:rsid w:val="00647FF9"/>
    <w:rsid w:val="00652362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180"/>
    <w:rsid w:val="00667392"/>
    <w:rsid w:val="00667DDF"/>
    <w:rsid w:val="00670215"/>
    <w:rsid w:val="006711A3"/>
    <w:rsid w:val="0067161F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81D"/>
    <w:rsid w:val="00685E2C"/>
    <w:rsid w:val="00685F98"/>
    <w:rsid w:val="00687241"/>
    <w:rsid w:val="00687D97"/>
    <w:rsid w:val="006941FB"/>
    <w:rsid w:val="006972BA"/>
    <w:rsid w:val="006A2712"/>
    <w:rsid w:val="006A594E"/>
    <w:rsid w:val="006A74C6"/>
    <w:rsid w:val="006B1817"/>
    <w:rsid w:val="006B1949"/>
    <w:rsid w:val="006B26A2"/>
    <w:rsid w:val="006B2DF8"/>
    <w:rsid w:val="006B3106"/>
    <w:rsid w:val="006B35DC"/>
    <w:rsid w:val="006B3664"/>
    <w:rsid w:val="006B38DF"/>
    <w:rsid w:val="006B6741"/>
    <w:rsid w:val="006C1B73"/>
    <w:rsid w:val="006C2AF7"/>
    <w:rsid w:val="006C58B3"/>
    <w:rsid w:val="006C645A"/>
    <w:rsid w:val="006C7D57"/>
    <w:rsid w:val="006D0B07"/>
    <w:rsid w:val="006D1A9A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06A3"/>
    <w:rsid w:val="006F30A7"/>
    <w:rsid w:val="006F36B3"/>
    <w:rsid w:val="006F65E3"/>
    <w:rsid w:val="006F66CF"/>
    <w:rsid w:val="006F6BFD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40A25"/>
    <w:rsid w:val="00740E89"/>
    <w:rsid w:val="007412DC"/>
    <w:rsid w:val="00741AB9"/>
    <w:rsid w:val="00741B7D"/>
    <w:rsid w:val="00744352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63D5F"/>
    <w:rsid w:val="00770883"/>
    <w:rsid w:val="00771DBE"/>
    <w:rsid w:val="00773DF9"/>
    <w:rsid w:val="007744BF"/>
    <w:rsid w:val="00781781"/>
    <w:rsid w:val="00783AF1"/>
    <w:rsid w:val="0078431A"/>
    <w:rsid w:val="00784852"/>
    <w:rsid w:val="007851F1"/>
    <w:rsid w:val="00791162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3A60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5D7B"/>
    <w:rsid w:val="008076BB"/>
    <w:rsid w:val="00813183"/>
    <w:rsid w:val="0082089F"/>
    <w:rsid w:val="00821789"/>
    <w:rsid w:val="00822341"/>
    <w:rsid w:val="008248DA"/>
    <w:rsid w:val="00825550"/>
    <w:rsid w:val="008257B3"/>
    <w:rsid w:val="00825E7D"/>
    <w:rsid w:val="00827E89"/>
    <w:rsid w:val="008321E6"/>
    <w:rsid w:val="00835D31"/>
    <w:rsid w:val="00837B51"/>
    <w:rsid w:val="008407BE"/>
    <w:rsid w:val="00841FE3"/>
    <w:rsid w:val="0084214C"/>
    <w:rsid w:val="008441CA"/>
    <w:rsid w:val="008456F4"/>
    <w:rsid w:val="0084613E"/>
    <w:rsid w:val="008465C6"/>
    <w:rsid w:val="008465EF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28"/>
    <w:rsid w:val="00864550"/>
    <w:rsid w:val="00865BC7"/>
    <w:rsid w:val="00870881"/>
    <w:rsid w:val="008724E6"/>
    <w:rsid w:val="00872E9B"/>
    <w:rsid w:val="0087599B"/>
    <w:rsid w:val="00882684"/>
    <w:rsid w:val="008828E4"/>
    <w:rsid w:val="00883A13"/>
    <w:rsid w:val="008841DA"/>
    <w:rsid w:val="00887E6B"/>
    <w:rsid w:val="00892504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293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A6A0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0D7F"/>
    <w:rsid w:val="009D2124"/>
    <w:rsid w:val="009D2D31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42E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73F"/>
    <w:rsid w:val="00A27AC2"/>
    <w:rsid w:val="00A31FD7"/>
    <w:rsid w:val="00A3473E"/>
    <w:rsid w:val="00A35D00"/>
    <w:rsid w:val="00A36119"/>
    <w:rsid w:val="00A37465"/>
    <w:rsid w:val="00A379BB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27CA"/>
    <w:rsid w:val="00A841FB"/>
    <w:rsid w:val="00A8552C"/>
    <w:rsid w:val="00A858C8"/>
    <w:rsid w:val="00A90097"/>
    <w:rsid w:val="00A90A75"/>
    <w:rsid w:val="00A90F3D"/>
    <w:rsid w:val="00A9194F"/>
    <w:rsid w:val="00A927AD"/>
    <w:rsid w:val="00A93EFB"/>
    <w:rsid w:val="00A94849"/>
    <w:rsid w:val="00A95D51"/>
    <w:rsid w:val="00A9665B"/>
    <w:rsid w:val="00AA0518"/>
    <w:rsid w:val="00AA0553"/>
    <w:rsid w:val="00AA286B"/>
    <w:rsid w:val="00AA2FB5"/>
    <w:rsid w:val="00AA31E8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45C4"/>
    <w:rsid w:val="00AC552A"/>
    <w:rsid w:val="00AC595A"/>
    <w:rsid w:val="00AC6263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115B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48F3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0C9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3B9C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C66D5"/>
    <w:rsid w:val="00BD04DD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6C3F"/>
    <w:rsid w:val="00C301CA"/>
    <w:rsid w:val="00C32A5E"/>
    <w:rsid w:val="00C34C86"/>
    <w:rsid w:val="00C3517F"/>
    <w:rsid w:val="00C40F32"/>
    <w:rsid w:val="00C44BE7"/>
    <w:rsid w:val="00C5271D"/>
    <w:rsid w:val="00C53D27"/>
    <w:rsid w:val="00C54D0F"/>
    <w:rsid w:val="00C56A08"/>
    <w:rsid w:val="00C57D81"/>
    <w:rsid w:val="00C60015"/>
    <w:rsid w:val="00C601B4"/>
    <w:rsid w:val="00C60657"/>
    <w:rsid w:val="00C60EF7"/>
    <w:rsid w:val="00C61AD9"/>
    <w:rsid w:val="00C62E4D"/>
    <w:rsid w:val="00C64501"/>
    <w:rsid w:val="00C650D7"/>
    <w:rsid w:val="00C664CE"/>
    <w:rsid w:val="00C66509"/>
    <w:rsid w:val="00C67339"/>
    <w:rsid w:val="00C70650"/>
    <w:rsid w:val="00C7184E"/>
    <w:rsid w:val="00C7185E"/>
    <w:rsid w:val="00C7265F"/>
    <w:rsid w:val="00C73C56"/>
    <w:rsid w:val="00C7422D"/>
    <w:rsid w:val="00C75934"/>
    <w:rsid w:val="00C763CB"/>
    <w:rsid w:val="00C76512"/>
    <w:rsid w:val="00C8008D"/>
    <w:rsid w:val="00C8185B"/>
    <w:rsid w:val="00C827DD"/>
    <w:rsid w:val="00C83243"/>
    <w:rsid w:val="00C8406B"/>
    <w:rsid w:val="00C84A6B"/>
    <w:rsid w:val="00C856E5"/>
    <w:rsid w:val="00C86226"/>
    <w:rsid w:val="00C91FDE"/>
    <w:rsid w:val="00C93C72"/>
    <w:rsid w:val="00C96125"/>
    <w:rsid w:val="00C9612A"/>
    <w:rsid w:val="00C9731E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548B"/>
    <w:rsid w:val="00CC6C90"/>
    <w:rsid w:val="00CC7EC2"/>
    <w:rsid w:val="00CD102A"/>
    <w:rsid w:val="00CD3458"/>
    <w:rsid w:val="00CD4ADA"/>
    <w:rsid w:val="00CD4ECA"/>
    <w:rsid w:val="00CD53D9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7CE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6144"/>
    <w:rsid w:val="00D27FAD"/>
    <w:rsid w:val="00D3108F"/>
    <w:rsid w:val="00D32083"/>
    <w:rsid w:val="00D32C72"/>
    <w:rsid w:val="00D3430A"/>
    <w:rsid w:val="00D40B7E"/>
    <w:rsid w:val="00D40C5F"/>
    <w:rsid w:val="00D41C8D"/>
    <w:rsid w:val="00D45275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3FA2"/>
    <w:rsid w:val="00D74036"/>
    <w:rsid w:val="00D75947"/>
    <w:rsid w:val="00D76E0E"/>
    <w:rsid w:val="00D801BB"/>
    <w:rsid w:val="00D817B1"/>
    <w:rsid w:val="00D8262D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6A44"/>
    <w:rsid w:val="00DA75A1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199A"/>
    <w:rsid w:val="00DC2749"/>
    <w:rsid w:val="00DC2C9F"/>
    <w:rsid w:val="00DC38C5"/>
    <w:rsid w:val="00DC66CB"/>
    <w:rsid w:val="00DC6A46"/>
    <w:rsid w:val="00DD0426"/>
    <w:rsid w:val="00DD2597"/>
    <w:rsid w:val="00DD3A81"/>
    <w:rsid w:val="00DD4244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BB5"/>
    <w:rsid w:val="00DE7F0B"/>
    <w:rsid w:val="00DF2413"/>
    <w:rsid w:val="00DF3D8B"/>
    <w:rsid w:val="00DF43AD"/>
    <w:rsid w:val="00DF446C"/>
    <w:rsid w:val="00DF447A"/>
    <w:rsid w:val="00DF4B82"/>
    <w:rsid w:val="00DF734F"/>
    <w:rsid w:val="00DF7534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181"/>
    <w:rsid w:val="00E12600"/>
    <w:rsid w:val="00E130DA"/>
    <w:rsid w:val="00E15A7E"/>
    <w:rsid w:val="00E1667D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77CD6"/>
    <w:rsid w:val="00E800BA"/>
    <w:rsid w:val="00E8147E"/>
    <w:rsid w:val="00E82440"/>
    <w:rsid w:val="00E82D36"/>
    <w:rsid w:val="00E8456E"/>
    <w:rsid w:val="00E86633"/>
    <w:rsid w:val="00E86D4F"/>
    <w:rsid w:val="00E91C19"/>
    <w:rsid w:val="00E92B91"/>
    <w:rsid w:val="00E92FB5"/>
    <w:rsid w:val="00E93E56"/>
    <w:rsid w:val="00E95F67"/>
    <w:rsid w:val="00EA083D"/>
    <w:rsid w:val="00EA1D7D"/>
    <w:rsid w:val="00EA1EC8"/>
    <w:rsid w:val="00EA25C5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29D0"/>
    <w:rsid w:val="00EE304C"/>
    <w:rsid w:val="00EE6E79"/>
    <w:rsid w:val="00EF00DE"/>
    <w:rsid w:val="00EF03D6"/>
    <w:rsid w:val="00EF58CB"/>
    <w:rsid w:val="00EF74F9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21218"/>
    <w:rsid w:val="00F226E4"/>
    <w:rsid w:val="00F2369C"/>
    <w:rsid w:val="00F2376F"/>
    <w:rsid w:val="00F24006"/>
    <w:rsid w:val="00F2517D"/>
    <w:rsid w:val="00F27065"/>
    <w:rsid w:val="00F313A0"/>
    <w:rsid w:val="00F31994"/>
    <w:rsid w:val="00F31F6B"/>
    <w:rsid w:val="00F32581"/>
    <w:rsid w:val="00F375A2"/>
    <w:rsid w:val="00F4205A"/>
    <w:rsid w:val="00F4443A"/>
    <w:rsid w:val="00F4479F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5DE4"/>
    <w:rsid w:val="00F95FFF"/>
    <w:rsid w:val="00FA40F0"/>
    <w:rsid w:val="00FA512A"/>
    <w:rsid w:val="00FA51A5"/>
    <w:rsid w:val="00FA5328"/>
    <w:rsid w:val="00FA7DE8"/>
    <w:rsid w:val="00FB082B"/>
    <w:rsid w:val="00FB0B48"/>
    <w:rsid w:val="00FB15CE"/>
    <w:rsid w:val="00FB4A52"/>
    <w:rsid w:val="00FB4EBA"/>
    <w:rsid w:val="00FB6745"/>
    <w:rsid w:val="00FB7294"/>
    <w:rsid w:val="00FC0FEA"/>
    <w:rsid w:val="00FC1E07"/>
    <w:rsid w:val="00FC20C1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3BD3"/>
    <w:rsid w:val="00FD40E4"/>
    <w:rsid w:val="00FD4F54"/>
    <w:rsid w:val="00FD5835"/>
    <w:rsid w:val="00FD5ED3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73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table" w:styleId="TabeladeGradeClara">
    <w:name w:val="Grid Table Light"/>
    <w:basedOn w:val="Tabelanormal"/>
    <w:uiPriority w:val="40"/>
    <w:rsid w:val="00387C2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SimplesTabela3">
    <w:name w:val="Plain Table 3"/>
    <w:basedOn w:val="Tabelanormal"/>
    <w:uiPriority w:val="43"/>
    <w:rsid w:val="00387C22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387C2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PargrafodaLista">
    <w:name w:val="List Paragraph"/>
    <w:basedOn w:val="Normal"/>
    <w:uiPriority w:val="34"/>
    <w:qFormat/>
    <w:rsid w:val="00FB0B48"/>
    <w:pPr>
      <w:ind w:left="720"/>
      <w:contextualSpacing/>
    </w:pPr>
  </w:style>
  <w:style w:type="character" w:styleId="MenoPendente">
    <w:name w:val="Unresolved Mention"/>
    <w:basedOn w:val="Fontepargpadro"/>
    <w:uiPriority w:val="99"/>
    <w:semiHidden/>
    <w:unhideWhenUsed/>
    <w:rsid w:val="006716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63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91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8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jpg"/><Relationship Id="rId21" Type="http://schemas.openxmlformats.org/officeDocument/2006/relationships/header" Target="header6.xml"/><Relationship Id="rId42" Type="http://schemas.openxmlformats.org/officeDocument/2006/relationships/image" Target="media/image23.png"/><Relationship Id="rId47" Type="http://schemas.openxmlformats.org/officeDocument/2006/relationships/header" Target="header10.xml"/><Relationship Id="rId63" Type="http://schemas.openxmlformats.org/officeDocument/2006/relationships/header" Target="header11.xml"/><Relationship Id="rId68" Type="http://schemas.openxmlformats.org/officeDocument/2006/relationships/header" Target="header14.xml"/><Relationship Id="rId16" Type="http://schemas.openxmlformats.org/officeDocument/2006/relationships/footer" Target="footer4.xml"/><Relationship Id="rId11" Type="http://schemas.openxmlformats.org/officeDocument/2006/relationships/footer" Target="footer2.xml"/><Relationship Id="rId24" Type="http://schemas.openxmlformats.org/officeDocument/2006/relationships/header" Target="header7.xm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footer" Target="footer8.xml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66" Type="http://schemas.openxmlformats.org/officeDocument/2006/relationships/footer" Target="footer12.xml"/><Relationship Id="rId74" Type="http://schemas.openxmlformats.org/officeDocument/2006/relationships/header" Target="header17.xml"/><Relationship Id="rId5" Type="http://schemas.openxmlformats.org/officeDocument/2006/relationships/settings" Target="settings.xml"/><Relationship Id="rId61" Type="http://schemas.openxmlformats.org/officeDocument/2006/relationships/image" Target="media/image36.png"/><Relationship Id="rId19" Type="http://schemas.openxmlformats.org/officeDocument/2006/relationships/image" Target="media/image6.png"/><Relationship Id="rId14" Type="http://schemas.openxmlformats.org/officeDocument/2006/relationships/header" Target="header3.xml"/><Relationship Id="rId22" Type="http://schemas.openxmlformats.org/officeDocument/2006/relationships/footer" Target="footer5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header" Target="header8.xml"/><Relationship Id="rId48" Type="http://schemas.openxmlformats.org/officeDocument/2006/relationships/footer" Target="footer10.xml"/><Relationship Id="rId56" Type="http://schemas.openxmlformats.org/officeDocument/2006/relationships/image" Target="media/image31.png"/><Relationship Id="rId64" Type="http://schemas.openxmlformats.org/officeDocument/2006/relationships/footer" Target="footer11.xml"/><Relationship Id="rId69" Type="http://schemas.openxmlformats.org/officeDocument/2006/relationships/footer" Target="footer13.xml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72" Type="http://schemas.openxmlformats.org/officeDocument/2006/relationships/header" Target="header16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eader" Target="header4.xml"/><Relationship Id="rId25" Type="http://schemas.openxmlformats.org/officeDocument/2006/relationships/footer" Target="footer7.xm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footer" Target="footer9.xml"/><Relationship Id="rId59" Type="http://schemas.openxmlformats.org/officeDocument/2006/relationships/image" Target="media/image34.png"/><Relationship Id="rId67" Type="http://schemas.openxmlformats.org/officeDocument/2006/relationships/header" Target="header13.xml"/><Relationship Id="rId20" Type="http://schemas.openxmlformats.org/officeDocument/2006/relationships/header" Target="header5.xml"/><Relationship Id="rId41" Type="http://schemas.openxmlformats.org/officeDocument/2006/relationships/image" Target="media/image22.png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header" Target="header15.xml"/><Relationship Id="rId75" Type="http://schemas.openxmlformats.org/officeDocument/2006/relationships/footer" Target="footer16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footer" Target="footer6.xml"/><Relationship Id="rId28" Type="http://schemas.openxmlformats.org/officeDocument/2006/relationships/image" Target="media/image9.jpeg"/><Relationship Id="rId36" Type="http://schemas.openxmlformats.org/officeDocument/2006/relationships/image" Target="media/image17.png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" Type="http://schemas.openxmlformats.org/officeDocument/2006/relationships/footer" Target="footer1.xml"/><Relationship Id="rId31" Type="http://schemas.openxmlformats.org/officeDocument/2006/relationships/image" Target="media/image12.png"/><Relationship Id="rId44" Type="http://schemas.openxmlformats.org/officeDocument/2006/relationships/header" Target="header9.xml"/><Relationship Id="rId52" Type="http://schemas.openxmlformats.org/officeDocument/2006/relationships/image" Target="media/image27.png"/><Relationship Id="rId60" Type="http://schemas.openxmlformats.org/officeDocument/2006/relationships/image" Target="media/image35.jpeg"/><Relationship Id="rId65" Type="http://schemas.openxmlformats.org/officeDocument/2006/relationships/header" Target="header12.xml"/><Relationship Id="rId73" Type="http://schemas.openxmlformats.org/officeDocument/2006/relationships/footer" Target="footer15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footer" Target="footer14.xml"/><Relationship Id="rId2" Type="http://schemas.openxmlformats.org/officeDocument/2006/relationships/customXml" Target="../customXml/item1.xml"/><Relationship Id="rId29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987886-A297-4D8C-A5DA-BD1DA40D99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967</TotalTime>
  <Pages>38</Pages>
  <Words>3376</Words>
  <Characters>18236</Characters>
  <Application>Microsoft Office Word</Application>
  <DocSecurity>0</DocSecurity>
  <Lines>151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21569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BRUNA YUMI SATO .</cp:lastModifiedBy>
  <cp:revision>128</cp:revision>
  <cp:lastPrinted>2021-06-17T20:56:00Z</cp:lastPrinted>
  <dcterms:created xsi:type="dcterms:W3CDTF">2017-11-20T21:48:00Z</dcterms:created>
  <dcterms:modified xsi:type="dcterms:W3CDTF">2021-06-17T20:57:00Z</dcterms:modified>
</cp:coreProperties>
</file>